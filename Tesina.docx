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120"/>
        <w:jc w:val="center"/>
        <w:rPr>
          <w:lang w:val="es-MX"/>
        </w:rPr>
      </w:pPr>
      <w:r>
        <w:rPr/>
        <w:drawing>
          <wp:inline distT="0" distB="0" distL="0" distR="0">
            <wp:extent cx="4191000" cy="1584325"/>
            <wp:effectExtent l="0" t="0" r="0" b="0"/>
            <wp:docPr id="1" name="Imagen 2" descr="C:\Users\ateranc\Documents\Dropbox\ITAM Logo\logo-ITAM-ve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ateranc\Documents\Dropbox\ITAM Logo\logo-ITAM-verde.jpg"/>
                    <pic:cNvPicPr>
                      <a:picLocks noChangeAspect="1" noChangeArrowheads="1"/>
                    </pic:cNvPicPr>
                  </pic:nvPicPr>
                  <pic:blipFill>
                    <a:blip r:embed="rId2"/>
                    <a:stretch>
                      <a:fillRect/>
                    </a:stretch>
                  </pic:blipFill>
                  <pic:spPr bwMode="auto">
                    <a:xfrm>
                      <a:off x="0" y="0"/>
                      <a:ext cx="4191000" cy="1584325"/>
                    </a:xfrm>
                    <a:prstGeom prst="rect">
                      <a:avLst/>
                    </a:prstGeom>
                  </pic:spPr>
                </pic:pic>
              </a:graphicData>
            </a:graphic>
          </wp:inline>
        </w:drawing>
      </w:r>
    </w:p>
    <w:p>
      <w:pPr>
        <w:pStyle w:val="Ttulogeneral"/>
        <w:rPr>
          <w:lang w:val="es-MX"/>
        </w:rPr>
      </w:pPr>
      <w:r>
        <w:rPr>
          <w:lang w:val="es-MX"/>
        </w:rPr>
        <w:t>PROGRAMA ACADÉMICO DE INGENIERÍA INDUSTRIAL</w:t>
      </w:r>
    </w:p>
    <w:p>
      <w:pPr>
        <w:pStyle w:val="Subttulo"/>
        <w:rPr>
          <w:lang w:val="es-MX"/>
        </w:rPr>
      </w:pPr>
      <w:r>
        <w:rPr>
          <w:lang w:val="es-MX"/>
        </w:rPr>
        <w:t xml:space="preserve">TESINA </w:t>
      </w:r>
    </w:p>
    <w:p>
      <w:pPr>
        <w:pStyle w:val="Subttulo"/>
        <w:rPr>
          <w:lang w:val="es-MX"/>
        </w:rPr>
      </w:pPr>
      <w:r>
        <w:rPr>
          <w:lang w:val="es-MX"/>
        </w:rPr>
        <w:t>QUE PARA OBTENER EL TÍTULO DE</w:t>
      </w:r>
    </w:p>
    <w:p>
      <w:pPr>
        <w:pStyle w:val="Subttulo"/>
        <w:rPr>
          <w:lang w:val="es-MX"/>
        </w:rPr>
      </w:pPr>
      <w:r>
        <w:rPr>
          <w:lang w:val="es-MX"/>
        </w:rPr>
        <w:t>INGENIERO INDUSTRIAL</w:t>
      </w:r>
    </w:p>
    <w:p>
      <w:pPr>
        <w:pStyle w:val="Autor"/>
        <w:rPr>
          <w:lang w:val="es-MX"/>
        </w:rPr>
      </w:pPr>
      <w:r>
        <w:rPr>
          <w:lang w:val="es-MX"/>
        </w:rPr>
        <w:t>P R E S E N T A: Enrique Orozco Padilla</w:t>
      </w:r>
    </w:p>
    <w:p>
      <w:pPr>
        <w:pStyle w:val="Autor"/>
        <w:rPr>
          <w:lang w:val="es-MX"/>
        </w:rPr>
      </w:pPr>
      <w:r>
        <w:rPr>
          <w:lang w:val="es-MX"/>
        </w:rPr>
        <w:t>A S E S O R: Luis Antonio Moncayo Martínez</w:t>
      </w:r>
    </w:p>
    <w:p>
      <w:pPr>
        <w:pStyle w:val="Normal"/>
        <w:jc w:val="left"/>
        <w:rPr>
          <w:sz w:val="32"/>
          <w:lang w:val="es-MX"/>
        </w:rPr>
      </w:pPr>
      <w:r>
        <w:rPr>
          <w:sz w:val="32"/>
          <w:lang w:val="es-MX"/>
        </w:rPr>
      </w:r>
    </w:p>
    <w:p>
      <w:pPr>
        <w:pStyle w:val="Ttulogeneral"/>
        <w:rPr>
          <w:lang w:val="es-MX"/>
        </w:rPr>
      </w:pPr>
      <w:r>
        <w:rPr>
          <w:lang w:val="es-MX"/>
        </w:rPr>
        <w:t xml:space="preserve">FORMATOS DE UN TRABAJO DE TITULACIÓN </w:t>
      </w:r>
      <w:r>
        <w:rPr>
          <w:sz w:val="32"/>
          <w:lang w:val="es-MX"/>
        </w:rPr>
        <w:t>Enero-mayo 2022</w:t>
      </w:r>
    </w:p>
    <w:p>
      <w:pPr>
        <w:pStyle w:val="Resumen"/>
        <w:rPr>
          <w:lang w:val="es-MX"/>
        </w:rPr>
      </w:pPr>
      <w:r>
        <w:rPr>
          <w:lang w:val="es-MX"/>
        </w:rPr>
        <w:t>Resumen</w:t>
      </w:r>
    </w:p>
    <w:p>
      <w:pPr>
        <w:pStyle w:val="Normal"/>
        <w:rPr>
          <w:lang w:val="es-MX"/>
        </w:rPr>
      </w:pPr>
      <w:r>
        <w:rPr>
          <w:lang w:val="es-MX"/>
        </w:rPr>
        <w:t>Este proyecto busca identificar y comparar la eficiencia de las distintas estrategias empleadas por los países del mundo para controlar la pandemia de Covid-19. Se utiliza la técnica del Análisis envolvente de datos. Ésta se aplica en investigación de operaciones y economía para la estimación de las fronteras de producción. Se utiliza para medir empíricamente la eficiencia productiva de las unidades de toma de decisiones (decision making units, DMUs). A diferencia de los métodos paramétricos que requieren la especificación a priori de una función de producción o costo, los enfoques no paramétricos comparan combinaciones factibles de entrada y salida basadas únicamente en los datos disponibles. DEA, como uno de los métodos no paramétricos más utilizados, debe su nombre a su propiedad envolvente de las DMU eficientes del conjunto de datos, donde las DMU empíricamente observadas y más eficientes constituyen la frontera de producción con la que se comparan todas las demás. La popularidad de DEA se deriva de su relativa falta de suposiciones, capacidad para comparar entradas y salidas multidimensionales, así como facilidad computacional debido a que es expresable como un programa lineal, a pesar de tener como objetivo calcular las relaciones de eficiencia.</w:t>
      </w:r>
    </w:p>
    <w:p>
      <w:pPr>
        <w:pStyle w:val="Normal"/>
        <w:rPr>
          <w:lang w:val="es-MX"/>
        </w:rPr>
      </w:pPr>
      <w:r>
        <w:rPr>
          <w:b/>
          <w:lang w:val="es-MX"/>
        </w:rPr>
        <w:t>Palabras clave</w:t>
      </w:r>
      <w:r>
        <w:rPr>
          <w:lang w:val="es-MX"/>
        </w:rPr>
        <w:t>:  Investigación de Operaciones, DEA, Análisis envolvente de datos, Eficiencia, Covid-19</w:t>
      </w:r>
    </w:p>
    <w:p>
      <w:pPr>
        <w:pStyle w:val="Ttulo1"/>
        <w:numPr>
          <w:ilvl w:val="0"/>
          <w:numId w:val="0"/>
        </w:numPr>
        <w:ind w:left="0" w:hanging="0"/>
        <w:rPr>
          <w:lang w:val="es-MX"/>
        </w:rPr>
      </w:pPr>
      <w:bookmarkStart w:id="0" w:name="__RefHeading___Toc796_2829905575"/>
      <w:bookmarkStart w:id="1" w:name="_Toc93835923"/>
      <w:bookmarkEnd w:id="0"/>
      <w:r>
        <w:rPr>
          <w:lang w:val="es-MX"/>
        </w:rPr>
        <w:t>ÍNDICE</w:t>
      </w:r>
      <w:bookmarkEnd w:id="1"/>
    </w:p>
    <w:sdt>
      <w:sdtPr>
        <w:docPartObj>
          <w:docPartGallery w:val="Table of Contents"/>
          <w:docPartUnique w:val="true"/>
        </w:docPartObj>
        <w:id w:val="1441993247"/>
      </w:sdtPr>
      <w:sdtContent>
        <w:p>
          <w:pPr>
            <w:pStyle w:val="Ttulodelsumario"/>
            <w:ind w:left="0" w:hanging="0"/>
            <w:rPr>
              <w:lang w:val="es-MX"/>
            </w:rPr>
          </w:pPr>
          <w:r>
            <w:rPr>
              <w:lang w:val="es-MX"/>
            </w:rPr>
          </w:r>
        </w:p>
        <w:p>
          <w:pPr>
            <w:pStyle w:val="Sumario1"/>
            <w:tabs>
              <w:tab w:val="clear" w:pos="720"/>
              <w:tab w:val="right" w:pos="8837"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796_2829905575">
            <w:r>
              <w:rPr>
                <w:webHidden/>
                <w:rStyle w:val="Enlacedelndice"/>
                <w:vanish w:val="false"/>
              </w:rPr>
              <w:t>ÍNDICE</w:t>
              <w:tab/>
              <w:t>3</w:t>
            </w:r>
          </w:hyperlink>
        </w:p>
        <w:p>
          <w:pPr>
            <w:pStyle w:val="Sumario1"/>
            <w:tabs>
              <w:tab w:val="clear" w:pos="720"/>
              <w:tab w:val="right" w:pos="8837" w:leader="dot"/>
            </w:tabs>
            <w:rPr/>
          </w:pPr>
          <w:hyperlink w:anchor="__RefHeading___Toc798_2829905575">
            <w:r>
              <w:rPr>
                <w:webHidden/>
                <w:rStyle w:val="Enlacedelndice"/>
                <w:vanish w:val="false"/>
              </w:rPr>
              <w:t>ÍNDICE DE FIGURAS</w:t>
              <w:tab/>
              <w:t>6</w:t>
            </w:r>
          </w:hyperlink>
        </w:p>
        <w:p>
          <w:pPr>
            <w:pStyle w:val="Sumario1"/>
            <w:tabs>
              <w:tab w:val="clear" w:pos="720"/>
              <w:tab w:val="right" w:pos="8837" w:leader="dot"/>
            </w:tabs>
            <w:rPr/>
          </w:pPr>
          <w:hyperlink w:anchor="__RefHeading___Toc800_2829905575">
            <w:r>
              <w:rPr>
                <w:webHidden/>
                <w:rStyle w:val="Enlacedelndice"/>
                <w:vanish w:val="false"/>
              </w:rPr>
              <w:t>ÍNDICE DE Tablas</w:t>
              <w:tab/>
              <w:t>7</w:t>
            </w:r>
          </w:hyperlink>
        </w:p>
        <w:p>
          <w:pPr>
            <w:pStyle w:val="Sumario1"/>
            <w:tabs>
              <w:tab w:val="clear" w:pos="720"/>
              <w:tab w:val="right" w:pos="8837" w:leader="dot"/>
            </w:tabs>
            <w:rPr/>
          </w:pPr>
          <w:hyperlink w:anchor="__RefHeading___Toc802_2829905575">
            <w:r>
              <w:rPr>
                <w:webHidden/>
                <w:rStyle w:val="Enlacedelndice"/>
                <w:vanish w:val="false"/>
              </w:rPr>
              <w:t>1. INTRODUCCIÓN</w:t>
              <w:tab/>
              <w:t>8</w:t>
            </w:r>
          </w:hyperlink>
        </w:p>
        <w:p>
          <w:pPr>
            <w:pStyle w:val="Sumario2"/>
            <w:tabs>
              <w:tab w:val="clear" w:pos="720"/>
              <w:tab w:val="right" w:pos="8837" w:leader="dot"/>
            </w:tabs>
            <w:rPr/>
          </w:pPr>
          <w:hyperlink w:anchor="__RefHeading___Toc943_2829905575">
            <w:r>
              <w:rPr>
                <w:webHidden/>
                <w:rStyle w:val="Enlacedelndice"/>
                <w:vanish w:val="false"/>
              </w:rPr>
              <w:t>1.1.  La Pandemia de COVID-19</w:t>
              <w:tab/>
              <w:t>8</w:t>
            </w:r>
          </w:hyperlink>
        </w:p>
        <w:p>
          <w:pPr>
            <w:pStyle w:val="Sumario2"/>
            <w:tabs>
              <w:tab w:val="clear" w:pos="720"/>
              <w:tab w:val="right" w:pos="8837" w:leader="dot"/>
            </w:tabs>
            <w:rPr/>
          </w:pPr>
          <w:hyperlink w:anchor="__RefHeading___Toc945_2829905575">
            <w:r>
              <w:rPr>
                <w:webHidden/>
                <w:rStyle w:val="Enlacedelndice"/>
                <w:vanish w:val="false"/>
              </w:rPr>
              <w:t>1.2. Eficiencia y Análisis Envolvente de Datos (AED)</w:t>
              <w:tab/>
              <w:t>8</w:t>
            </w:r>
          </w:hyperlink>
        </w:p>
        <w:p>
          <w:pPr>
            <w:pStyle w:val="Sumario2"/>
            <w:tabs>
              <w:tab w:val="clear" w:pos="720"/>
              <w:tab w:val="right" w:pos="8837" w:leader="dot"/>
            </w:tabs>
            <w:rPr/>
          </w:pPr>
          <w:hyperlink w:anchor="__RefHeading___Toc947_2829905575">
            <w:r>
              <w:rPr>
                <w:webHidden/>
                <w:rStyle w:val="Enlacedelndice"/>
                <w:vanish w:val="false"/>
              </w:rPr>
              <w:t>1.3. Metodología de solución</w:t>
              <w:tab/>
              <w:t>9</w:t>
            </w:r>
          </w:hyperlink>
        </w:p>
        <w:p>
          <w:pPr>
            <w:pStyle w:val="Sumario2"/>
            <w:tabs>
              <w:tab w:val="clear" w:pos="720"/>
              <w:tab w:val="right" w:pos="8837" w:leader="dot"/>
            </w:tabs>
            <w:rPr/>
          </w:pPr>
          <w:hyperlink w:anchor="__RefHeading___Toc949_2829905575">
            <w:r>
              <w:rPr>
                <w:webHidden/>
                <w:rStyle w:val="Enlacedelndice"/>
                <w:vanish w:val="false"/>
              </w:rPr>
              <w:t>1.4. Aportaciones</w:t>
              <w:tab/>
              <w:t>9</w:t>
            </w:r>
          </w:hyperlink>
        </w:p>
        <w:p>
          <w:pPr>
            <w:pStyle w:val="Sumario2"/>
            <w:tabs>
              <w:tab w:val="clear" w:pos="720"/>
              <w:tab w:val="right" w:pos="8837" w:leader="dot"/>
            </w:tabs>
            <w:rPr/>
          </w:pPr>
          <w:hyperlink w:anchor="__RefHeading___Toc951_2829905575">
            <w:r>
              <w:rPr>
                <w:webHidden/>
                <w:rStyle w:val="Enlacedelndice"/>
                <w:vanish w:val="false"/>
              </w:rPr>
              <w:t>1.5. Resumen de resultados y conclusiones</w:t>
              <w:tab/>
              <w:t>9</w:t>
            </w:r>
          </w:hyperlink>
        </w:p>
        <w:p>
          <w:pPr>
            <w:pStyle w:val="Sumario1"/>
            <w:tabs>
              <w:tab w:val="clear" w:pos="720"/>
              <w:tab w:val="right" w:pos="8837" w:leader="dot"/>
            </w:tabs>
            <w:rPr/>
          </w:pPr>
          <w:hyperlink w:anchor="__RefHeading___Toc953_2829905575">
            <w:r>
              <w:rPr>
                <w:webHidden/>
                <w:rStyle w:val="Enlacedelndice"/>
                <w:vanish w:val="false"/>
              </w:rPr>
              <w:t>2. MARCO TEÓRICO</w:t>
              <w:tab/>
              <w:t>10</w:t>
            </w:r>
          </w:hyperlink>
        </w:p>
        <w:p>
          <w:pPr>
            <w:pStyle w:val="Sumario2"/>
            <w:tabs>
              <w:tab w:val="clear" w:pos="720"/>
              <w:tab w:val="right" w:pos="8837" w:leader="dot"/>
            </w:tabs>
            <w:rPr/>
          </w:pPr>
          <w:hyperlink w:anchor="__RefHeading___Toc955_2829905575">
            <w:r>
              <w:rPr>
                <w:webHidden/>
                <w:rStyle w:val="Enlacedelndice"/>
                <w:vanish w:val="false"/>
              </w:rPr>
              <w:t>2.1. Definición de Eficiencia en AED</w:t>
              <w:tab/>
              <w:t>10</w:t>
            </w:r>
          </w:hyperlink>
        </w:p>
        <w:p>
          <w:pPr>
            <w:pStyle w:val="Sumario2"/>
            <w:tabs>
              <w:tab w:val="clear" w:pos="720"/>
              <w:tab w:val="right" w:pos="8837" w:leader="dot"/>
            </w:tabs>
            <w:rPr/>
          </w:pPr>
          <w:hyperlink w:anchor="__RefHeading___Toc957_2829905575">
            <w:r>
              <w:rPr>
                <w:webHidden/>
                <w:rStyle w:val="Enlacedelndice"/>
                <w:vanish w:val="false"/>
              </w:rPr>
              <w:t>2.2. Modelos de Programación Matématica de AED</w:t>
              <w:tab/>
              <w:t>10</w:t>
            </w:r>
          </w:hyperlink>
        </w:p>
        <w:p>
          <w:pPr>
            <w:pStyle w:val="Sumario2"/>
            <w:tabs>
              <w:tab w:val="clear" w:pos="720"/>
              <w:tab w:val="right" w:pos="8837" w:leader="dot"/>
            </w:tabs>
            <w:rPr/>
          </w:pPr>
          <w:hyperlink w:anchor="__RefHeading___Toc959_2829905575">
            <w:r>
              <w:rPr>
                <w:webHidden/>
                <w:rStyle w:val="Enlacedelndice"/>
                <w:vanish w:val="false"/>
              </w:rPr>
              <w:t>2.3. Revisión bibliográfica</w:t>
              <w:tab/>
              <w:t>10</w:t>
            </w:r>
          </w:hyperlink>
        </w:p>
        <w:p>
          <w:pPr>
            <w:pStyle w:val="Sumario1"/>
            <w:tabs>
              <w:tab w:val="clear" w:pos="720"/>
              <w:tab w:val="right" w:pos="8837" w:leader="dot"/>
            </w:tabs>
            <w:rPr/>
          </w:pPr>
          <w:hyperlink w:anchor="__RefHeading___Toc961_2829905575">
            <w:r>
              <w:rPr>
                <w:webHidden/>
                <w:rStyle w:val="Enlacedelndice"/>
                <w:vanish w:val="false"/>
              </w:rPr>
              <w:t>3. METODOLOGÍA DE SOLUCIÓN</w:t>
              <w:tab/>
              <w:t>11</w:t>
            </w:r>
          </w:hyperlink>
        </w:p>
        <w:p>
          <w:pPr>
            <w:pStyle w:val="Sumario2"/>
            <w:tabs>
              <w:tab w:val="clear" w:pos="720"/>
              <w:tab w:val="right" w:pos="8837" w:leader="dot"/>
            </w:tabs>
            <w:rPr/>
          </w:pPr>
          <w:hyperlink w:anchor="__RefHeading___Toc963_2829905575">
            <w:r>
              <w:rPr>
                <w:webHidden/>
                <w:rStyle w:val="Enlacedelndice"/>
                <w:vanish w:val="false"/>
              </w:rPr>
              <w:t>3.1. Manejo de la Base de Datos</w:t>
              <w:tab/>
              <w:t>11</w:t>
            </w:r>
          </w:hyperlink>
        </w:p>
        <w:p>
          <w:pPr>
            <w:pStyle w:val="Sumario2"/>
            <w:tabs>
              <w:tab w:val="clear" w:pos="720"/>
              <w:tab w:val="right" w:pos="8837" w:leader="dot"/>
            </w:tabs>
            <w:rPr/>
          </w:pPr>
          <w:hyperlink w:anchor="__RefHeading___Toc965_2829905575">
            <w:r>
              <w:rPr>
                <w:webHidden/>
                <w:rStyle w:val="Enlacedelndice"/>
                <w:vanish w:val="false"/>
              </w:rPr>
              <w:t>3.2. Definir la Línea de Tiempo</w:t>
              <w:tab/>
              <w:t>11</w:t>
            </w:r>
          </w:hyperlink>
        </w:p>
        <w:p>
          <w:pPr>
            <w:pStyle w:val="Sumario2"/>
            <w:tabs>
              <w:tab w:val="clear" w:pos="720"/>
              <w:tab w:val="right" w:pos="8837" w:leader="dot"/>
            </w:tabs>
            <w:rPr/>
          </w:pPr>
          <w:hyperlink w:anchor="__RefHeading___Toc967_2829905575">
            <w:r>
              <w:rPr>
                <w:webHidden/>
                <w:rStyle w:val="Enlacedelndice"/>
                <w:vanish w:val="false"/>
              </w:rPr>
              <w:t>3.3. Cálculo de la Eficiencia</w:t>
              <w:tab/>
              <w:t>11</w:t>
            </w:r>
          </w:hyperlink>
        </w:p>
        <w:p>
          <w:pPr>
            <w:pStyle w:val="Sumario2"/>
            <w:tabs>
              <w:tab w:val="clear" w:pos="720"/>
              <w:tab w:val="right" w:pos="8837" w:leader="dot"/>
            </w:tabs>
            <w:rPr/>
          </w:pPr>
          <w:hyperlink w:anchor="__RefHeading___Toc969_2829905575">
            <w:r>
              <w:rPr>
                <w:webHidden/>
                <w:rStyle w:val="Enlacedelndice"/>
                <w:vanish w:val="false"/>
              </w:rPr>
              <w:t>3.4. Comparación de Eficiencias</w:t>
              <w:tab/>
              <w:t>11</w:t>
            </w:r>
          </w:hyperlink>
        </w:p>
        <w:p>
          <w:pPr>
            <w:pStyle w:val="Sumario1"/>
            <w:tabs>
              <w:tab w:val="clear" w:pos="720"/>
              <w:tab w:val="right" w:pos="8837" w:leader="dot"/>
            </w:tabs>
            <w:rPr/>
          </w:pPr>
          <w:hyperlink w:anchor="__RefHeading___Toc971_2829905575">
            <w:r>
              <w:rPr>
                <w:webHidden/>
                <w:rStyle w:val="Enlacedelndice"/>
                <w:vanish w:val="false"/>
              </w:rPr>
              <w:t>4. RESULTADOS</w:t>
              <w:tab/>
              <w:t>12</w:t>
            </w:r>
          </w:hyperlink>
        </w:p>
        <w:p>
          <w:pPr>
            <w:pStyle w:val="Sumario2"/>
            <w:tabs>
              <w:tab w:val="clear" w:pos="720"/>
              <w:tab w:val="right" w:pos="8837" w:leader="dot"/>
            </w:tabs>
            <w:rPr/>
          </w:pPr>
          <w:hyperlink w:anchor="__RefHeading___Toc973_2829905575">
            <w:r>
              <w:rPr>
                <w:webHidden/>
                <w:rStyle w:val="Enlacedelndice"/>
                <w:vanish w:val="false"/>
              </w:rPr>
              <w:t>4.1. Comparación de Eficiencia en diferentes periodos de tiempo</w:t>
              <w:tab/>
              <w:t>12</w:t>
            </w:r>
          </w:hyperlink>
        </w:p>
        <w:p>
          <w:pPr>
            <w:pStyle w:val="Sumario2"/>
            <w:tabs>
              <w:tab w:val="clear" w:pos="720"/>
              <w:tab w:val="right" w:pos="8837" w:leader="dot"/>
            </w:tabs>
            <w:rPr/>
          </w:pPr>
          <w:hyperlink w:anchor="__RefHeading___Toc975_2829905575">
            <w:r>
              <w:rPr>
                <w:webHidden/>
                <w:rStyle w:val="Enlacedelndice"/>
                <w:vanish w:val="false"/>
              </w:rPr>
              <w:t>4.2. Comparación entre Países</w:t>
              <w:tab/>
              <w:t>12</w:t>
            </w:r>
          </w:hyperlink>
        </w:p>
        <w:p>
          <w:pPr>
            <w:pStyle w:val="Sumario1"/>
            <w:tabs>
              <w:tab w:val="clear" w:pos="720"/>
              <w:tab w:val="right" w:pos="8837" w:leader="dot"/>
            </w:tabs>
            <w:rPr/>
          </w:pPr>
          <w:hyperlink w:anchor="__RefHeading___Toc977_2829905575">
            <w:r>
              <w:rPr>
                <w:webHidden/>
                <w:rStyle w:val="Enlacedelndice"/>
                <w:vanish w:val="false"/>
              </w:rPr>
              <w:t>5. CONCLUSIONES</w:t>
              <w:tab/>
              <w:t>13</w:t>
            </w:r>
          </w:hyperlink>
        </w:p>
        <w:p>
          <w:pPr>
            <w:pStyle w:val="Sumario2"/>
            <w:tabs>
              <w:tab w:val="clear" w:pos="720"/>
              <w:tab w:val="right" w:pos="8837" w:leader="dot"/>
            </w:tabs>
            <w:rPr/>
          </w:pPr>
          <w:hyperlink w:anchor="__RefHeading___Toc979_2829905575">
            <w:r>
              <w:rPr>
                <w:webHidden/>
                <w:rStyle w:val="Enlacedelndice"/>
                <w:vanish w:val="false"/>
              </w:rPr>
              <w:t>5.1. Eficiencias de las Estrategias por Tiempo por País</w:t>
              <w:tab/>
              <w:t>13</w:t>
            </w:r>
          </w:hyperlink>
        </w:p>
        <w:p>
          <w:pPr>
            <w:pStyle w:val="Sumario2"/>
            <w:tabs>
              <w:tab w:val="clear" w:pos="720"/>
              <w:tab w:val="right" w:pos="8837" w:leader="dot"/>
            </w:tabs>
            <w:rPr/>
          </w:pPr>
          <w:hyperlink w:anchor="__RefHeading___Toc981_2829905575">
            <w:r>
              <w:rPr>
                <w:webHidden/>
                <w:rStyle w:val="Enlacedelndice"/>
                <w:vanish w:val="false"/>
              </w:rPr>
              <w:t>5.2. Discusión</w:t>
              <w:tab/>
              <w:t>13</w:t>
            </w:r>
          </w:hyperlink>
        </w:p>
        <w:p>
          <w:pPr>
            <w:pStyle w:val="Sumario1"/>
            <w:tabs>
              <w:tab w:val="clear" w:pos="720"/>
              <w:tab w:val="right" w:pos="8837" w:leader="dot"/>
            </w:tabs>
            <w:rPr/>
          </w:pPr>
          <w:hyperlink w:anchor="__RefHeading___Toc804_2829905575">
            <w:r>
              <w:rPr>
                <w:webHidden/>
                <w:rStyle w:val="Enlacedelndice"/>
                <w:vanish w:val="false"/>
              </w:rPr>
              <w:t>2. análisis del problema</w:t>
              <w:tab/>
              <w:t>14</w:t>
            </w:r>
          </w:hyperlink>
        </w:p>
        <w:p>
          <w:pPr>
            <w:pStyle w:val="Sumario1"/>
            <w:tabs>
              <w:tab w:val="clear" w:pos="720"/>
              <w:tab w:val="right" w:pos="8837" w:leader="dot"/>
            </w:tabs>
            <w:rPr/>
          </w:pPr>
          <w:hyperlink w:anchor="__RefHeading___Toc806_2829905575">
            <w:r>
              <w:rPr>
                <w:webHidden/>
                <w:rStyle w:val="Enlacedelndice"/>
                <w:vanish w:val="false"/>
              </w:rPr>
              <w:t>3. Estilos definidos (Heading 1)</w:t>
              <w:tab/>
              <w:t>16</w:t>
            </w:r>
          </w:hyperlink>
        </w:p>
        <w:p>
          <w:pPr>
            <w:pStyle w:val="Sumario2"/>
            <w:tabs>
              <w:tab w:val="clear" w:pos="720"/>
              <w:tab w:val="right" w:pos="8837" w:leader="dot"/>
            </w:tabs>
            <w:rPr/>
          </w:pPr>
          <w:hyperlink w:anchor="__RefHeading___Toc808_2829905575">
            <w:r>
              <w:rPr>
                <w:webHidden/>
                <w:rStyle w:val="Enlacedelndice"/>
                <w:vanish w:val="false"/>
              </w:rPr>
              <w:t>3.1. Segundo Nivel (Heading 2)</w:t>
              <w:tab/>
              <w:t>16</w:t>
            </w:r>
          </w:hyperlink>
        </w:p>
        <w:p>
          <w:pPr>
            <w:pStyle w:val="Sumario3"/>
            <w:tabs>
              <w:tab w:val="clear" w:pos="720"/>
              <w:tab w:val="right" w:pos="8837" w:leader="dot"/>
            </w:tabs>
            <w:rPr/>
          </w:pPr>
          <w:hyperlink w:anchor="__RefHeading___Toc810_2829905575">
            <w:r>
              <w:rPr>
                <w:webHidden/>
                <w:rStyle w:val="Enlacedelndice"/>
                <w:vanish w:val="false"/>
              </w:rPr>
              <w:t>3.1.1. Tercer Nivel (Headding 3)</w:t>
              <w:tab/>
              <w:t>16</w:t>
            </w:r>
          </w:hyperlink>
        </w:p>
        <w:p>
          <w:pPr>
            <w:pStyle w:val="Sumario2"/>
            <w:tabs>
              <w:tab w:val="clear" w:pos="720"/>
              <w:tab w:val="right" w:pos="8837" w:leader="dot"/>
            </w:tabs>
            <w:rPr/>
          </w:pPr>
          <w:hyperlink w:anchor="__RefHeading___Toc812_2829905575">
            <w:r>
              <w:rPr>
                <w:webHidden/>
                <w:rStyle w:val="Enlacedelndice"/>
                <w:vanish w:val="false"/>
              </w:rPr>
              <w:t>3.2. Figuras y Tablas (Figures_Tables)</w:t>
              <w:tab/>
              <w:t>16</w:t>
            </w:r>
          </w:hyperlink>
        </w:p>
        <w:p>
          <w:pPr>
            <w:pStyle w:val="Sumario2"/>
            <w:tabs>
              <w:tab w:val="clear" w:pos="720"/>
              <w:tab w:val="right" w:pos="8837" w:leader="dot"/>
            </w:tabs>
            <w:rPr/>
          </w:pPr>
          <w:hyperlink w:anchor="__RefHeading___Toc814_2829905575">
            <w:r>
              <w:rPr>
                <w:webHidden/>
                <w:rStyle w:val="Enlacedelndice"/>
                <w:vanish w:val="false"/>
              </w:rPr>
              <w:t>3.3. Referencias (References)</w:t>
              <w:tab/>
              <w:t>17</w:t>
            </w:r>
          </w:hyperlink>
        </w:p>
        <w:p>
          <w:pPr>
            <w:pStyle w:val="Sumario2"/>
            <w:tabs>
              <w:tab w:val="clear" w:pos="720"/>
              <w:tab w:val="right" w:pos="8837" w:leader="dot"/>
            </w:tabs>
            <w:rPr/>
          </w:pPr>
          <w:hyperlink w:anchor="__RefHeading___Toc816_2829905575">
            <w:r>
              <w:rPr>
                <w:webHidden/>
                <w:rStyle w:val="Enlacedelndice"/>
                <w:vanish w:val="false"/>
              </w:rPr>
              <w:t>3.4. Enumeraciones (Enumeraciones)</w:t>
              <w:tab/>
              <w:t>17</w:t>
            </w:r>
          </w:hyperlink>
        </w:p>
        <w:p>
          <w:pPr>
            <w:pStyle w:val="Sumario1"/>
            <w:tabs>
              <w:tab w:val="clear" w:pos="720"/>
              <w:tab w:val="right" w:pos="8837" w:leader="dot"/>
            </w:tabs>
            <w:rPr/>
          </w:pPr>
          <w:hyperlink w:anchor="__RefHeading___Toc818_2829905575">
            <w:r>
              <w:rPr>
                <w:webHidden/>
                <w:rStyle w:val="Enlacedelndice"/>
                <w:vanish w:val="false"/>
              </w:rPr>
              <w:t>4. Inicio del documento</w:t>
              <w:tab/>
              <w:t>18</w:t>
            </w:r>
          </w:hyperlink>
        </w:p>
        <w:p>
          <w:pPr>
            <w:pStyle w:val="Sumario3"/>
            <w:tabs>
              <w:tab w:val="clear" w:pos="720"/>
              <w:tab w:val="right" w:pos="8837" w:leader="dot"/>
            </w:tabs>
            <w:rPr/>
          </w:pPr>
          <w:hyperlink w:anchor="__RefHeading___Toc820_2829905575">
            <w:r>
              <w:rPr>
                <w:webHidden/>
                <w:rStyle w:val="Enlacedelndice"/>
                <w:vanish w:val="false"/>
              </w:rPr>
              <w:t>4.1.1. Figuras y tablas</w:t>
              <w:tab/>
              <w:t>18</w:t>
            </w:r>
          </w:hyperlink>
        </w:p>
        <w:p>
          <w:pPr>
            <w:pStyle w:val="Sumario3"/>
            <w:tabs>
              <w:tab w:val="clear" w:pos="720"/>
              <w:tab w:val="right" w:pos="8837" w:leader="dot"/>
            </w:tabs>
            <w:rPr/>
          </w:pPr>
          <w:hyperlink w:anchor="__RefHeading___Toc822_2829905575">
            <w:r>
              <w:rPr>
                <w:webHidden/>
                <w:rStyle w:val="Enlacedelndice"/>
                <w:vanish w:val="false"/>
              </w:rPr>
              <w:t>4.2.1. Lineamientos generales</w:t>
              <w:tab/>
              <w:t>19</w:t>
            </w:r>
          </w:hyperlink>
        </w:p>
        <w:p>
          <w:pPr>
            <w:pStyle w:val="Sumario3"/>
            <w:tabs>
              <w:tab w:val="clear" w:pos="720"/>
              <w:tab w:val="right" w:pos="8837" w:leader="dot"/>
            </w:tabs>
            <w:rPr/>
          </w:pPr>
          <w:hyperlink w:anchor="__RefHeading___Toc824_2829905575">
            <w:r>
              <w:rPr>
                <w:webHidden/>
                <w:rStyle w:val="Enlacedelndice"/>
                <w:vanish w:val="false"/>
              </w:rPr>
              <w:t>4.3.1. Estilo de redacción</w:t>
              <w:tab/>
              <w:t>20</w:t>
            </w:r>
          </w:hyperlink>
        </w:p>
        <w:p>
          <w:pPr>
            <w:pStyle w:val="Sumario3"/>
            <w:tabs>
              <w:tab w:val="clear" w:pos="720"/>
              <w:tab w:val="right" w:pos="8837" w:leader="dot"/>
            </w:tabs>
            <w:rPr/>
          </w:pPr>
          <w:hyperlink w:anchor="__RefHeading___Toc826_2829905575">
            <w:r>
              <w:rPr>
                <w:webHidden/>
                <w:rStyle w:val="Enlacedelndice"/>
                <w:vanish w:val="false"/>
              </w:rPr>
              <w:t>4.4.1. Índices</w:t>
              <w:tab/>
              <w:t>20</w:t>
            </w:r>
          </w:hyperlink>
        </w:p>
        <w:p>
          <w:pPr>
            <w:pStyle w:val="Sumario3"/>
            <w:tabs>
              <w:tab w:val="clear" w:pos="720"/>
              <w:tab w:val="right" w:pos="8837" w:leader="dot"/>
            </w:tabs>
            <w:rPr/>
          </w:pPr>
          <w:hyperlink w:anchor="__RefHeading___Toc828_2829905575">
            <w:r>
              <w:rPr>
                <w:webHidden/>
                <w:rStyle w:val="Enlacedelndice"/>
                <w:vanish w:val="false"/>
              </w:rPr>
              <w:t>4.5.1. Numeración</w:t>
              <w:tab/>
              <w:t>20</w:t>
            </w:r>
          </w:hyperlink>
        </w:p>
        <w:p>
          <w:pPr>
            <w:pStyle w:val="Sumario3"/>
            <w:tabs>
              <w:tab w:val="clear" w:pos="720"/>
              <w:tab w:val="right" w:pos="8837" w:leader="dot"/>
            </w:tabs>
            <w:rPr/>
          </w:pPr>
          <w:hyperlink w:anchor="__RefHeading___Toc830_2829905575">
            <w:r>
              <w:rPr>
                <w:webHidden/>
                <w:rStyle w:val="Enlacedelndice"/>
                <w:vanish w:val="false"/>
              </w:rPr>
              <w:t>4.6.1. Tablas, figuras y anexos</w:t>
              <w:tab/>
              <w:t>21</w:t>
            </w:r>
          </w:hyperlink>
        </w:p>
        <w:p>
          <w:pPr>
            <w:pStyle w:val="Sumario3"/>
            <w:tabs>
              <w:tab w:val="clear" w:pos="720"/>
              <w:tab w:val="right" w:pos="8837" w:leader="dot"/>
            </w:tabs>
            <w:rPr/>
          </w:pPr>
          <w:hyperlink w:anchor="__RefHeading___Toc832_2829905575">
            <w:r>
              <w:rPr>
                <w:webHidden/>
                <w:rStyle w:val="Enlacedelndice"/>
                <w:vanish w:val="false"/>
              </w:rPr>
              <w:t>4.7.1. Citas, bibliografía y referencias</w:t>
              <w:tab/>
              <w:t>22</w:t>
            </w:r>
          </w:hyperlink>
        </w:p>
        <w:p>
          <w:pPr>
            <w:pStyle w:val="Sumario1"/>
            <w:tabs>
              <w:tab w:val="clear" w:pos="720"/>
              <w:tab w:val="right" w:pos="8837" w:leader="dot"/>
            </w:tabs>
            <w:rPr/>
          </w:pPr>
          <w:hyperlink w:anchor="__RefHeading___Toc834_2829905575">
            <w:r>
              <w:rPr>
                <w:webHidden/>
                <w:rStyle w:val="Enlacedelndice"/>
                <w:vanish w:val="false"/>
              </w:rPr>
              <w:t>5. Referencia</w:t>
              <w:tab/>
              <w:t>24</w:t>
            </w:r>
          </w:hyperlink>
          <w:r>
            <w:rPr>
              <w:rStyle w:val="Enlacedelndice"/>
              <w:vanish w:val="false"/>
            </w:rPr>
            <w:fldChar w:fldCharType="end"/>
          </w:r>
        </w:p>
      </w:sdtContent>
    </w:sdt>
    <w:p>
      <w:pPr>
        <w:pStyle w:val="Normal"/>
        <w:widowControl/>
        <w:bidi w:val="0"/>
        <w:spacing w:lineRule="auto" w:line="480" w:before="240" w:after="120"/>
        <w:jc w:val="both"/>
        <w:rPr>
          <w:sz w:val="24"/>
          <w:lang w:val="es-MX" w:eastAsia="es-ES"/>
        </w:rPr>
      </w:pPr>
      <w:r>
        <w:rPr>
          <w:sz w:val="24"/>
          <w:lang w:val="es-MX" w:eastAsia="es-ES"/>
        </w:rPr>
      </w:r>
    </w:p>
    <w:p>
      <w:pPr>
        <w:pStyle w:val="Normal"/>
        <w:rPr>
          <w:lang w:val="es-MX"/>
        </w:rPr>
      </w:pPr>
      <w:r>
        <w:rPr>
          <w:lang w:val="es-MX"/>
        </w:rPr>
      </w:r>
    </w:p>
    <w:p>
      <w:pPr>
        <w:pStyle w:val="FormatvorlageIndex"/>
        <w:ind w:left="0" w:hanging="0"/>
        <w:rPr>
          <w:lang w:val="es-MX"/>
        </w:rPr>
      </w:pPr>
      <w:bookmarkStart w:id="2" w:name="__RefHeading___Toc798_2829905575"/>
      <w:bookmarkStart w:id="3" w:name="_Toc93835924"/>
      <w:bookmarkEnd w:id="2"/>
      <w:r>
        <w:rPr>
          <w:lang w:val="es-MX"/>
        </w:rPr>
        <w:t>ÍNDICE DE FIGURAS</w:t>
      </w:r>
      <w:bookmarkEnd w:id="3"/>
    </w:p>
    <w:p>
      <w:pPr>
        <w:pStyle w:val="Tableoffigures"/>
        <w:tabs>
          <w:tab w:val="clear" w:pos="720"/>
          <w:tab w:val="right" w:pos="8827" w:leader="dot"/>
        </w:tabs>
        <w:rPr/>
      </w:pPr>
      <w:r>
        <w:fldChar w:fldCharType="begin"/>
      </w:r>
      <w:r>
        <w:rPr>
          <w:rStyle w:val="Enlacedelndice"/>
          <w:lang w:val="es-MX"/>
        </w:rPr>
        <w:instrText xml:space="preserve"> TOC \c "Fig. " </w:instrText>
      </w:r>
      <w:r>
        <w:rPr>
          <w:rStyle w:val="Enlacedelndice"/>
          <w:lang w:val="es-MX"/>
        </w:rPr>
        <w:fldChar w:fldCharType="separate"/>
      </w:r>
      <w:hyperlink w:anchor="_Toc93835884">
        <w:r>
          <w:rPr>
            <w:rStyle w:val="Enlacedelndice"/>
            <w:lang w:val="es-MX"/>
          </w:rPr>
          <w:t>Fig.  6</w:t>
          <w:noBreakHyphen/>
          <w:t>1 Subtitulo de figuras (abajo): fig. 2-1</w:t>
        </w:r>
        <w:r>
          <w:rPr>
            <w:webHidden/>
          </w:rPr>
          <w:fldChar w:fldCharType="begin"/>
        </w:r>
        <w:r>
          <w:rPr>
            <w:webHidden/>
          </w:rPr>
          <w:instrText xml:space="preserve">PAGEREF _Toc93835884 \h</w:instrText>
        </w:r>
        <w:r>
          <w:rPr>
            <w:webHidden/>
          </w:rPr>
          <w:fldChar w:fldCharType="separate"/>
        </w:r>
        <w:r>
          <w:rPr>
            <w:rStyle w:val="Enlacedelndice"/>
            <w:vanish w:val="false"/>
            <w:lang w:val="es-MX"/>
          </w:rPr>
          <w:tab/>
          <w:t>10</w:t>
        </w:r>
        <w:r>
          <w:rPr>
            <w:webHidden/>
          </w:rPr>
          <w:fldChar w:fldCharType="end"/>
        </w:r>
      </w:hyperlink>
    </w:p>
    <w:p>
      <w:pPr>
        <w:pStyle w:val="Tableoffigures"/>
        <w:tabs>
          <w:tab w:val="clear" w:pos="720"/>
          <w:tab w:val="right" w:pos="8827" w:leader="dot"/>
        </w:tabs>
        <w:rPr/>
      </w:pPr>
      <w:hyperlink w:anchor="_Toc93835885">
        <w:r>
          <w:rPr>
            <w:rStyle w:val="Enlacedelndice"/>
            <w:lang w:val="es-MX"/>
          </w:rPr>
          <w:t>Fig.  7</w:t>
          <w:noBreakHyphen/>
          <w:t>1 Ejemplo de numeración de figuras</w:t>
        </w:r>
        <w:r>
          <w:rPr>
            <w:webHidden/>
          </w:rPr>
          <w:fldChar w:fldCharType="begin"/>
        </w:r>
        <w:r>
          <w:rPr>
            <w:webHidden/>
          </w:rPr>
          <w:instrText xml:space="preserve">PAGEREF _Toc93835885 \h</w:instrText>
        </w:r>
        <w:r>
          <w:rPr>
            <w:webHidden/>
          </w:rPr>
          <w:fldChar w:fldCharType="separate"/>
        </w:r>
        <w:r>
          <w:rPr>
            <w:rStyle w:val="Enlacedelndice"/>
            <w:vanish w:val="false"/>
            <w:lang w:val="es-MX"/>
          </w:rPr>
          <w:tab/>
          <w:t>12</w:t>
        </w:r>
        <w:r>
          <w:rPr>
            <w:webHidden/>
          </w:rPr>
          <w:fldChar w:fldCharType="end"/>
        </w:r>
      </w:hyperlink>
      <w:r>
        <w:rPr>
          <w:rStyle w:val="Enlacedelndice"/>
          <w:vanish w:val="false"/>
          <w:lang w:val="es-MX"/>
        </w:rPr>
        <w:fldChar w:fldCharType="end"/>
      </w:r>
    </w:p>
    <w:p>
      <w:pPr>
        <w:pStyle w:val="Normal"/>
        <w:rPr>
          <w:lang w:val="es-MX"/>
        </w:rPr>
      </w:pPr>
      <w:r>
        <w:rPr>
          <w:lang w:val="es-MX"/>
        </w:rPr>
      </w:r>
    </w:p>
    <w:p>
      <w:pPr>
        <w:pStyle w:val="FormatvorlageIndex"/>
        <w:ind w:left="0" w:hanging="0"/>
        <w:rPr>
          <w:lang w:val="es-MX"/>
        </w:rPr>
      </w:pPr>
      <w:bookmarkStart w:id="4" w:name="__RefHeading___Toc800_2829905575"/>
      <w:bookmarkStart w:id="5" w:name="_Toc93835925"/>
      <w:bookmarkEnd w:id="4"/>
      <w:r>
        <w:rPr>
          <w:lang w:val="es-MX"/>
        </w:rPr>
        <w:t>ÍNDICE DE Tablas</w:t>
      </w:r>
      <w:bookmarkEnd w:id="5"/>
    </w:p>
    <w:p>
      <w:pPr>
        <w:pStyle w:val="Tableoffigures"/>
        <w:tabs>
          <w:tab w:val="clear" w:pos="720"/>
          <w:tab w:val="right" w:pos="8827" w:leader="dot"/>
        </w:tabs>
        <w:rPr/>
      </w:pPr>
      <w:r>
        <w:fldChar w:fldCharType="begin"/>
      </w:r>
      <w:r>
        <w:rPr>
          <w:rStyle w:val="Enlacedelndice"/>
          <w:lang w:val="es-MX"/>
        </w:rPr>
        <w:instrText xml:space="preserve"> TOC \c "Tabla" </w:instrText>
      </w:r>
      <w:r>
        <w:rPr>
          <w:rStyle w:val="Enlacedelndice"/>
          <w:lang w:val="es-MX"/>
        </w:rPr>
        <w:fldChar w:fldCharType="separate"/>
      </w:r>
      <w:hyperlink w:anchor="_Toc93835895">
        <w:r>
          <w:rPr>
            <w:rStyle w:val="Enlacedelndice"/>
            <w:lang w:val="es-MX"/>
          </w:rPr>
          <w:t>Tabla 6</w:t>
          <w:noBreakHyphen/>
          <w:t>1 Ejemplo de tabla</w:t>
        </w:r>
        <w:r>
          <w:rPr>
            <w:webHidden/>
          </w:rPr>
          <w:fldChar w:fldCharType="begin"/>
        </w:r>
        <w:r>
          <w:rPr>
            <w:webHidden/>
          </w:rPr>
          <w:instrText xml:space="preserve">PAGEREF _Toc93835895 \h</w:instrText>
        </w:r>
        <w:r>
          <w:rPr>
            <w:webHidden/>
          </w:rPr>
          <w:fldChar w:fldCharType="separate"/>
        </w:r>
        <w:r>
          <w:rPr>
            <w:rStyle w:val="Enlacedelndice"/>
            <w:vanish w:val="false"/>
            <w:lang w:val="es-MX"/>
          </w:rPr>
          <w:tab/>
          <w:t>11</w:t>
        </w:r>
        <w:r>
          <w:rPr>
            <w:webHidden/>
          </w:rPr>
          <w:fldChar w:fldCharType="end"/>
        </w:r>
      </w:hyperlink>
    </w:p>
    <w:p>
      <w:pPr>
        <w:pStyle w:val="Tableoffigures"/>
        <w:tabs>
          <w:tab w:val="clear" w:pos="720"/>
          <w:tab w:val="right" w:pos="8827" w:leader="dot"/>
        </w:tabs>
        <w:rPr/>
      </w:pPr>
      <w:hyperlink w:anchor="_Toc93835896">
        <w:r>
          <w:rPr>
            <w:rStyle w:val="Enlacedelndice"/>
            <w:lang w:val="es-MX"/>
          </w:rPr>
          <w:t>Tabla 7</w:t>
          <w:noBreakHyphen/>
          <w:t>1 Ejemplo de tabla</w:t>
        </w:r>
        <w:r>
          <w:rPr>
            <w:webHidden/>
          </w:rPr>
          <w:fldChar w:fldCharType="begin"/>
        </w:r>
        <w:r>
          <w:rPr>
            <w:webHidden/>
          </w:rPr>
          <w:instrText xml:space="preserve">PAGEREF _Toc93835896 \h</w:instrText>
        </w:r>
        <w:r>
          <w:rPr>
            <w:webHidden/>
          </w:rPr>
          <w:fldChar w:fldCharType="separate"/>
        </w:r>
        <w:r>
          <w:rPr>
            <w:rStyle w:val="Enlacedelndice"/>
            <w:vanish w:val="false"/>
            <w:lang w:val="es-MX"/>
          </w:rPr>
          <w:tab/>
          <w:t>12</w:t>
        </w:r>
        <w:r>
          <w:rPr>
            <w:webHidden/>
          </w:rPr>
          <w:fldChar w:fldCharType="end"/>
        </w:r>
      </w:hyperlink>
      <w:r>
        <w:rPr>
          <w:rStyle w:val="Enlacedelndice"/>
          <w:vanish w:val="false"/>
          <w:lang w:val="es-MX"/>
        </w:rPr>
        <w:fldChar w:fldCharType="end"/>
      </w:r>
    </w:p>
    <w:p>
      <w:pPr>
        <w:pStyle w:val="Normal"/>
        <w:rPr>
          <w:lang w:val="es-MX"/>
        </w:rPr>
      </w:pPr>
      <w:r>
        <w:rPr>
          <w:lang w:val="es-MX"/>
        </w:rPr>
      </w:r>
    </w:p>
    <w:p>
      <w:pPr>
        <w:pStyle w:val="Ttulo1"/>
        <w:numPr>
          <w:ilvl w:val="0"/>
          <w:numId w:val="24"/>
        </w:numPr>
        <w:rPr>
          <w:lang w:val="es-MX"/>
        </w:rPr>
      </w:pPr>
      <w:bookmarkStart w:id="6" w:name="__RefHeading___Toc802_2829905575"/>
      <w:bookmarkStart w:id="7" w:name="_Toc93835926"/>
      <w:bookmarkEnd w:id="6"/>
      <w:r>
        <w:rPr>
          <w:lang w:val="es-MX"/>
        </w:rPr>
        <w:t>INTRODUCCIÓN</w:t>
      </w:r>
      <w:bookmarkEnd w:id="7"/>
    </w:p>
    <w:p>
      <w:pPr>
        <w:pStyle w:val="Normal"/>
        <w:spacing w:lineRule="auto" w:line="240"/>
        <w:rPr/>
      </w:pPr>
      <w:r>
        <w:rPr>
          <w:lang w:val="es-MX"/>
        </w:rPr>
        <w:t>Restricciones:</w:t>
      </w:r>
    </w:p>
    <w:p>
      <w:pPr>
        <w:pStyle w:val="Normal"/>
        <w:numPr>
          <w:ilvl w:val="0"/>
          <w:numId w:val="3"/>
        </w:numPr>
        <w:spacing w:lineRule="auto" w:line="240"/>
        <w:rPr/>
      </w:pPr>
      <w:r>
        <w:rPr>
          <w:lang w:val="es-MX"/>
        </w:rPr>
        <w:t>se cuenta con 6 meses para acabar,</w:t>
      </w:r>
    </w:p>
    <w:p>
      <w:pPr>
        <w:pStyle w:val="Normal"/>
        <w:numPr>
          <w:ilvl w:val="0"/>
          <w:numId w:val="3"/>
        </w:numPr>
        <w:spacing w:lineRule="auto" w:line="240"/>
        <w:rPr/>
      </w:pPr>
      <w:r>
        <w:rPr>
          <w:lang w:val="es-MX"/>
        </w:rPr>
        <w:t>se utiliza la base de datos de Our World In Data</w:t>
      </w:r>
    </w:p>
    <w:p>
      <w:pPr>
        <w:pStyle w:val="Normal"/>
        <w:numPr>
          <w:ilvl w:val="0"/>
          <w:numId w:val="3"/>
        </w:numPr>
        <w:spacing w:lineRule="auto" w:line="240"/>
        <w:rPr/>
      </w:pPr>
      <w:r>
        <w:rPr>
          <w:lang w:val="es-MX"/>
        </w:rPr>
        <w:t>se hace el análisis con R y Rstudio</w:t>
      </w:r>
    </w:p>
    <w:p>
      <w:pPr>
        <w:pStyle w:val="Normal"/>
        <w:rPr>
          <w:lang w:val="es-MX"/>
        </w:rPr>
      </w:pPr>
      <w:r>
        <w:rPr>
          <w:lang w:val="es-MX"/>
        </w:rPr>
        <w:t>Mejores prácticas: dar el peso relativo a cada entrada y salida de manera lógica y comparable con el resto. Revisar si las eficiencias a través del tiempo son realmente comparables. Corroborar en la literatura la conexión entre las variables y su posible causalidad.</w:t>
      </w:r>
    </w:p>
    <w:p>
      <w:pPr>
        <w:pStyle w:val="Normal"/>
        <w:rPr>
          <w:lang w:val="es-MX"/>
        </w:rPr>
      </w:pPr>
      <w:r>
        <w:rPr>
          <w:lang w:val="es-MX"/>
        </w:rPr>
        <w:t xml:space="preserve">Alcance: Probar que el Análisis envolvente de datos es una herramienta útil para comparar distintas políticas y que puede ser utilizado para aumentar la eficiencia, no solo en las empresas, sino también en el sector público. </w:t>
      </w:r>
    </w:p>
    <w:p>
      <w:pPr>
        <w:pStyle w:val="Normal"/>
        <w:rPr>
          <w:lang w:val="es-MX"/>
        </w:rPr>
      </w:pPr>
      <w:r>
        <w:rPr>
          <w:lang w:val="es-MX"/>
        </w:rPr>
        <w:t>Promover el uso de metodologías de análisis para evaluar la eficacia y eficiencia de las políticas frente a las crisis o situaciones de emergencia.</w:t>
      </w:r>
    </w:p>
    <w:p>
      <w:pPr>
        <w:pStyle w:val="Normal"/>
        <w:rPr>
          <w:lang w:val="es-MX"/>
        </w:rPr>
      </w:pPr>
      <w:r>
        <w:rPr>
          <w:lang w:val="es-MX"/>
        </w:rPr>
        <w:t>Plan de trabajo:</w:t>
      </w:r>
    </w:p>
    <w:p>
      <w:pPr>
        <w:pStyle w:val="Normal"/>
        <w:numPr>
          <w:ilvl w:val="0"/>
          <w:numId w:val="4"/>
        </w:numPr>
        <w:rPr>
          <w:lang w:val="es-MX"/>
        </w:rPr>
      </w:pPr>
      <w:r>
        <w:rPr>
          <w:lang w:val="es-MX"/>
        </w:rPr>
        <w:t>16/6/2023 entregar los capitulos 1 y 2</w:t>
      </w:r>
    </w:p>
    <w:p>
      <w:pPr>
        <w:pStyle w:val="Normal"/>
        <w:numPr>
          <w:ilvl w:val="0"/>
          <w:numId w:val="4"/>
        </w:numPr>
        <w:rPr>
          <w:lang w:val="es-MX"/>
        </w:rPr>
      </w:pPr>
      <w:r>
        <w:rPr>
          <w:lang w:val="es-MX"/>
        </w:rPr>
        <w:t>20/8/2023 finalizar el análisis y el programa</w:t>
      </w:r>
    </w:p>
    <w:p>
      <w:pPr>
        <w:pStyle w:val="Normal"/>
        <w:numPr>
          <w:ilvl w:val="0"/>
          <w:numId w:val="4"/>
        </w:numPr>
        <w:rPr>
          <w:lang w:val="es-MX"/>
        </w:rPr>
      </w:pPr>
      <w:r>
        <w:rPr>
          <w:lang w:val="es-MX"/>
        </w:rPr>
        <w:t>20/11/2023 escribir la tesina con la información obtenida</w:t>
      </w:r>
    </w:p>
    <w:p>
      <w:pPr>
        <w:pStyle w:val="Normal"/>
        <w:numPr>
          <w:ilvl w:val="0"/>
          <w:numId w:val="4"/>
        </w:numPr>
        <w:rPr>
          <w:lang w:val="es-MX"/>
        </w:rPr>
      </w:pPr>
      <w:r>
        <w:rPr>
          <w:lang w:val="es-MX"/>
        </w:rPr>
        <w:t xml:space="preserve">24/11/2023 revisión </w:t>
      </w:r>
    </w:p>
    <w:p>
      <w:pPr>
        <w:pStyle w:val="Normal"/>
        <w:numPr>
          <w:ilvl w:val="0"/>
          <w:numId w:val="4"/>
        </w:numPr>
        <w:rPr>
          <w:lang w:val="es-MX"/>
        </w:rPr>
      </w:pPr>
      <w:r>
        <w:rPr>
          <w:lang w:val="es-MX"/>
        </w:rPr>
        <w:t>14/12/2023 revisión final</w:t>
      </w:r>
    </w:p>
    <w:p>
      <w:pPr>
        <w:pStyle w:val="Normal"/>
        <w:numPr>
          <w:ilvl w:val="0"/>
          <w:numId w:val="4"/>
        </w:numPr>
        <w:rPr/>
      </w:pPr>
      <w:r>
        <w:rPr>
          <w:lang w:val="es-MX"/>
        </w:rPr>
        <w:t>28/2/2024 entregar poster y tesina con revisiones de sinodales.</w:t>
      </w:r>
    </w:p>
    <w:p>
      <w:pPr>
        <w:pStyle w:val="Ttulo2"/>
        <w:ind w:left="0" w:hanging="0"/>
        <w:rPr/>
      </w:pPr>
      <w:bookmarkStart w:id="8" w:name="__RefHeading___Toc943_2829905575"/>
      <w:bookmarkEnd w:id="8"/>
      <w:r>
        <w:rPr/>
        <w:t xml:space="preserve"> </w:t>
      </w:r>
      <w:r>
        <w:rPr/>
        <w:t>La Pandemia de COVID-19</w:t>
      </w:r>
    </w:p>
    <w:p>
      <w:pPr>
        <w:pStyle w:val="Normal"/>
        <w:jc w:val="left"/>
        <w:rPr/>
      </w:pPr>
      <w:r>
        <w:rPr>
          <w:lang w:val="es-MX"/>
        </w:rPr>
        <w:t>La enfermedad por coronavirus (COVID-19) es una enfermedad infecciosa causada por el virus SARS-CoV-2.</w:t>
        <w:br/>
        <w:t>La mayoría de las personas infectadas con el virus experimentan enfermedades respiratorias de leves a moderadas y se recuperaran sin requerir tratamiento especial. Sin embargo, algunos se enferman gravemente y necesitan atención médica. Es más probable que las personas mayores y aquellas con afecciones médicas subyacentes como enfermedades cardiovasculares, diabetes, enfermedades respiratorias crónicas o cáncer puedan desarrollar enfermedades más graves. Cualquiera puede enfermarse de COVID-19 y enfermarse gravemente o morir a cualquier edad. [WHO, 2023]</w:t>
        <w:br/>
      </w:r>
    </w:p>
    <w:p>
      <w:pPr>
        <w:pStyle w:val="Normal"/>
        <w:jc w:val="left"/>
        <w:rPr/>
      </w:pPr>
      <w:r>
        <w:rPr>
          <w:lang w:val="es-MX"/>
        </w:rPr>
        <w:t xml:space="preserve">Las consecuencias de la pandemia del covid-19 se han observado en prácticamente todos los aspectos de nuestras vidas. Las medidas que se tomaron para disminuir los efectos a la salud mundial fueron variadas y en ocasiones contradictorias. Dada esta situación no se puede tener suposiciones a priori pues habría un sesgo en el análisis. Entonces, como muchos, este trabajo se pregunta: ¿qué medidas fueron realmente eficientes? </w:t>
      </w:r>
    </w:p>
    <w:p>
      <w:pPr>
        <w:pStyle w:val="Ttulo2"/>
        <w:ind w:left="0" w:hanging="0"/>
        <w:rPr/>
      </w:pPr>
      <w:bookmarkStart w:id="9" w:name="__RefHeading___Toc945_2829905575"/>
      <w:bookmarkEnd w:id="9"/>
      <w:r>
        <w:rPr/>
        <w:t>Eficiencia y Análisis Envolvente de Datos (AED)</w:t>
      </w:r>
    </w:p>
    <w:p>
      <w:pPr>
        <w:pStyle w:val="Normal"/>
        <w:rPr/>
      </w:pPr>
      <w:r>
        <w:rPr/>
        <w:t xml:space="preserve">Proponemos la metodología Análisis Envolvente de Datos (AED o DEA por sus siglas en inglés </w:t>
      </w:r>
      <w:r>
        <w:rPr>
          <w:lang w:val="en-GB" w:eastAsia="es-ES" w:bidi="ar-SA"/>
        </w:rPr>
        <w:t>Data Envelopment Analysis</w:t>
      </w:r>
      <w:r>
        <w:rPr/>
        <w:t xml:space="preserve">) . El AED implica un principio alternativo para extraer información sobre una población de observaciones. A diferencia de los enfoques paramétricos cuyo objetivo es optimizar un único plano de regresión a través de los datos, el AED optimiza cada observación individual con el objetivo de calcular una frontera discreta por partes determinada por el conjunto de las Unidades de Toma de Decisiones (UTD o  DMU por sus siglas en inglés </w:t>
      </w:r>
      <w:r>
        <w:rPr>
          <w:lang w:val="en-GB" w:eastAsia="es-ES" w:bidi="ar-SA"/>
        </w:rPr>
        <w:t>Decision Making Units</w:t>
      </w:r>
      <w:r>
        <w:rPr/>
        <w:t>) Pareto eficientes. Tanto el enfoque paramétrico como el no paramétrico (programación matemática) utilizan toda la información contenida en los datos. En el análisis paramétrico, se supone que la ecuación de regresión optimizada única se aplica a cada UTD. El AED, por el contrario, optimiza la medida de rendimiento de cada UTD. Esto da como resultado una comprensión revelada sobre cada UTD en lugar de la representación de una UTD "promedio" teórica. En otras palabras, el enfoque de AED está en las observaciones individuales representadas por las n optimizaciones (una para cada observación) requeridas en el análisis AED, en contraste con el enfoque en los promedios y la estimación de parámetros que están asociados con estadísticas de optimización única.</w:t>
        <w:br/>
        <w:br/>
        <w:t>El enfoque paramétrico requiere la imposición de una forma funcional específica (por ejemplo, una ecuación de regresión, una función de producción, etc.) que relacione las variables independientes con las variables dependientes. La forma funcional seleccionada también requiere supuestos específicos sobre la distribución de los términos de error (por ejemplo, distribuidos de forma independiente e idéntica normalmente) y muchas otras restricciones, como los factores que generan el valor de su producto marginal. Por el contrario, la AED no requiere ninguna suposición sobre la forma funcional. La AED calcula una medida de rendimiento máximo para cada UTD en relación con todas las demás UTD en la población observada con el único requisito de que cada UTD se encuentre en o debajo de la frontera extrema. Cada UTD que no está en la frontera se escala con respecto a una combinación convexa de las UTD en la faceta de la frontera más cercana a ella. [Charnes, 1994 pp: 4-6]</w:t>
      </w:r>
    </w:p>
    <w:p>
      <w:pPr>
        <w:pStyle w:val="Ttulo2"/>
        <w:ind w:left="0" w:hanging="0"/>
        <w:rPr/>
      </w:pPr>
      <w:bookmarkStart w:id="10" w:name="__RefHeading___Toc947_2829905575"/>
      <w:bookmarkEnd w:id="10"/>
      <w:r>
        <w:rPr/>
        <w:t>Metodología de solución</w:t>
      </w:r>
    </w:p>
    <w:p>
      <w:pPr>
        <w:pStyle w:val="Normal"/>
        <w:ind w:left="0" w:hanging="0"/>
        <w:rPr/>
      </w:pPr>
      <w:r>
        <w:rPr/>
        <w:t xml:space="preserve">Utilizando la base de datos de Our World in Data [Our World In Data] se programa 1 modelo. En este, se proponen como entrada los casos y la población, mientras que las muertes como salida. Se utiliza el paquete de Benchmarking para el análisis. </w:t>
      </w:r>
    </w:p>
    <w:p>
      <w:pPr>
        <w:pStyle w:val="Ttulo3"/>
        <w:ind w:left="0" w:hanging="0"/>
        <w:rPr/>
      </w:pPr>
      <w:bookmarkStart w:id="11" w:name="__RefHeading___Toc949_2829905575"/>
      <w:bookmarkEnd w:id="11"/>
      <w:r>
        <w:rPr/>
        <w:t>Aportaciones</w:t>
      </w:r>
    </w:p>
    <w:p>
      <w:pPr>
        <w:pStyle w:val="Ttulo2"/>
        <w:ind w:left="0" w:hanging="0"/>
        <w:rPr/>
      </w:pPr>
      <w:bookmarkStart w:id="12" w:name="__RefHeading___Toc951_2829905575"/>
      <w:bookmarkEnd w:id="12"/>
      <w:r>
        <w:rPr/>
        <w:t>Resumen de resultados y conclusiones</w:t>
      </w:r>
    </w:p>
    <w:p>
      <w:pPr>
        <w:pStyle w:val="Normal"/>
        <w:rPr/>
      </w:pPr>
      <w:r>
        <w:rPr/>
      </w:r>
    </w:p>
    <w:p>
      <w:pPr>
        <w:pStyle w:val="Ttulo1"/>
        <w:rPr/>
      </w:pPr>
      <w:bookmarkStart w:id="13" w:name="__RefHeading___Toc953_2829905575"/>
      <w:bookmarkEnd w:id="13"/>
      <w:r>
        <w:rPr/>
        <w:t>MARCO TEÓRICO</w:t>
      </w:r>
    </w:p>
    <w:p>
      <w:pPr>
        <w:pStyle w:val="Ttulo2"/>
        <w:ind w:left="0" w:hanging="0"/>
        <w:rPr/>
      </w:pPr>
      <w:bookmarkStart w:id="14" w:name="__RefHeading___Toc955_2829905575"/>
      <w:bookmarkEnd w:id="14"/>
      <w:r>
        <w:rPr/>
        <w:t>Definición de Eficiencia en AED</w:t>
      </w:r>
    </w:p>
    <w:p>
      <w:pPr>
        <w:pStyle w:val="Normal"/>
        <w:ind w:left="0" w:hanging="0"/>
        <w:rPr/>
      </w:pPr>
      <w:r>
        <w:rPr/>
        <w:t xml:space="preserve">Cuando se habla de la eficiencia de una empresa, normalmente se hace referencia a su capacidad de producir el mayor producto posible a partir de un conjunto determinado de insumos. Siempre que todas las entradas y salidas se midieran correctamente, este uso probablemente sería generalmente aceptado. </w:t>
      </w:r>
    </w:p>
    <w:p>
      <w:pPr>
        <w:pStyle w:val="Normal"/>
        <w:ind w:left="0" w:hanging="0"/>
        <w:rPr/>
      </w:pPr>
      <w:r>
        <w:rPr>
          <w:sz w:val="24"/>
        </w:rPr>
        <w:t xml:space="preserve">Desde las ideas de Farrell; Charnes, Cooper y Rhodes en 1978, desarrollan el Análisis Envolvente de Datos. Para este enfoque, se identifican las muestras observadas que envuelven al resto, esto es la frontera de producción eficiente. Las firmas o muestras que están en la frontera son completamente eficientes. </w:t>
      </w:r>
      <w:r>
        <w:rPr>
          <w:sz w:val="24"/>
        </w:rPr>
        <w:t xml:space="preserve">Entonces, en este caso, un país k utiliza m insumos o entradas  </w:t>
      </w:r>
      <w:r>
        <w:rPr>
          <w:position w:val="0"/>
          <w:sz w:val="24"/>
          <w:sz w:val="24"/>
          <w:vertAlign w:val="baseline"/>
        </w:rPr>
        <mc:AlternateContent>
          <mc:Choice Requires="wpg">
            <w:drawing>
              <wp:inline distT="0" distB="0" distL="0" distR="0">
                <wp:extent cx="1741805" cy="207645"/>
                <wp:effectExtent l="0" t="0" r="0" b="0"/>
                <wp:docPr id="2" name="" title="TexMaths" descr="14§inline§x_k = (x_1^1,...,x_m^k) \in \mathbb{R}_+^m§svg§600§TRUE§"/>
                <a:graphic xmlns:a="http://schemas.openxmlformats.org/drawingml/2006/main">
                  <a:graphicData uri="http://schemas.microsoft.com/office/word/2010/wordprocessingGroup">
                    <wpg:wgp>
                      <wpg:cNvGrpSpPr/>
                      <wpg:grpSpPr>
                        <a:xfrm>
                          <a:off x="0" y="0"/>
                          <a:ext cx="1741680" cy="207720"/>
                          <a:chOff x="0" y="0"/>
                          <a:chExt cx="1741680" cy="207720"/>
                        </a:xfrm>
                      </wpg:grpSpPr>
                      <wps:wsp>
                        <wps:cNvSpPr/>
                        <wps:spPr>
                          <a:xfrm>
                            <a:off x="0" y="72360"/>
                            <a:ext cx="88200" cy="79200"/>
                          </a:xfrm>
                          <a:custGeom>
                            <a:avLst/>
                            <a:gdLst/>
                            <a:ahLst/>
                            <a:rect l="0" t="0" r="r" b="b"/>
                            <a:pathLst>
                              <a:path w="245" h="220">
                                <a:moveTo>
                                  <a:pt x="150" y="67"/>
                                </a:moveTo>
                                <a:cubicBezTo>
                                  <a:pt x="153" y="53"/>
                                  <a:pt x="166" y="8"/>
                                  <a:pt x="199" y="8"/>
                                </a:cubicBezTo>
                                <a:cubicBezTo>
                                  <a:pt x="202" y="8"/>
                                  <a:pt x="213" y="8"/>
                                  <a:pt x="225" y="16"/>
                                </a:cubicBezTo>
                                <a:cubicBezTo>
                                  <a:pt x="211" y="18"/>
                                  <a:pt x="201" y="30"/>
                                  <a:pt x="201" y="42"/>
                                </a:cubicBezTo>
                                <a:cubicBezTo>
                                  <a:pt x="201" y="49"/>
                                  <a:pt x="206" y="59"/>
                                  <a:pt x="219" y="59"/>
                                </a:cubicBezTo>
                                <a:cubicBezTo>
                                  <a:pt x="230" y="59"/>
                                  <a:pt x="246" y="51"/>
                                  <a:pt x="246" y="31"/>
                                </a:cubicBezTo>
                                <a:cubicBezTo>
                                  <a:pt x="246" y="4"/>
                                  <a:pt x="216" y="-1"/>
                                  <a:pt x="199" y="-1"/>
                                </a:cubicBezTo>
                                <a:cubicBezTo>
                                  <a:pt x="171" y="-1"/>
                                  <a:pt x="155" y="24"/>
                                  <a:pt x="149" y="35"/>
                                </a:cubicBezTo>
                                <a:cubicBezTo>
                                  <a:pt x="136" y="3"/>
                                  <a:pt x="110" y="-1"/>
                                  <a:pt x="96" y="-1"/>
                                </a:cubicBezTo>
                                <a:cubicBezTo>
                                  <a:pt x="44" y="-1"/>
                                  <a:pt x="16" y="62"/>
                                  <a:pt x="16" y="73"/>
                                </a:cubicBezTo>
                                <a:cubicBezTo>
                                  <a:pt x="16" y="79"/>
                                  <a:pt x="20" y="77"/>
                                  <a:pt x="22" y="79"/>
                                </a:cubicBezTo>
                                <a:cubicBezTo>
                                  <a:pt x="26" y="79"/>
                                  <a:pt x="27" y="77"/>
                                  <a:pt x="29" y="73"/>
                                </a:cubicBezTo>
                                <a:cubicBezTo>
                                  <a:pt x="45" y="21"/>
                                  <a:pt x="78" y="8"/>
                                  <a:pt x="94" y="8"/>
                                </a:cubicBezTo>
                                <a:cubicBezTo>
                                  <a:pt x="104" y="8"/>
                                  <a:pt x="121" y="13"/>
                                  <a:pt x="121" y="42"/>
                                </a:cubicBezTo>
                                <a:cubicBezTo>
                                  <a:pt x="121" y="58"/>
                                  <a:pt x="113" y="90"/>
                                  <a:pt x="94" y="158"/>
                                </a:cubicBezTo>
                                <a:cubicBezTo>
                                  <a:pt x="86" y="189"/>
                                  <a:pt x="69" y="210"/>
                                  <a:pt x="48" y="210"/>
                                </a:cubicBezTo>
                                <a:cubicBezTo>
                                  <a:pt x="44" y="210"/>
                                  <a:pt x="33" y="210"/>
                                  <a:pt x="23" y="203"/>
                                </a:cubicBezTo>
                                <a:cubicBezTo>
                                  <a:pt x="36" y="201"/>
                                  <a:pt x="47" y="191"/>
                                  <a:pt x="47" y="177"/>
                                </a:cubicBezTo>
                                <a:cubicBezTo>
                                  <a:pt x="47" y="164"/>
                                  <a:pt x="36" y="160"/>
                                  <a:pt x="29" y="160"/>
                                </a:cubicBezTo>
                                <a:cubicBezTo>
                                  <a:pt x="13" y="160"/>
                                  <a:pt x="1" y="172"/>
                                  <a:pt x="1" y="188"/>
                                </a:cubicBezTo>
                                <a:cubicBezTo>
                                  <a:pt x="1" y="210"/>
                                  <a:pt x="26" y="220"/>
                                  <a:pt x="47" y="220"/>
                                </a:cubicBezTo>
                                <a:cubicBezTo>
                                  <a:pt x="79" y="220"/>
                                  <a:pt x="97" y="187"/>
                                  <a:pt x="99" y="184"/>
                                </a:cubicBezTo>
                                <a:cubicBezTo>
                                  <a:pt x="104" y="202"/>
                                  <a:pt x="122" y="220"/>
                                  <a:pt x="152" y="220"/>
                                </a:cubicBezTo>
                                <a:cubicBezTo>
                                  <a:pt x="202" y="220"/>
                                  <a:pt x="230" y="157"/>
                                  <a:pt x="230" y="144"/>
                                </a:cubicBezTo>
                                <a:cubicBezTo>
                                  <a:pt x="230" y="140"/>
                                  <a:pt x="226" y="140"/>
                                  <a:pt x="225" y="140"/>
                                </a:cubicBezTo>
                                <a:cubicBezTo>
                                  <a:pt x="220" y="140"/>
                                  <a:pt x="219" y="142"/>
                                  <a:pt x="218" y="146"/>
                                </a:cubicBezTo>
                                <a:cubicBezTo>
                                  <a:pt x="202" y="198"/>
                                  <a:pt x="169" y="210"/>
                                  <a:pt x="153" y="210"/>
                                </a:cubicBezTo>
                                <a:cubicBezTo>
                                  <a:pt x="134" y="210"/>
                                  <a:pt x="125" y="194"/>
                                  <a:pt x="125" y="177"/>
                                </a:cubicBezTo>
                                <a:cubicBezTo>
                                  <a:pt x="125" y="167"/>
                                  <a:pt x="129" y="156"/>
                                  <a:pt x="134" y="135"/>
                                </a:cubicBezTo>
                                <a:cubicBezTo>
                                  <a:pt x="139" y="112"/>
                                  <a:pt x="145" y="90"/>
                                  <a:pt x="150" y="67"/>
                                </a:cubicBezTo>
                                <a:close/>
                              </a:path>
                            </a:pathLst>
                          </a:custGeom>
                          <a:solidFill>
                            <a:srgbClr val="000000"/>
                          </a:solidFill>
                          <a:ln w="0">
                            <a:noFill/>
                          </a:ln>
                        </wps:spPr>
                        <wps:bodyPr/>
                      </wps:wsp>
                      <wps:wsp>
                        <wps:cNvSpPr/>
                        <wps:spPr>
                          <a:xfrm>
                            <a:off x="105480" y="90720"/>
                            <a:ext cx="60840" cy="87120"/>
                          </a:xfrm>
                          <a:custGeom>
                            <a:avLst/>
                            <a:gdLst/>
                            <a:ahLst/>
                            <a:rect l="0" t="0" r="r" b="b"/>
                            <a:pathLst>
                              <a:path w="169" h="242">
                                <a:moveTo>
                                  <a:pt x="83" y="9"/>
                                </a:moveTo>
                                <a:cubicBezTo>
                                  <a:pt x="83" y="8"/>
                                  <a:pt x="84" y="5"/>
                                  <a:pt x="84" y="4"/>
                                </a:cubicBezTo>
                                <a:cubicBezTo>
                                  <a:pt x="84" y="2"/>
                                  <a:pt x="83" y="0"/>
                                  <a:pt x="79" y="0"/>
                                </a:cubicBezTo>
                                <a:cubicBezTo>
                                  <a:pt x="72" y="0"/>
                                  <a:pt x="42" y="2"/>
                                  <a:pt x="34" y="2"/>
                                </a:cubicBezTo>
                                <a:cubicBezTo>
                                  <a:pt x="31" y="2"/>
                                  <a:pt x="27" y="4"/>
                                  <a:pt x="27" y="11"/>
                                </a:cubicBezTo>
                                <a:cubicBezTo>
                                  <a:pt x="27" y="15"/>
                                  <a:pt x="31" y="15"/>
                                  <a:pt x="35" y="15"/>
                                </a:cubicBezTo>
                                <a:cubicBezTo>
                                  <a:pt x="52" y="15"/>
                                  <a:pt x="52" y="18"/>
                                  <a:pt x="52" y="21"/>
                                </a:cubicBezTo>
                                <a:cubicBezTo>
                                  <a:pt x="52" y="23"/>
                                  <a:pt x="52" y="25"/>
                                  <a:pt x="51" y="28"/>
                                </a:cubicBezTo>
                                <a:cubicBezTo>
                                  <a:pt x="34" y="92"/>
                                  <a:pt x="18" y="157"/>
                                  <a:pt x="2" y="222"/>
                                </a:cubicBezTo>
                                <a:cubicBezTo>
                                  <a:pt x="0" y="229"/>
                                  <a:pt x="0" y="229"/>
                                  <a:pt x="0" y="231"/>
                                </a:cubicBezTo>
                                <a:cubicBezTo>
                                  <a:pt x="0" y="235"/>
                                  <a:pt x="4" y="241"/>
                                  <a:pt x="13" y="241"/>
                                </a:cubicBezTo>
                                <a:cubicBezTo>
                                  <a:pt x="21" y="241"/>
                                  <a:pt x="25" y="235"/>
                                  <a:pt x="28" y="227"/>
                                </a:cubicBezTo>
                                <a:cubicBezTo>
                                  <a:pt x="28" y="225"/>
                                  <a:pt x="44" y="165"/>
                                  <a:pt x="45" y="161"/>
                                </a:cubicBezTo>
                                <a:cubicBezTo>
                                  <a:pt x="69" y="162"/>
                                  <a:pt x="88" y="171"/>
                                  <a:pt x="88" y="189"/>
                                </a:cubicBezTo>
                                <a:cubicBezTo>
                                  <a:pt x="88" y="190"/>
                                  <a:pt x="88" y="192"/>
                                  <a:pt x="88" y="196"/>
                                </a:cubicBezTo>
                                <a:cubicBezTo>
                                  <a:pt x="87" y="200"/>
                                  <a:pt x="87" y="201"/>
                                  <a:pt x="87" y="206"/>
                                </a:cubicBezTo>
                                <a:cubicBezTo>
                                  <a:pt x="87" y="231"/>
                                  <a:pt x="107" y="241"/>
                                  <a:pt x="123" y="241"/>
                                </a:cubicBezTo>
                                <a:cubicBezTo>
                                  <a:pt x="157" y="241"/>
                                  <a:pt x="153" y="206"/>
                                  <a:pt x="167" y="189"/>
                                </a:cubicBezTo>
                                <a:cubicBezTo>
                                  <a:pt x="167" y="185"/>
                                  <a:pt x="163" y="185"/>
                                  <a:pt x="161" y="185"/>
                                </a:cubicBezTo>
                                <a:cubicBezTo>
                                  <a:pt x="157" y="185"/>
                                  <a:pt x="157" y="186"/>
                                  <a:pt x="154" y="193"/>
                                </a:cubicBezTo>
                                <a:cubicBezTo>
                                  <a:pt x="150" y="207"/>
                                  <a:pt x="142" y="232"/>
                                  <a:pt x="125" y="232"/>
                                </a:cubicBezTo>
                                <a:cubicBezTo>
                                  <a:pt x="115" y="232"/>
                                  <a:pt x="112" y="222"/>
                                  <a:pt x="112" y="214"/>
                                </a:cubicBezTo>
                                <a:cubicBezTo>
                                  <a:pt x="112" y="208"/>
                                  <a:pt x="112" y="207"/>
                                  <a:pt x="115" y="199"/>
                                </a:cubicBezTo>
                                <a:cubicBezTo>
                                  <a:pt x="115" y="197"/>
                                  <a:pt x="116" y="192"/>
                                  <a:pt x="116" y="187"/>
                                </a:cubicBezTo>
                                <a:cubicBezTo>
                                  <a:pt x="116" y="157"/>
                                  <a:pt x="74" y="152"/>
                                  <a:pt x="60" y="151"/>
                                </a:cubicBezTo>
                                <a:cubicBezTo>
                                  <a:pt x="70" y="145"/>
                                  <a:pt x="83" y="134"/>
                                  <a:pt x="88" y="129"/>
                                </a:cubicBezTo>
                                <a:cubicBezTo>
                                  <a:pt x="107" y="112"/>
                                  <a:pt x="123" y="96"/>
                                  <a:pt x="143" y="96"/>
                                </a:cubicBezTo>
                                <a:cubicBezTo>
                                  <a:pt x="147" y="96"/>
                                  <a:pt x="151" y="96"/>
                                  <a:pt x="154" y="100"/>
                                </a:cubicBezTo>
                                <a:cubicBezTo>
                                  <a:pt x="140" y="103"/>
                                  <a:pt x="136" y="114"/>
                                  <a:pt x="136" y="120"/>
                                </a:cubicBezTo>
                                <a:cubicBezTo>
                                  <a:pt x="136" y="127"/>
                                  <a:pt x="143" y="133"/>
                                  <a:pt x="150" y="133"/>
                                </a:cubicBezTo>
                                <a:cubicBezTo>
                                  <a:pt x="160" y="133"/>
                                  <a:pt x="170" y="124"/>
                                  <a:pt x="170" y="110"/>
                                </a:cubicBezTo>
                                <a:cubicBezTo>
                                  <a:pt x="170" y="99"/>
                                  <a:pt x="161" y="86"/>
                                  <a:pt x="143" y="86"/>
                                </a:cubicBezTo>
                                <a:cubicBezTo>
                                  <a:pt x="123" y="86"/>
                                  <a:pt x="105" y="100"/>
                                  <a:pt x="88" y="116"/>
                                </a:cubicBezTo>
                                <a:cubicBezTo>
                                  <a:pt x="74" y="130"/>
                                  <a:pt x="63" y="141"/>
                                  <a:pt x="48" y="147"/>
                                </a:cubicBezTo>
                                <a:cubicBezTo>
                                  <a:pt x="59" y="100"/>
                                  <a:pt x="72" y="56"/>
                                  <a:pt x="83" y="9"/>
                                </a:cubicBezTo>
                                <a:close/>
                              </a:path>
                            </a:pathLst>
                          </a:custGeom>
                          <a:solidFill>
                            <a:srgbClr val="000000"/>
                          </a:solidFill>
                          <a:ln w="0">
                            <a:noFill/>
                          </a:ln>
                        </wps:spPr>
                        <wps:bodyPr/>
                      </wps:wsp>
                      <wps:wsp>
                        <wps:cNvSpPr/>
                        <wps:spPr>
                          <a:xfrm>
                            <a:off x="242640" y="84960"/>
                            <a:ext cx="118080" cy="41400"/>
                          </a:xfrm>
                          <a:custGeom>
                            <a:avLst/>
                            <a:gdLst/>
                            <a:ahLst/>
                            <a:rect l="0" t="0" r="r" b="b"/>
                            <a:pathLst>
                              <a:path w="328" h="115">
                                <a:moveTo>
                                  <a:pt x="311" y="20"/>
                                </a:moveTo>
                                <a:cubicBezTo>
                                  <a:pt x="318" y="20"/>
                                  <a:pt x="327" y="20"/>
                                  <a:pt x="327" y="10"/>
                                </a:cubicBezTo>
                                <a:cubicBezTo>
                                  <a:pt x="327" y="0"/>
                                  <a:pt x="318" y="0"/>
                                  <a:pt x="311" y="0"/>
                                </a:cubicBezTo>
                                <a:cubicBezTo>
                                  <a:pt x="213" y="0"/>
                                  <a:pt x="115" y="0"/>
                                  <a:pt x="17" y="0"/>
                                </a:cubicBezTo>
                                <a:cubicBezTo>
                                  <a:pt x="10" y="0"/>
                                  <a:pt x="0" y="0"/>
                                  <a:pt x="0" y="10"/>
                                </a:cubicBezTo>
                                <a:cubicBezTo>
                                  <a:pt x="0" y="20"/>
                                  <a:pt x="10" y="20"/>
                                  <a:pt x="17" y="20"/>
                                </a:cubicBezTo>
                                <a:cubicBezTo>
                                  <a:pt x="115" y="20"/>
                                  <a:pt x="213" y="20"/>
                                  <a:pt x="311" y="20"/>
                                </a:cubicBezTo>
                                <a:moveTo>
                                  <a:pt x="311" y="115"/>
                                </a:moveTo>
                                <a:cubicBezTo>
                                  <a:pt x="318" y="115"/>
                                  <a:pt x="327" y="115"/>
                                  <a:pt x="327" y="105"/>
                                </a:cubicBezTo>
                                <a:cubicBezTo>
                                  <a:pt x="327" y="95"/>
                                  <a:pt x="318" y="95"/>
                                  <a:pt x="311" y="95"/>
                                </a:cubicBezTo>
                                <a:cubicBezTo>
                                  <a:pt x="213" y="95"/>
                                  <a:pt x="115" y="95"/>
                                  <a:pt x="17" y="95"/>
                                </a:cubicBezTo>
                                <a:cubicBezTo>
                                  <a:pt x="10" y="95"/>
                                  <a:pt x="0" y="95"/>
                                  <a:pt x="0" y="105"/>
                                </a:cubicBezTo>
                                <a:cubicBezTo>
                                  <a:pt x="0" y="115"/>
                                  <a:pt x="10" y="115"/>
                                  <a:pt x="17" y="115"/>
                                </a:cubicBezTo>
                                <a:cubicBezTo>
                                  <a:pt x="115" y="115"/>
                                  <a:pt x="213" y="115"/>
                                  <a:pt x="311" y="115"/>
                                </a:cubicBezTo>
                                <a:close/>
                              </a:path>
                            </a:pathLst>
                          </a:custGeom>
                          <a:solidFill>
                            <a:srgbClr val="000000"/>
                          </a:solidFill>
                          <a:ln w="0">
                            <a:noFill/>
                          </a:ln>
                        </wps:spPr>
                        <wps:bodyPr/>
                      </wps:wsp>
                      <wps:wsp>
                        <wps:cNvSpPr/>
                        <wps:spPr>
                          <a:xfrm>
                            <a:off x="437040" y="17640"/>
                            <a:ext cx="41400" cy="176040"/>
                          </a:xfrm>
                          <a:custGeom>
                            <a:avLst/>
                            <a:gdLst/>
                            <a:ahLst/>
                            <a:rect l="0" t="0" r="r" b="b"/>
                            <a:pathLst>
                              <a:path w="115" h="489">
                                <a:moveTo>
                                  <a:pt x="114" y="484"/>
                                </a:moveTo>
                                <a:cubicBezTo>
                                  <a:pt x="114" y="481"/>
                                  <a:pt x="114" y="481"/>
                                  <a:pt x="105" y="473"/>
                                </a:cubicBezTo>
                                <a:cubicBezTo>
                                  <a:pt x="45" y="411"/>
                                  <a:pt x="28" y="317"/>
                                  <a:pt x="28" y="245"/>
                                </a:cubicBezTo>
                                <a:cubicBezTo>
                                  <a:pt x="28" y="159"/>
                                  <a:pt x="48" y="74"/>
                                  <a:pt x="108" y="12"/>
                                </a:cubicBezTo>
                                <a:cubicBezTo>
                                  <a:pt x="114" y="6"/>
                                  <a:pt x="114" y="5"/>
                                  <a:pt x="114" y="4"/>
                                </a:cubicBezTo>
                                <a:cubicBezTo>
                                  <a:pt x="114" y="1"/>
                                  <a:pt x="112" y="-1"/>
                                  <a:pt x="109" y="-1"/>
                                </a:cubicBezTo>
                                <a:cubicBezTo>
                                  <a:pt x="104" y="-1"/>
                                  <a:pt x="60" y="32"/>
                                  <a:pt x="31" y="95"/>
                                </a:cubicBezTo>
                                <a:cubicBezTo>
                                  <a:pt x="6" y="148"/>
                                  <a:pt x="0" y="203"/>
                                  <a:pt x="0" y="245"/>
                                </a:cubicBezTo>
                                <a:cubicBezTo>
                                  <a:pt x="0" y="282"/>
                                  <a:pt x="6" y="341"/>
                                  <a:pt x="32" y="396"/>
                                </a:cubicBezTo>
                                <a:cubicBezTo>
                                  <a:pt x="62" y="456"/>
                                  <a:pt x="104" y="488"/>
                                  <a:pt x="109" y="488"/>
                                </a:cubicBezTo>
                                <a:cubicBezTo>
                                  <a:pt x="112" y="488"/>
                                  <a:pt x="114" y="487"/>
                                  <a:pt x="114" y="484"/>
                                </a:cubicBezTo>
                                <a:close/>
                              </a:path>
                            </a:pathLst>
                          </a:custGeom>
                          <a:solidFill>
                            <a:srgbClr val="000000"/>
                          </a:solidFill>
                          <a:ln w="0">
                            <a:noFill/>
                          </a:ln>
                        </wps:spPr>
                        <wps:bodyPr/>
                      </wps:wsp>
                      <wps:wsp>
                        <wps:cNvSpPr/>
                        <wps:spPr>
                          <a:xfrm>
                            <a:off x="493560" y="72360"/>
                            <a:ext cx="88200" cy="79200"/>
                          </a:xfrm>
                          <a:custGeom>
                            <a:avLst/>
                            <a:gdLst/>
                            <a:ahLst/>
                            <a:rect l="0" t="0" r="r" b="b"/>
                            <a:pathLst>
                              <a:path w="245" h="220">
                                <a:moveTo>
                                  <a:pt x="150" y="67"/>
                                </a:moveTo>
                                <a:cubicBezTo>
                                  <a:pt x="153" y="53"/>
                                  <a:pt x="164" y="8"/>
                                  <a:pt x="199" y="8"/>
                                </a:cubicBezTo>
                                <a:cubicBezTo>
                                  <a:pt x="202" y="8"/>
                                  <a:pt x="213" y="8"/>
                                  <a:pt x="223" y="16"/>
                                </a:cubicBezTo>
                                <a:cubicBezTo>
                                  <a:pt x="210" y="18"/>
                                  <a:pt x="200" y="30"/>
                                  <a:pt x="200" y="42"/>
                                </a:cubicBezTo>
                                <a:cubicBezTo>
                                  <a:pt x="200" y="49"/>
                                  <a:pt x="204" y="59"/>
                                  <a:pt x="218" y="59"/>
                                </a:cubicBezTo>
                                <a:cubicBezTo>
                                  <a:pt x="230" y="59"/>
                                  <a:pt x="245" y="51"/>
                                  <a:pt x="245" y="31"/>
                                </a:cubicBezTo>
                                <a:cubicBezTo>
                                  <a:pt x="245" y="4"/>
                                  <a:pt x="216" y="-1"/>
                                  <a:pt x="199" y="-1"/>
                                </a:cubicBezTo>
                                <a:cubicBezTo>
                                  <a:pt x="171" y="-1"/>
                                  <a:pt x="154" y="24"/>
                                  <a:pt x="147" y="35"/>
                                </a:cubicBezTo>
                                <a:cubicBezTo>
                                  <a:pt x="136" y="3"/>
                                  <a:pt x="109" y="-1"/>
                                  <a:pt x="94" y="-1"/>
                                </a:cubicBezTo>
                                <a:cubicBezTo>
                                  <a:pt x="43" y="-1"/>
                                  <a:pt x="15" y="62"/>
                                  <a:pt x="15" y="73"/>
                                </a:cubicBezTo>
                                <a:cubicBezTo>
                                  <a:pt x="15" y="79"/>
                                  <a:pt x="20" y="79"/>
                                  <a:pt x="21" y="79"/>
                                </a:cubicBezTo>
                                <a:cubicBezTo>
                                  <a:pt x="25" y="79"/>
                                  <a:pt x="27" y="77"/>
                                  <a:pt x="28" y="73"/>
                                </a:cubicBezTo>
                                <a:cubicBezTo>
                                  <a:pt x="45" y="21"/>
                                  <a:pt x="77" y="8"/>
                                  <a:pt x="94" y="8"/>
                                </a:cubicBezTo>
                                <a:cubicBezTo>
                                  <a:pt x="102" y="8"/>
                                  <a:pt x="120" y="13"/>
                                  <a:pt x="120" y="42"/>
                                </a:cubicBezTo>
                                <a:cubicBezTo>
                                  <a:pt x="120" y="58"/>
                                  <a:pt x="112" y="90"/>
                                  <a:pt x="94" y="158"/>
                                </a:cubicBezTo>
                                <a:cubicBezTo>
                                  <a:pt x="85" y="189"/>
                                  <a:pt x="69" y="210"/>
                                  <a:pt x="46" y="210"/>
                                </a:cubicBezTo>
                                <a:cubicBezTo>
                                  <a:pt x="43" y="210"/>
                                  <a:pt x="32" y="210"/>
                                  <a:pt x="22" y="203"/>
                                </a:cubicBezTo>
                                <a:cubicBezTo>
                                  <a:pt x="35" y="201"/>
                                  <a:pt x="45" y="191"/>
                                  <a:pt x="45" y="177"/>
                                </a:cubicBezTo>
                                <a:cubicBezTo>
                                  <a:pt x="45" y="164"/>
                                  <a:pt x="35" y="160"/>
                                  <a:pt x="27" y="160"/>
                                </a:cubicBezTo>
                                <a:cubicBezTo>
                                  <a:pt x="13" y="160"/>
                                  <a:pt x="0" y="172"/>
                                  <a:pt x="0" y="188"/>
                                </a:cubicBezTo>
                                <a:cubicBezTo>
                                  <a:pt x="0" y="210"/>
                                  <a:pt x="24" y="220"/>
                                  <a:pt x="46" y="220"/>
                                </a:cubicBezTo>
                                <a:cubicBezTo>
                                  <a:pt x="78" y="220"/>
                                  <a:pt x="97" y="187"/>
                                  <a:pt x="98" y="184"/>
                                </a:cubicBezTo>
                                <a:cubicBezTo>
                                  <a:pt x="104" y="202"/>
                                  <a:pt x="122" y="220"/>
                                  <a:pt x="151" y="220"/>
                                </a:cubicBezTo>
                                <a:cubicBezTo>
                                  <a:pt x="202" y="220"/>
                                  <a:pt x="230" y="157"/>
                                  <a:pt x="230" y="144"/>
                                </a:cubicBezTo>
                                <a:cubicBezTo>
                                  <a:pt x="230" y="140"/>
                                  <a:pt x="225" y="140"/>
                                  <a:pt x="224" y="140"/>
                                </a:cubicBezTo>
                                <a:cubicBezTo>
                                  <a:pt x="220" y="140"/>
                                  <a:pt x="218" y="142"/>
                                  <a:pt x="217" y="146"/>
                                </a:cubicBezTo>
                                <a:cubicBezTo>
                                  <a:pt x="202" y="198"/>
                                  <a:pt x="168" y="210"/>
                                  <a:pt x="151" y="210"/>
                                </a:cubicBezTo>
                                <a:cubicBezTo>
                                  <a:pt x="133" y="210"/>
                                  <a:pt x="125" y="194"/>
                                  <a:pt x="125" y="177"/>
                                </a:cubicBezTo>
                                <a:cubicBezTo>
                                  <a:pt x="125" y="167"/>
                                  <a:pt x="127" y="156"/>
                                  <a:pt x="133" y="135"/>
                                </a:cubicBezTo>
                                <a:cubicBezTo>
                                  <a:pt x="139" y="112"/>
                                  <a:pt x="144" y="90"/>
                                  <a:pt x="150" y="67"/>
                                </a:cubicBezTo>
                                <a:close/>
                              </a:path>
                            </a:pathLst>
                          </a:custGeom>
                          <a:solidFill>
                            <a:srgbClr val="000000"/>
                          </a:solidFill>
                          <a:ln w="0">
                            <a:noFill/>
                          </a:ln>
                        </wps:spPr>
                        <wps:bodyPr/>
                      </wps:wsp>
                      <wps:wsp>
                        <wps:cNvSpPr/>
                        <wps:spPr>
                          <a:xfrm>
                            <a:off x="602640" y="3960"/>
                            <a:ext cx="45720" cy="82080"/>
                          </a:xfrm>
                          <a:custGeom>
                            <a:avLst/>
                            <a:gdLst/>
                            <a:ahLst/>
                            <a:rect l="0" t="0" r="r" b="b"/>
                            <a:pathLst>
                              <a:path w="127" h="228">
                                <a:moveTo>
                                  <a:pt x="79" y="9"/>
                                </a:moveTo>
                                <a:cubicBezTo>
                                  <a:pt x="79" y="0"/>
                                  <a:pt x="78" y="-1"/>
                                  <a:pt x="69" y="-1"/>
                                </a:cubicBezTo>
                                <a:cubicBezTo>
                                  <a:pt x="47" y="21"/>
                                  <a:pt x="15" y="21"/>
                                  <a:pt x="1" y="21"/>
                                </a:cubicBezTo>
                                <a:cubicBezTo>
                                  <a:pt x="1" y="26"/>
                                  <a:pt x="1" y="30"/>
                                  <a:pt x="1" y="34"/>
                                </a:cubicBezTo>
                                <a:cubicBezTo>
                                  <a:pt x="9" y="34"/>
                                  <a:pt x="32" y="34"/>
                                  <a:pt x="51" y="24"/>
                                </a:cubicBezTo>
                                <a:cubicBezTo>
                                  <a:pt x="51" y="83"/>
                                  <a:pt x="51" y="141"/>
                                  <a:pt x="51" y="199"/>
                                </a:cubicBezTo>
                                <a:cubicBezTo>
                                  <a:pt x="51" y="211"/>
                                  <a:pt x="51" y="215"/>
                                  <a:pt x="16" y="215"/>
                                </a:cubicBezTo>
                                <a:cubicBezTo>
                                  <a:pt x="12" y="215"/>
                                  <a:pt x="8" y="215"/>
                                  <a:pt x="4" y="215"/>
                                </a:cubicBezTo>
                                <a:cubicBezTo>
                                  <a:pt x="4" y="219"/>
                                  <a:pt x="4" y="223"/>
                                  <a:pt x="4" y="228"/>
                                </a:cubicBezTo>
                                <a:cubicBezTo>
                                  <a:pt x="9" y="228"/>
                                  <a:pt x="53" y="226"/>
                                  <a:pt x="65" y="226"/>
                                </a:cubicBezTo>
                                <a:cubicBezTo>
                                  <a:pt x="75" y="226"/>
                                  <a:pt x="118" y="228"/>
                                  <a:pt x="127" y="228"/>
                                </a:cubicBezTo>
                                <a:cubicBezTo>
                                  <a:pt x="127" y="223"/>
                                  <a:pt x="127" y="219"/>
                                  <a:pt x="127" y="215"/>
                                </a:cubicBezTo>
                                <a:cubicBezTo>
                                  <a:pt x="123" y="215"/>
                                  <a:pt x="118" y="215"/>
                                  <a:pt x="114" y="215"/>
                                </a:cubicBezTo>
                                <a:cubicBezTo>
                                  <a:pt x="79" y="215"/>
                                  <a:pt x="79" y="211"/>
                                  <a:pt x="79" y="199"/>
                                </a:cubicBezTo>
                                <a:cubicBezTo>
                                  <a:pt x="79" y="135"/>
                                  <a:pt x="79" y="72"/>
                                  <a:pt x="79" y="9"/>
                                </a:cubicBezTo>
                                <a:close/>
                              </a:path>
                            </a:pathLst>
                          </a:custGeom>
                          <a:solidFill>
                            <a:srgbClr val="000000"/>
                          </a:solidFill>
                          <a:ln w="0">
                            <a:noFill/>
                          </a:ln>
                        </wps:spPr>
                        <wps:bodyPr/>
                      </wps:wsp>
                      <wps:wsp>
                        <wps:cNvSpPr/>
                        <wps:spPr>
                          <a:xfrm>
                            <a:off x="602640" y="111600"/>
                            <a:ext cx="45720" cy="81360"/>
                          </a:xfrm>
                          <a:custGeom>
                            <a:avLst/>
                            <a:gdLst/>
                            <a:ahLst/>
                            <a:rect l="0" t="0" r="r" b="b"/>
                            <a:pathLst>
                              <a:path w="127" h="226">
                                <a:moveTo>
                                  <a:pt x="79" y="7"/>
                                </a:moveTo>
                                <a:cubicBezTo>
                                  <a:pt x="79" y="-1"/>
                                  <a:pt x="78" y="-1"/>
                                  <a:pt x="69" y="-1"/>
                                </a:cubicBezTo>
                                <a:cubicBezTo>
                                  <a:pt x="47" y="20"/>
                                  <a:pt x="15" y="20"/>
                                  <a:pt x="1" y="20"/>
                                </a:cubicBezTo>
                                <a:cubicBezTo>
                                  <a:pt x="1" y="24"/>
                                  <a:pt x="1" y="28"/>
                                  <a:pt x="1" y="33"/>
                                </a:cubicBezTo>
                                <a:cubicBezTo>
                                  <a:pt x="9" y="33"/>
                                  <a:pt x="32" y="33"/>
                                  <a:pt x="51" y="23"/>
                                </a:cubicBezTo>
                                <a:cubicBezTo>
                                  <a:pt x="51" y="82"/>
                                  <a:pt x="51" y="139"/>
                                  <a:pt x="51" y="198"/>
                                </a:cubicBezTo>
                                <a:cubicBezTo>
                                  <a:pt x="51" y="209"/>
                                  <a:pt x="51" y="215"/>
                                  <a:pt x="16" y="215"/>
                                </a:cubicBezTo>
                                <a:cubicBezTo>
                                  <a:pt x="12" y="215"/>
                                  <a:pt x="8" y="215"/>
                                  <a:pt x="4" y="215"/>
                                </a:cubicBezTo>
                                <a:cubicBezTo>
                                  <a:pt x="4" y="218"/>
                                  <a:pt x="4" y="222"/>
                                  <a:pt x="4" y="226"/>
                                </a:cubicBezTo>
                                <a:cubicBezTo>
                                  <a:pt x="9" y="226"/>
                                  <a:pt x="53" y="225"/>
                                  <a:pt x="65" y="225"/>
                                </a:cubicBezTo>
                                <a:cubicBezTo>
                                  <a:pt x="75" y="225"/>
                                  <a:pt x="118" y="226"/>
                                  <a:pt x="127" y="226"/>
                                </a:cubicBezTo>
                                <a:cubicBezTo>
                                  <a:pt x="127" y="222"/>
                                  <a:pt x="127" y="218"/>
                                  <a:pt x="127" y="215"/>
                                </a:cubicBezTo>
                                <a:cubicBezTo>
                                  <a:pt x="123" y="215"/>
                                  <a:pt x="118" y="215"/>
                                  <a:pt x="114" y="215"/>
                                </a:cubicBezTo>
                                <a:cubicBezTo>
                                  <a:pt x="79" y="215"/>
                                  <a:pt x="79" y="209"/>
                                  <a:pt x="79" y="198"/>
                                </a:cubicBezTo>
                                <a:cubicBezTo>
                                  <a:pt x="79" y="134"/>
                                  <a:pt x="79" y="71"/>
                                  <a:pt x="79" y="7"/>
                                </a:cubicBezTo>
                                <a:close/>
                              </a:path>
                            </a:pathLst>
                          </a:custGeom>
                          <a:solidFill>
                            <a:srgbClr val="000000"/>
                          </a:solidFill>
                          <a:ln w="0">
                            <a:noFill/>
                          </a:ln>
                        </wps:spPr>
                        <wps:bodyPr/>
                      </wps:wsp>
                      <wps:wsp>
                        <wps:cNvSpPr/>
                        <wps:spPr>
                          <a:xfrm>
                            <a:off x="684000" y="130680"/>
                            <a:ext cx="20880" cy="52560"/>
                          </a:xfrm>
                          <a:custGeom>
                            <a:avLst/>
                            <a:gdLst/>
                            <a:ahLst/>
                            <a:rect l="0" t="0" r="r" b="b"/>
                            <a:pathLst>
                              <a:path w="58" h="146">
                                <a:moveTo>
                                  <a:pt x="57" y="51"/>
                                </a:moveTo>
                                <a:cubicBezTo>
                                  <a:pt x="57" y="19"/>
                                  <a:pt x="46" y="-1"/>
                                  <a:pt x="27" y="-1"/>
                                </a:cubicBezTo>
                                <a:cubicBezTo>
                                  <a:pt x="10" y="-1"/>
                                  <a:pt x="0" y="12"/>
                                  <a:pt x="0" y="26"/>
                                </a:cubicBezTo>
                                <a:cubicBezTo>
                                  <a:pt x="0" y="39"/>
                                  <a:pt x="10" y="51"/>
                                  <a:pt x="27" y="51"/>
                                </a:cubicBezTo>
                                <a:cubicBezTo>
                                  <a:pt x="32" y="51"/>
                                  <a:pt x="39" y="50"/>
                                  <a:pt x="43" y="46"/>
                                </a:cubicBezTo>
                                <a:cubicBezTo>
                                  <a:pt x="45" y="44"/>
                                  <a:pt x="45" y="44"/>
                                  <a:pt x="46" y="44"/>
                                </a:cubicBezTo>
                                <a:cubicBezTo>
                                  <a:pt x="46" y="47"/>
                                  <a:pt x="48" y="44"/>
                                  <a:pt x="48" y="51"/>
                                </a:cubicBezTo>
                                <a:cubicBezTo>
                                  <a:pt x="48" y="88"/>
                                  <a:pt x="29" y="117"/>
                                  <a:pt x="14" y="134"/>
                                </a:cubicBezTo>
                                <a:cubicBezTo>
                                  <a:pt x="8" y="138"/>
                                  <a:pt x="8" y="139"/>
                                  <a:pt x="8" y="141"/>
                                </a:cubicBezTo>
                                <a:cubicBezTo>
                                  <a:pt x="8" y="145"/>
                                  <a:pt x="11" y="146"/>
                                  <a:pt x="13" y="146"/>
                                </a:cubicBezTo>
                                <a:cubicBezTo>
                                  <a:pt x="18" y="146"/>
                                  <a:pt x="57" y="109"/>
                                  <a:pt x="57" y="51"/>
                                </a:cubicBezTo>
                                <a:close/>
                              </a:path>
                            </a:pathLst>
                          </a:custGeom>
                          <a:solidFill>
                            <a:srgbClr val="000000"/>
                          </a:solidFill>
                          <a:ln w="0">
                            <a:noFill/>
                          </a:ln>
                        </wps:spPr>
                        <wps:bodyPr/>
                      </wps:wsp>
                      <wps:wsp>
                        <wps:cNvSpPr/>
                        <wps:spPr>
                          <a:xfrm>
                            <a:off x="763200" y="130680"/>
                            <a:ext cx="18360" cy="18360"/>
                          </a:xfrm>
                          <a:custGeom>
                            <a:avLst/>
                            <a:gdLst/>
                            <a:ahLst/>
                            <a:rect l="0" t="0" r="r" b="b"/>
                            <a:pathLst>
                              <a:path w="51" h="51">
                                <a:moveTo>
                                  <a:pt x="52" y="26"/>
                                </a:moveTo>
                                <a:cubicBezTo>
                                  <a:pt x="52" y="12"/>
                                  <a:pt x="39" y="-1"/>
                                  <a:pt x="25" y="-1"/>
                                </a:cubicBezTo>
                                <a:cubicBezTo>
                                  <a:pt x="11" y="-1"/>
                                  <a:pt x="0" y="12"/>
                                  <a:pt x="0" y="26"/>
                                </a:cubicBezTo>
                                <a:cubicBezTo>
                                  <a:pt x="0" y="40"/>
                                  <a:pt x="11" y="51"/>
                                  <a:pt x="25" y="51"/>
                                </a:cubicBezTo>
                                <a:cubicBezTo>
                                  <a:pt x="39" y="51"/>
                                  <a:pt x="52" y="40"/>
                                  <a:pt x="52" y="26"/>
                                </a:cubicBezTo>
                                <a:close/>
                              </a:path>
                            </a:pathLst>
                          </a:custGeom>
                          <a:solidFill>
                            <a:srgbClr val="000000"/>
                          </a:solidFill>
                          <a:ln w="0">
                            <a:noFill/>
                          </a:ln>
                        </wps:spPr>
                        <wps:bodyPr/>
                      </wps:wsp>
                      <wps:wsp>
                        <wps:cNvSpPr/>
                        <wps:spPr>
                          <a:xfrm>
                            <a:off x="812160" y="130680"/>
                            <a:ext cx="18360" cy="18360"/>
                          </a:xfrm>
                          <a:custGeom>
                            <a:avLst/>
                            <a:gdLst/>
                            <a:ahLst/>
                            <a:rect l="0" t="0" r="r" b="b"/>
                            <a:pathLst>
                              <a:path w="51" h="51">
                                <a:moveTo>
                                  <a:pt x="51" y="26"/>
                                </a:moveTo>
                                <a:cubicBezTo>
                                  <a:pt x="51" y="12"/>
                                  <a:pt x="40" y="-1"/>
                                  <a:pt x="26" y="-1"/>
                                </a:cubicBezTo>
                                <a:cubicBezTo>
                                  <a:pt x="12" y="-1"/>
                                  <a:pt x="0" y="12"/>
                                  <a:pt x="0" y="26"/>
                                </a:cubicBezTo>
                                <a:cubicBezTo>
                                  <a:pt x="0" y="40"/>
                                  <a:pt x="12" y="51"/>
                                  <a:pt x="26" y="51"/>
                                </a:cubicBezTo>
                                <a:cubicBezTo>
                                  <a:pt x="40" y="51"/>
                                  <a:pt x="51" y="40"/>
                                  <a:pt x="51" y="26"/>
                                </a:cubicBezTo>
                                <a:close/>
                              </a:path>
                            </a:pathLst>
                          </a:custGeom>
                          <a:solidFill>
                            <a:srgbClr val="000000"/>
                          </a:solidFill>
                          <a:ln w="0">
                            <a:noFill/>
                          </a:ln>
                        </wps:spPr>
                        <wps:bodyPr/>
                      </wps:wsp>
                      <wps:wsp>
                        <wps:cNvSpPr/>
                        <wps:spPr>
                          <a:xfrm>
                            <a:off x="861840" y="130680"/>
                            <a:ext cx="18360" cy="18360"/>
                          </a:xfrm>
                          <a:custGeom>
                            <a:avLst/>
                            <a:gdLst/>
                            <a:ahLst/>
                            <a:rect l="0" t="0" r="r" b="b"/>
                            <a:pathLst>
                              <a:path w="51" h="51">
                                <a:moveTo>
                                  <a:pt x="51" y="26"/>
                                </a:moveTo>
                                <a:cubicBezTo>
                                  <a:pt x="51" y="12"/>
                                  <a:pt x="38" y="-1"/>
                                  <a:pt x="24" y="-1"/>
                                </a:cubicBezTo>
                                <a:cubicBezTo>
                                  <a:pt x="9" y="-1"/>
                                  <a:pt x="-1" y="12"/>
                                  <a:pt x="-1" y="26"/>
                                </a:cubicBezTo>
                                <a:cubicBezTo>
                                  <a:pt x="-1" y="40"/>
                                  <a:pt x="9" y="51"/>
                                  <a:pt x="24" y="51"/>
                                </a:cubicBezTo>
                                <a:cubicBezTo>
                                  <a:pt x="38" y="51"/>
                                  <a:pt x="51" y="40"/>
                                  <a:pt x="51" y="26"/>
                                </a:cubicBezTo>
                                <a:close/>
                              </a:path>
                            </a:pathLst>
                          </a:custGeom>
                          <a:solidFill>
                            <a:srgbClr val="000000"/>
                          </a:solidFill>
                          <a:ln w="0">
                            <a:noFill/>
                          </a:ln>
                        </wps:spPr>
                        <wps:bodyPr/>
                      </wps:wsp>
                      <wps:wsp>
                        <wps:cNvSpPr/>
                        <wps:spPr>
                          <a:xfrm>
                            <a:off x="910080" y="130680"/>
                            <a:ext cx="20160" cy="52560"/>
                          </a:xfrm>
                          <a:custGeom>
                            <a:avLst/>
                            <a:gdLst/>
                            <a:ahLst/>
                            <a:rect l="0" t="0" r="r" b="b"/>
                            <a:pathLst>
                              <a:path w="56" h="146">
                                <a:moveTo>
                                  <a:pt x="57" y="51"/>
                                </a:moveTo>
                                <a:cubicBezTo>
                                  <a:pt x="57" y="19"/>
                                  <a:pt x="45" y="-1"/>
                                  <a:pt x="26" y="-1"/>
                                </a:cubicBezTo>
                                <a:cubicBezTo>
                                  <a:pt x="9" y="-1"/>
                                  <a:pt x="-1" y="12"/>
                                  <a:pt x="-1" y="26"/>
                                </a:cubicBezTo>
                                <a:cubicBezTo>
                                  <a:pt x="-1" y="39"/>
                                  <a:pt x="9" y="51"/>
                                  <a:pt x="26" y="51"/>
                                </a:cubicBezTo>
                                <a:cubicBezTo>
                                  <a:pt x="31" y="51"/>
                                  <a:pt x="38" y="50"/>
                                  <a:pt x="43" y="46"/>
                                </a:cubicBezTo>
                                <a:cubicBezTo>
                                  <a:pt x="44" y="44"/>
                                  <a:pt x="44" y="44"/>
                                  <a:pt x="45" y="44"/>
                                </a:cubicBezTo>
                                <a:cubicBezTo>
                                  <a:pt x="45" y="47"/>
                                  <a:pt x="47" y="44"/>
                                  <a:pt x="47" y="51"/>
                                </a:cubicBezTo>
                                <a:cubicBezTo>
                                  <a:pt x="47" y="88"/>
                                  <a:pt x="30" y="117"/>
                                  <a:pt x="13" y="134"/>
                                </a:cubicBezTo>
                                <a:cubicBezTo>
                                  <a:pt x="8" y="138"/>
                                  <a:pt x="8" y="139"/>
                                  <a:pt x="8" y="141"/>
                                </a:cubicBezTo>
                                <a:cubicBezTo>
                                  <a:pt x="8" y="145"/>
                                  <a:pt x="10" y="146"/>
                                  <a:pt x="12" y="146"/>
                                </a:cubicBezTo>
                                <a:cubicBezTo>
                                  <a:pt x="17" y="146"/>
                                  <a:pt x="57" y="109"/>
                                  <a:pt x="57" y="51"/>
                                </a:cubicBezTo>
                                <a:close/>
                              </a:path>
                            </a:pathLst>
                          </a:custGeom>
                          <a:solidFill>
                            <a:srgbClr val="000000"/>
                          </a:solidFill>
                          <a:ln w="0">
                            <a:noFill/>
                          </a:ln>
                        </wps:spPr>
                        <wps:bodyPr/>
                      </wps:wsp>
                      <wps:wsp>
                        <wps:cNvSpPr/>
                        <wps:spPr>
                          <a:xfrm>
                            <a:off x="978480" y="72360"/>
                            <a:ext cx="87480" cy="79200"/>
                          </a:xfrm>
                          <a:custGeom>
                            <a:avLst/>
                            <a:gdLst/>
                            <a:ahLst/>
                            <a:rect l="0" t="0" r="r" b="b"/>
                            <a:pathLst>
                              <a:path w="243" h="220">
                                <a:moveTo>
                                  <a:pt x="151" y="67"/>
                                </a:moveTo>
                                <a:cubicBezTo>
                                  <a:pt x="153" y="53"/>
                                  <a:pt x="165" y="8"/>
                                  <a:pt x="198" y="8"/>
                                </a:cubicBezTo>
                                <a:cubicBezTo>
                                  <a:pt x="201" y="8"/>
                                  <a:pt x="214" y="8"/>
                                  <a:pt x="223" y="16"/>
                                </a:cubicBezTo>
                                <a:cubicBezTo>
                                  <a:pt x="209" y="18"/>
                                  <a:pt x="200" y="30"/>
                                  <a:pt x="200" y="42"/>
                                </a:cubicBezTo>
                                <a:cubicBezTo>
                                  <a:pt x="200" y="49"/>
                                  <a:pt x="205" y="59"/>
                                  <a:pt x="218" y="59"/>
                                </a:cubicBezTo>
                                <a:cubicBezTo>
                                  <a:pt x="229" y="59"/>
                                  <a:pt x="244" y="51"/>
                                  <a:pt x="244" y="31"/>
                                </a:cubicBezTo>
                                <a:cubicBezTo>
                                  <a:pt x="244" y="4"/>
                                  <a:pt x="216" y="-1"/>
                                  <a:pt x="200" y="-1"/>
                                </a:cubicBezTo>
                                <a:cubicBezTo>
                                  <a:pt x="170" y="-1"/>
                                  <a:pt x="153" y="24"/>
                                  <a:pt x="148" y="35"/>
                                </a:cubicBezTo>
                                <a:cubicBezTo>
                                  <a:pt x="135" y="3"/>
                                  <a:pt x="109" y="-1"/>
                                  <a:pt x="95" y="-1"/>
                                </a:cubicBezTo>
                                <a:cubicBezTo>
                                  <a:pt x="43" y="-1"/>
                                  <a:pt x="15" y="62"/>
                                  <a:pt x="15" y="73"/>
                                </a:cubicBezTo>
                                <a:cubicBezTo>
                                  <a:pt x="15" y="79"/>
                                  <a:pt x="20" y="79"/>
                                  <a:pt x="22" y="79"/>
                                </a:cubicBezTo>
                                <a:cubicBezTo>
                                  <a:pt x="25" y="79"/>
                                  <a:pt x="26" y="77"/>
                                  <a:pt x="27" y="73"/>
                                </a:cubicBezTo>
                                <a:cubicBezTo>
                                  <a:pt x="44" y="21"/>
                                  <a:pt x="76" y="8"/>
                                  <a:pt x="93" y="8"/>
                                </a:cubicBezTo>
                                <a:cubicBezTo>
                                  <a:pt x="103" y="8"/>
                                  <a:pt x="120" y="13"/>
                                  <a:pt x="120" y="42"/>
                                </a:cubicBezTo>
                                <a:cubicBezTo>
                                  <a:pt x="120" y="58"/>
                                  <a:pt x="111" y="90"/>
                                  <a:pt x="93" y="158"/>
                                </a:cubicBezTo>
                                <a:cubicBezTo>
                                  <a:pt x="86" y="189"/>
                                  <a:pt x="68" y="210"/>
                                  <a:pt x="47" y="210"/>
                                </a:cubicBezTo>
                                <a:cubicBezTo>
                                  <a:pt x="44" y="210"/>
                                  <a:pt x="33" y="210"/>
                                  <a:pt x="22" y="203"/>
                                </a:cubicBezTo>
                                <a:cubicBezTo>
                                  <a:pt x="34" y="201"/>
                                  <a:pt x="46" y="191"/>
                                  <a:pt x="46" y="177"/>
                                </a:cubicBezTo>
                                <a:cubicBezTo>
                                  <a:pt x="46" y="164"/>
                                  <a:pt x="34" y="160"/>
                                  <a:pt x="27" y="160"/>
                                </a:cubicBezTo>
                                <a:cubicBezTo>
                                  <a:pt x="12" y="160"/>
                                  <a:pt x="0" y="172"/>
                                  <a:pt x="0" y="188"/>
                                </a:cubicBezTo>
                                <a:cubicBezTo>
                                  <a:pt x="0" y="210"/>
                                  <a:pt x="25" y="220"/>
                                  <a:pt x="46" y="220"/>
                                </a:cubicBezTo>
                                <a:cubicBezTo>
                                  <a:pt x="79" y="220"/>
                                  <a:pt x="96" y="187"/>
                                  <a:pt x="97" y="184"/>
                                </a:cubicBezTo>
                                <a:cubicBezTo>
                                  <a:pt x="104" y="202"/>
                                  <a:pt x="121" y="220"/>
                                  <a:pt x="151" y="220"/>
                                </a:cubicBezTo>
                                <a:cubicBezTo>
                                  <a:pt x="201" y="220"/>
                                  <a:pt x="229" y="157"/>
                                  <a:pt x="229" y="144"/>
                                </a:cubicBezTo>
                                <a:cubicBezTo>
                                  <a:pt x="229" y="140"/>
                                  <a:pt x="225" y="140"/>
                                  <a:pt x="223" y="140"/>
                                </a:cubicBezTo>
                                <a:cubicBezTo>
                                  <a:pt x="219" y="140"/>
                                  <a:pt x="218" y="142"/>
                                  <a:pt x="218" y="146"/>
                                </a:cubicBezTo>
                                <a:cubicBezTo>
                                  <a:pt x="201" y="198"/>
                                  <a:pt x="167" y="210"/>
                                  <a:pt x="152" y="210"/>
                                </a:cubicBezTo>
                                <a:cubicBezTo>
                                  <a:pt x="132" y="210"/>
                                  <a:pt x="125" y="194"/>
                                  <a:pt x="125" y="177"/>
                                </a:cubicBezTo>
                                <a:cubicBezTo>
                                  <a:pt x="125" y="167"/>
                                  <a:pt x="128" y="156"/>
                                  <a:pt x="134" y="135"/>
                                </a:cubicBezTo>
                                <a:cubicBezTo>
                                  <a:pt x="139" y="112"/>
                                  <a:pt x="145" y="90"/>
                                  <a:pt x="151" y="67"/>
                                </a:cubicBezTo>
                                <a:close/>
                              </a:path>
                            </a:pathLst>
                          </a:custGeom>
                          <a:solidFill>
                            <a:srgbClr val="000000"/>
                          </a:solidFill>
                          <a:ln w="0">
                            <a:noFill/>
                          </a:ln>
                        </wps:spPr>
                        <wps:bodyPr/>
                      </wps:wsp>
                      <wps:wsp>
                        <wps:cNvSpPr/>
                        <wps:spPr>
                          <a:xfrm>
                            <a:off x="1083240" y="0"/>
                            <a:ext cx="60840" cy="87120"/>
                          </a:xfrm>
                          <a:custGeom>
                            <a:avLst/>
                            <a:gdLst/>
                            <a:ahLst/>
                            <a:rect l="0" t="0" r="r" b="b"/>
                            <a:pathLst>
                              <a:path w="169" h="242">
                                <a:moveTo>
                                  <a:pt x="84" y="9"/>
                                </a:moveTo>
                                <a:cubicBezTo>
                                  <a:pt x="84" y="8"/>
                                  <a:pt x="85" y="5"/>
                                  <a:pt x="85" y="3"/>
                                </a:cubicBezTo>
                                <a:cubicBezTo>
                                  <a:pt x="85" y="2"/>
                                  <a:pt x="84" y="-1"/>
                                  <a:pt x="79" y="-1"/>
                                </a:cubicBezTo>
                                <a:cubicBezTo>
                                  <a:pt x="72" y="-1"/>
                                  <a:pt x="44" y="2"/>
                                  <a:pt x="36" y="2"/>
                                </a:cubicBezTo>
                                <a:cubicBezTo>
                                  <a:pt x="33" y="3"/>
                                  <a:pt x="28" y="3"/>
                                  <a:pt x="28" y="10"/>
                                </a:cubicBezTo>
                                <a:cubicBezTo>
                                  <a:pt x="28" y="16"/>
                                  <a:pt x="33" y="16"/>
                                  <a:pt x="37" y="16"/>
                                </a:cubicBezTo>
                                <a:cubicBezTo>
                                  <a:pt x="53" y="16"/>
                                  <a:pt x="53" y="17"/>
                                  <a:pt x="53" y="20"/>
                                </a:cubicBezTo>
                                <a:cubicBezTo>
                                  <a:pt x="53" y="23"/>
                                  <a:pt x="53" y="24"/>
                                  <a:pt x="51" y="29"/>
                                </a:cubicBezTo>
                                <a:cubicBezTo>
                                  <a:pt x="36" y="93"/>
                                  <a:pt x="19" y="158"/>
                                  <a:pt x="4" y="222"/>
                                </a:cubicBezTo>
                                <a:cubicBezTo>
                                  <a:pt x="1" y="229"/>
                                  <a:pt x="1" y="229"/>
                                  <a:pt x="1" y="231"/>
                                </a:cubicBezTo>
                                <a:cubicBezTo>
                                  <a:pt x="1" y="236"/>
                                  <a:pt x="5" y="242"/>
                                  <a:pt x="14" y="242"/>
                                </a:cubicBezTo>
                                <a:cubicBezTo>
                                  <a:pt x="22" y="242"/>
                                  <a:pt x="28" y="235"/>
                                  <a:pt x="29" y="226"/>
                                </a:cubicBezTo>
                                <a:cubicBezTo>
                                  <a:pt x="30" y="225"/>
                                  <a:pt x="44" y="165"/>
                                  <a:pt x="46" y="160"/>
                                </a:cubicBezTo>
                                <a:cubicBezTo>
                                  <a:pt x="71" y="163"/>
                                  <a:pt x="91" y="170"/>
                                  <a:pt x="91" y="188"/>
                                </a:cubicBezTo>
                                <a:cubicBezTo>
                                  <a:pt x="91" y="190"/>
                                  <a:pt x="91" y="191"/>
                                  <a:pt x="89" y="195"/>
                                </a:cubicBezTo>
                                <a:cubicBezTo>
                                  <a:pt x="88" y="201"/>
                                  <a:pt x="88" y="202"/>
                                  <a:pt x="88" y="205"/>
                                </a:cubicBezTo>
                                <a:cubicBezTo>
                                  <a:pt x="88" y="231"/>
                                  <a:pt x="107" y="242"/>
                                  <a:pt x="124" y="242"/>
                                </a:cubicBezTo>
                                <a:cubicBezTo>
                                  <a:pt x="158" y="242"/>
                                  <a:pt x="154" y="205"/>
                                  <a:pt x="168" y="188"/>
                                </a:cubicBezTo>
                                <a:cubicBezTo>
                                  <a:pt x="168" y="184"/>
                                  <a:pt x="165" y="186"/>
                                  <a:pt x="163" y="184"/>
                                </a:cubicBezTo>
                                <a:cubicBezTo>
                                  <a:pt x="158" y="184"/>
                                  <a:pt x="158" y="186"/>
                                  <a:pt x="156" y="193"/>
                                </a:cubicBezTo>
                                <a:cubicBezTo>
                                  <a:pt x="152" y="207"/>
                                  <a:pt x="142" y="232"/>
                                  <a:pt x="126" y="232"/>
                                </a:cubicBezTo>
                                <a:cubicBezTo>
                                  <a:pt x="116" y="232"/>
                                  <a:pt x="113" y="224"/>
                                  <a:pt x="113" y="214"/>
                                </a:cubicBezTo>
                                <a:cubicBezTo>
                                  <a:pt x="113" y="208"/>
                                  <a:pt x="113" y="207"/>
                                  <a:pt x="116" y="198"/>
                                </a:cubicBezTo>
                                <a:cubicBezTo>
                                  <a:pt x="116" y="197"/>
                                  <a:pt x="117" y="191"/>
                                  <a:pt x="117" y="187"/>
                                </a:cubicBezTo>
                                <a:cubicBezTo>
                                  <a:pt x="117" y="158"/>
                                  <a:pt x="77" y="152"/>
                                  <a:pt x="61" y="151"/>
                                </a:cubicBezTo>
                                <a:cubicBezTo>
                                  <a:pt x="71" y="145"/>
                                  <a:pt x="84" y="134"/>
                                  <a:pt x="91" y="128"/>
                                </a:cubicBezTo>
                                <a:cubicBezTo>
                                  <a:pt x="107" y="111"/>
                                  <a:pt x="126" y="96"/>
                                  <a:pt x="144" y="96"/>
                                </a:cubicBezTo>
                                <a:cubicBezTo>
                                  <a:pt x="148" y="96"/>
                                  <a:pt x="152" y="97"/>
                                  <a:pt x="155" y="100"/>
                                </a:cubicBezTo>
                                <a:cubicBezTo>
                                  <a:pt x="141" y="103"/>
                                  <a:pt x="138" y="114"/>
                                  <a:pt x="138" y="120"/>
                                </a:cubicBezTo>
                                <a:cubicBezTo>
                                  <a:pt x="138" y="127"/>
                                  <a:pt x="144" y="132"/>
                                  <a:pt x="151" y="132"/>
                                </a:cubicBezTo>
                                <a:cubicBezTo>
                                  <a:pt x="161" y="132"/>
                                  <a:pt x="170" y="125"/>
                                  <a:pt x="170" y="110"/>
                                </a:cubicBezTo>
                                <a:cubicBezTo>
                                  <a:pt x="170" y="99"/>
                                  <a:pt x="163" y="86"/>
                                  <a:pt x="145" y="86"/>
                                </a:cubicBezTo>
                                <a:cubicBezTo>
                                  <a:pt x="126" y="86"/>
                                  <a:pt x="107" y="100"/>
                                  <a:pt x="89" y="117"/>
                                </a:cubicBezTo>
                                <a:cubicBezTo>
                                  <a:pt x="75" y="130"/>
                                  <a:pt x="64" y="141"/>
                                  <a:pt x="50" y="146"/>
                                </a:cubicBezTo>
                                <a:cubicBezTo>
                                  <a:pt x="61" y="100"/>
                                  <a:pt x="72" y="55"/>
                                  <a:pt x="84" y="9"/>
                                </a:cubicBezTo>
                                <a:close/>
                              </a:path>
                            </a:pathLst>
                          </a:custGeom>
                          <a:solidFill>
                            <a:srgbClr val="000000"/>
                          </a:solidFill>
                          <a:ln w="0">
                            <a:noFill/>
                          </a:ln>
                        </wps:spPr>
                        <wps:bodyPr/>
                      </wps:wsp>
                      <wps:wsp>
                        <wps:cNvSpPr/>
                        <wps:spPr>
                          <a:xfrm>
                            <a:off x="1080720" y="138960"/>
                            <a:ext cx="113040" cy="55800"/>
                          </a:xfrm>
                          <a:custGeom>
                            <a:avLst/>
                            <a:gdLst/>
                            <a:ahLst/>
                            <a:rect l="0" t="0" r="r" b="b"/>
                            <a:pathLst>
                              <a:path w="314" h="155">
                                <a:moveTo>
                                  <a:pt x="133" y="122"/>
                                </a:moveTo>
                                <a:cubicBezTo>
                                  <a:pt x="131" y="129"/>
                                  <a:pt x="127" y="140"/>
                                  <a:pt x="127" y="143"/>
                                </a:cubicBezTo>
                                <a:cubicBezTo>
                                  <a:pt x="127" y="150"/>
                                  <a:pt x="134" y="154"/>
                                  <a:pt x="140" y="154"/>
                                </a:cubicBezTo>
                                <a:cubicBezTo>
                                  <a:pt x="145" y="154"/>
                                  <a:pt x="151" y="149"/>
                                  <a:pt x="152" y="146"/>
                                </a:cubicBezTo>
                                <a:cubicBezTo>
                                  <a:pt x="154" y="143"/>
                                  <a:pt x="156" y="132"/>
                                  <a:pt x="159" y="125"/>
                                </a:cubicBezTo>
                                <a:cubicBezTo>
                                  <a:pt x="161" y="118"/>
                                  <a:pt x="165" y="102"/>
                                  <a:pt x="166" y="94"/>
                                </a:cubicBezTo>
                                <a:cubicBezTo>
                                  <a:pt x="169" y="86"/>
                                  <a:pt x="170" y="79"/>
                                  <a:pt x="172" y="70"/>
                                </a:cubicBezTo>
                                <a:cubicBezTo>
                                  <a:pt x="176" y="56"/>
                                  <a:pt x="176" y="55"/>
                                  <a:pt x="183" y="45"/>
                                </a:cubicBezTo>
                                <a:cubicBezTo>
                                  <a:pt x="194" y="28"/>
                                  <a:pt x="211" y="9"/>
                                  <a:pt x="238" y="9"/>
                                </a:cubicBezTo>
                                <a:cubicBezTo>
                                  <a:pt x="257" y="9"/>
                                  <a:pt x="259" y="24"/>
                                  <a:pt x="259" y="32"/>
                                </a:cubicBezTo>
                                <a:cubicBezTo>
                                  <a:pt x="259" y="53"/>
                                  <a:pt x="243" y="91"/>
                                  <a:pt x="238" y="105"/>
                                </a:cubicBezTo>
                                <a:cubicBezTo>
                                  <a:pt x="235" y="115"/>
                                  <a:pt x="233" y="118"/>
                                  <a:pt x="233" y="123"/>
                                </a:cubicBezTo>
                                <a:cubicBezTo>
                                  <a:pt x="233" y="142"/>
                                  <a:pt x="247" y="154"/>
                                  <a:pt x="266" y="154"/>
                                </a:cubicBezTo>
                                <a:cubicBezTo>
                                  <a:pt x="301" y="154"/>
                                  <a:pt x="315" y="107"/>
                                  <a:pt x="315" y="101"/>
                                </a:cubicBezTo>
                                <a:cubicBezTo>
                                  <a:pt x="315" y="97"/>
                                  <a:pt x="310" y="97"/>
                                  <a:pt x="309" y="97"/>
                                </a:cubicBezTo>
                                <a:cubicBezTo>
                                  <a:pt x="305" y="97"/>
                                  <a:pt x="305" y="98"/>
                                  <a:pt x="303" y="102"/>
                                </a:cubicBezTo>
                                <a:cubicBezTo>
                                  <a:pt x="295" y="130"/>
                                  <a:pt x="281" y="144"/>
                                  <a:pt x="267" y="144"/>
                                </a:cubicBezTo>
                                <a:cubicBezTo>
                                  <a:pt x="260" y="144"/>
                                  <a:pt x="259" y="139"/>
                                  <a:pt x="259" y="132"/>
                                </a:cubicBezTo>
                                <a:cubicBezTo>
                                  <a:pt x="259" y="123"/>
                                  <a:pt x="260" y="119"/>
                                  <a:pt x="266" y="104"/>
                                </a:cubicBezTo>
                                <a:cubicBezTo>
                                  <a:pt x="270" y="94"/>
                                  <a:pt x="284" y="58"/>
                                  <a:pt x="284" y="38"/>
                                </a:cubicBezTo>
                                <a:cubicBezTo>
                                  <a:pt x="284" y="32"/>
                                  <a:pt x="284" y="18"/>
                                  <a:pt x="271" y="7"/>
                                </a:cubicBezTo>
                                <a:cubicBezTo>
                                  <a:pt x="266" y="3"/>
                                  <a:pt x="256" y="-1"/>
                                  <a:pt x="239" y="-1"/>
                                </a:cubicBezTo>
                                <a:cubicBezTo>
                                  <a:pt x="208" y="-1"/>
                                  <a:pt x="190" y="18"/>
                                  <a:pt x="179" y="34"/>
                                </a:cubicBezTo>
                                <a:cubicBezTo>
                                  <a:pt x="176" y="4"/>
                                  <a:pt x="151" y="-1"/>
                                  <a:pt x="134" y="-1"/>
                                </a:cubicBezTo>
                                <a:cubicBezTo>
                                  <a:pt x="105" y="-1"/>
                                  <a:pt x="86" y="16"/>
                                  <a:pt x="75" y="30"/>
                                </a:cubicBezTo>
                                <a:cubicBezTo>
                                  <a:pt x="72" y="6"/>
                                  <a:pt x="53" y="-1"/>
                                  <a:pt x="39" y="-1"/>
                                </a:cubicBezTo>
                                <a:cubicBezTo>
                                  <a:pt x="23" y="-1"/>
                                  <a:pt x="16" y="9"/>
                                  <a:pt x="11" y="17"/>
                                </a:cubicBezTo>
                                <a:cubicBezTo>
                                  <a:pt x="4" y="30"/>
                                  <a:pt x="0" y="49"/>
                                  <a:pt x="0" y="51"/>
                                </a:cubicBezTo>
                                <a:cubicBezTo>
                                  <a:pt x="0" y="56"/>
                                  <a:pt x="4" y="56"/>
                                  <a:pt x="5" y="56"/>
                                </a:cubicBezTo>
                                <a:cubicBezTo>
                                  <a:pt x="9" y="56"/>
                                  <a:pt x="9" y="55"/>
                                  <a:pt x="12" y="45"/>
                                </a:cubicBezTo>
                                <a:cubicBezTo>
                                  <a:pt x="18" y="25"/>
                                  <a:pt x="25" y="9"/>
                                  <a:pt x="37" y="9"/>
                                </a:cubicBezTo>
                                <a:cubicBezTo>
                                  <a:pt x="47" y="9"/>
                                  <a:pt x="49" y="16"/>
                                  <a:pt x="49" y="25"/>
                                </a:cubicBezTo>
                                <a:cubicBezTo>
                                  <a:pt x="49" y="31"/>
                                  <a:pt x="44" y="44"/>
                                  <a:pt x="43" y="53"/>
                                </a:cubicBezTo>
                                <a:cubicBezTo>
                                  <a:pt x="40" y="63"/>
                                  <a:pt x="37" y="77"/>
                                  <a:pt x="36" y="84"/>
                                </a:cubicBezTo>
                                <a:cubicBezTo>
                                  <a:pt x="32" y="98"/>
                                  <a:pt x="29" y="114"/>
                                  <a:pt x="25" y="129"/>
                                </a:cubicBezTo>
                                <a:cubicBezTo>
                                  <a:pt x="23" y="133"/>
                                  <a:pt x="22" y="142"/>
                                  <a:pt x="22" y="143"/>
                                </a:cubicBezTo>
                                <a:cubicBezTo>
                                  <a:pt x="22" y="150"/>
                                  <a:pt x="28" y="154"/>
                                  <a:pt x="33" y="154"/>
                                </a:cubicBezTo>
                                <a:cubicBezTo>
                                  <a:pt x="39" y="154"/>
                                  <a:pt x="44" y="149"/>
                                  <a:pt x="47" y="146"/>
                                </a:cubicBezTo>
                                <a:cubicBezTo>
                                  <a:pt x="50" y="143"/>
                                  <a:pt x="51" y="132"/>
                                  <a:pt x="53" y="125"/>
                                </a:cubicBezTo>
                                <a:cubicBezTo>
                                  <a:pt x="54" y="118"/>
                                  <a:pt x="58" y="102"/>
                                  <a:pt x="60" y="94"/>
                                </a:cubicBezTo>
                                <a:cubicBezTo>
                                  <a:pt x="63" y="86"/>
                                  <a:pt x="64" y="79"/>
                                  <a:pt x="67" y="70"/>
                                </a:cubicBezTo>
                                <a:cubicBezTo>
                                  <a:pt x="70" y="56"/>
                                  <a:pt x="71" y="53"/>
                                  <a:pt x="81" y="39"/>
                                </a:cubicBezTo>
                                <a:cubicBezTo>
                                  <a:pt x="91" y="25"/>
                                  <a:pt x="106" y="9"/>
                                  <a:pt x="133" y="9"/>
                                </a:cubicBezTo>
                                <a:cubicBezTo>
                                  <a:pt x="152" y="9"/>
                                  <a:pt x="152" y="25"/>
                                  <a:pt x="152" y="32"/>
                                </a:cubicBezTo>
                                <a:cubicBezTo>
                                  <a:pt x="152" y="41"/>
                                  <a:pt x="152" y="45"/>
                                  <a:pt x="147" y="65"/>
                                </a:cubicBezTo>
                                <a:cubicBezTo>
                                  <a:pt x="142" y="84"/>
                                  <a:pt x="137" y="102"/>
                                  <a:pt x="133" y="122"/>
                                </a:cubicBezTo>
                                <a:close/>
                              </a:path>
                            </a:pathLst>
                          </a:custGeom>
                          <a:solidFill>
                            <a:srgbClr val="000000"/>
                          </a:solidFill>
                          <a:ln w="0">
                            <a:noFill/>
                          </a:ln>
                        </wps:spPr>
                        <wps:bodyPr/>
                      </wps:wsp>
                      <wps:wsp>
                        <wps:cNvSpPr/>
                        <wps:spPr>
                          <a:xfrm>
                            <a:off x="1219320" y="17640"/>
                            <a:ext cx="40680" cy="176040"/>
                          </a:xfrm>
                          <a:custGeom>
                            <a:avLst/>
                            <a:gdLst/>
                            <a:ahLst/>
                            <a:rect l="0" t="0" r="r" b="b"/>
                            <a:pathLst>
                              <a:path w="113" h="489">
                                <a:moveTo>
                                  <a:pt x="113" y="245"/>
                                </a:moveTo>
                                <a:cubicBezTo>
                                  <a:pt x="113" y="205"/>
                                  <a:pt x="109" y="146"/>
                                  <a:pt x="81" y="90"/>
                                </a:cubicBezTo>
                                <a:cubicBezTo>
                                  <a:pt x="51" y="30"/>
                                  <a:pt x="9" y="-1"/>
                                  <a:pt x="4" y="-1"/>
                                </a:cubicBezTo>
                                <a:cubicBezTo>
                                  <a:pt x="1" y="-1"/>
                                  <a:pt x="0" y="1"/>
                                  <a:pt x="0" y="4"/>
                                </a:cubicBezTo>
                                <a:cubicBezTo>
                                  <a:pt x="0" y="5"/>
                                  <a:pt x="0" y="6"/>
                                  <a:pt x="9" y="15"/>
                                </a:cubicBezTo>
                                <a:cubicBezTo>
                                  <a:pt x="57" y="64"/>
                                  <a:pt x="85" y="142"/>
                                  <a:pt x="85" y="245"/>
                                </a:cubicBezTo>
                                <a:cubicBezTo>
                                  <a:pt x="85" y="327"/>
                                  <a:pt x="67" y="413"/>
                                  <a:pt x="5" y="476"/>
                                </a:cubicBezTo>
                                <a:cubicBezTo>
                                  <a:pt x="0" y="481"/>
                                  <a:pt x="0" y="481"/>
                                  <a:pt x="0" y="484"/>
                                </a:cubicBezTo>
                                <a:cubicBezTo>
                                  <a:pt x="0" y="487"/>
                                  <a:pt x="1" y="488"/>
                                  <a:pt x="4" y="488"/>
                                </a:cubicBezTo>
                                <a:cubicBezTo>
                                  <a:pt x="9" y="488"/>
                                  <a:pt x="54" y="455"/>
                                  <a:pt x="82" y="393"/>
                                </a:cubicBezTo>
                                <a:cubicBezTo>
                                  <a:pt x="107" y="339"/>
                                  <a:pt x="113" y="285"/>
                                  <a:pt x="113" y="245"/>
                                </a:cubicBezTo>
                                <a:close/>
                              </a:path>
                            </a:pathLst>
                          </a:custGeom>
                          <a:solidFill>
                            <a:srgbClr val="000000"/>
                          </a:solidFill>
                          <a:ln w="0">
                            <a:noFill/>
                          </a:ln>
                        </wps:spPr>
                        <wps:bodyPr/>
                      </wps:wsp>
                      <wps:wsp>
                        <wps:cNvSpPr/>
                        <wps:spPr>
                          <a:xfrm>
                            <a:off x="1341720" y="54720"/>
                            <a:ext cx="88200" cy="102240"/>
                          </a:xfrm>
                          <a:custGeom>
                            <a:avLst/>
                            <a:gdLst/>
                            <a:ahLst/>
                            <a:rect l="0" t="0" r="r" b="b"/>
                            <a:pathLst>
                              <a:path w="245" h="284">
                                <a:moveTo>
                                  <a:pt x="229" y="152"/>
                                </a:moveTo>
                                <a:cubicBezTo>
                                  <a:pt x="238" y="152"/>
                                  <a:pt x="246" y="152"/>
                                  <a:pt x="246" y="143"/>
                                </a:cubicBezTo>
                                <a:cubicBezTo>
                                  <a:pt x="246" y="133"/>
                                  <a:pt x="238" y="133"/>
                                  <a:pt x="229" y="133"/>
                                </a:cubicBezTo>
                                <a:cubicBezTo>
                                  <a:pt x="159" y="133"/>
                                  <a:pt x="91" y="133"/>
                                  <a:pt x="21" y="133"/>
                                </a:cubicBezTo>
                                <a:cubicBezTo>
                                  <a:pt x="26" y="67"/>
                                  <a:pt x="82" y="19"/>
                                  <a:pt x="152" y="19"/>
                                </a:cubicBezTo>
                                <a:cubicBezTo>
                                  <a:pt x="177" y="19"/>
                                  <a:pt x="204" y="19"/>
                                  <a:pt x="229" y="19"/>
                                </a:cubicBezTo>
                                <a:cubicBezTo>
                                  <a:pt x="238" y="19"/>
                                  <a:pt x="246" y="19"/>
                                  <a:pt x="246" y="9"/>
                                </a:cubicBezTo>
                                <a:cubicBezTo>
                                  <a:pt x="246" y="0"/>
                                  <a:pt x="238" y="0"/>
                                  <a:pt x="229" y="0"/>
                                </a:cubicBezTo>
                                <a:cubicBezTo>
                                  <a:pt x="203" y="0"/>
                                  <a:pt x="177" y="0"/>
                                  <a:pt x="151" y="0"/>
                                </a:cubicBezTo>
                                <a:cubicBezTo>
                                  <a:pt x="67" y="0"/>
                                  <a:pt x="0" y="64"/>
                                  <a:pt x="0" y="143"/>
                                </a:cubicBezTo>
                                <a:cubicBezTo>
                                  <a:pt x="0" y="221"/>
                                  <a:pt x="67" y="284"/>
                                  <a:pt x="151" y="284"/>
                                </a:cubicBezTo>
                                <a:cubicBezTo>
                                  <a:pt x="177" y="284"/>
                                  <a:pt x="203" y="284"/>
                                  <a:pt x="229" y="284"/>
                                </a:cubicBezTo>
                                <a:cubicBezTo>
                                  <a:pt x="238" y="284"/>
                                  <a:pt x="246" y="284"/>
                                  <a:pt x="246" y="274"/>
                                </a:cubicBezTo>
                                <a:cubicBezTo>
                                  <a:pt x="246" y="265"/>
                                  <a:pt x="238" y="265"/>
                                  <a:pt x="229" y="265"/>
                                </a:cubicBezTo>
                                <a:cubicBezTo>
                                  <a:pt x="204" y="265"/>
                                  <a:pt x="177" y="265"/>
                                  <a:pt x="152" y="265"/>
                                </a:cubicBezTo>
                                <a:cubicBezTo>
                                  <a:pt x="82" y="265"/>
                                  <a:pt x="26" y="218"/>
                                  <a:pt x="21" y="152"/>
                                </a:cubicBezTo>
                                <a:cubicBezTo>
                                  <a:pt x="91" y="152"/>
                                  <a:pt x="159" y="152"/>
                                  <a:pt x="229" y="152"/>
                                </a:cubicBezTo>
                                <a:close/>
                              </a:path>
                            </a:pathLst>
                          </a:custGeom>
                          <a:solidFill>
                            <a:srgbClr val="000000"/>
                          </a:solidFill>
                          <a:ln w="0">
                            <a:noFill/>
                          </a:ln>
                        </wps:spPr>
                        <wps:bodyPr/>
                      </wps:wsp>
                      <wps:wsp>
                        <wps:cNvSpPr/>
                        <wps:spPr>
                          <a:xfrm>
                            <a:off x="1497240" y="28440"/>
                            <a:ext cx="121320" cy="120600"/>
                          </a:xfrm>
                          <a:custGeom>
                            <a:avLst/>
                            <a:gdLst/>
                            <a:ahLst/>
                            <a:rect l="0" t="0" r="r" b="b"/>
                            <a:pathLst>
                              <a:path w="337" h="335">
                                <a:moveTo>
                                  <a:pt x="123" y="182"/>
                                </a:moveTo>
                                <a:cubicBezTo>
                                  <a:pt x="129" y="182"/>
                                  <a:pt x="136" y="182"/>
                                  <a:pt x="142" y="182"/>
                                </a:cubicBezTo>
                                <a:cubicBezTo>
                                  <a:pt x="165" y="220"/>
                                  <a:pt x="191" y="258"/>
                                  <a:pt x="214" y="296"/>
                                </a:cubicBezTo>
                                <a:cubicBezTo>
                                  <a:pt x="220" y="303"/>
                                  <a:pt x="231" y="323"/>
                                  <a:pt x="237" y="330"/>
                                </a:cubicBezTo>
                                <a:cubicBezTo>
                                  <a:pt x="241" y="335"/>
                                  <a:pt x="242" y="335"/>
                                  <a:pt x="254" y="335"/>
                                </a:cubicBezTo>
                                <a:cubicBezTo>
                                  <a:pt x="276" y="335"/>
                                  <a:pt x="298" y="335"/>
                                  <a:pt x="321" y="335"/>
                                </a:cubicBezTo>
                                <a:cubicBezTo>
                                  <a:pt x="331" y="335"/>
                                  <a:pt x="338" y="335"/>
                                  <a:pt x="338" y="327"/>
                                </a:cubicBezTo>
                                <a:cubicBezTo>
                                  <a:pt x="338" y="323"/>
                                  <a:pt x="335" y="320"/>
                                  <a:pt x="331" y="318"/>
                                </a:cubicBezTo>
                                <a:cubicBezTo>
                                  <a:pt x="312" y="314"/>
                                  <a:pt x="287" y="283"/>
                                  <a:pt x="276" y="268"/>
                                </a:cubicBezTo>
                                <a:cubicBezTo>
                                  <a:pt x="273" y="264"/>
                                  <a:pt x="248" y="230"/>
                                  <a:pt x="214" y="178"/>
                                </a:cubicBezTo>
                                <a:cubicBezTo>
                                  <a:pt x="259" y="170"/>
                                  <a:pt x="301" y="152"/>
                                  <a:pt x="301" y="93"/>
                                </a:cubicBezTo>
                                <a:cubicBezTo>
                                  <a:pt x="301" y="24"/>
                                  <a:pt x="228" y="0"/>
                                  <a:pt x="171" y="0"/>
                                </a:cubicBezTo>
                                <a:cubicBezTo>
                                  <a:pt x="119" y="0"/>
                                  <a:pt x="67" y="0"/>
                                  <a:pt x="16" y="0"/>
                                </a:cubicBezTo>
                                <a:cubicBezTo>
                                  <a:pt x="7" y="0"/>
                                  <a:pt x="0" y="0"/>
                                  <a:pt x="0" y="10"/>
                                </a:cubicBezTo>
                                <a:cubicBezTo>
                                  <a:pt x="0" y="18"/>
                                  <a:pt x="9" y="18"/>
                                  <a:pt x="13" y="18"/>
                                </a:cubicBezTo>
                                <a:cubicBezTo>
                                  <a:pt x="41" y="18"/>
                                  <a:pt x="44" y="21"/>
                                  <a:pt x="44" y="46"/>
                                </a:cubicBezTo>
                                <a:cubicBezTo>
                                  <a:pt x="44" y="128"/>
                                  <a:pt x="44" y="209"/>
                                  <a:pt x="44" y="290"/>
                                </a:cubicBezTo>
                                <a:cubicBezTo>
                                  <a:pt x="44" y="316"/>
                                  <a:pt x="41" y="318"/>
                                  <a:pt x="13" y="318"/>
                                </a:cubicBezTo>
                                <a:cubicBezTo>
                                  <a:pt x="9" y="318"/>
                                  <a:pt x="0" y="318"/>
                                  <a:pt x="0" y="327"/>
                                </a:cubicBezTo>
                                <a:cubicBezTo>
                                  <a:pt x="0" y="335"/>
                                  <a:pt x="7" y="335"/>
                                  <a:pt x="16" y="335"/>
                                </a:cubicBezTo>
                                <a:cubicBezTo>
                                  <a:pt x="60" y="335"/>
                                  <a:pt x="107" y="335"/>
                                  <a:pt x="151" y="335"/>
                                </a:cubicBezTo>
                                <a:cubicBezTo>
                                  <a:pt x="160" y="335"/>
                                  <a:pt x="167" y="335"/>
                                  <a:pt x="167" y="327"/>
                                </a:cubicBezTo>
                                <a:cubicBezTo>
                                  <a:pt x="167" y="318"/>
                                  <a:pt x="158" y="318"/>
                                  <a:pt x="154" y="318"/>
                                </a:cubicBezTo>
                                <a:cubicBezTo>
                                  <a:pt x="125" y="318"/>
                                  <a:pt x="123" y="314"/>
                                  <a:pt x="123" y="290"/>
                                </a:cubicBezTo>
                                <a:cubicBezTo>
                                  <a:pt x="123" y="255"/>
                                  <a:pt x="123" y="219"/>
                                  <a:pt x="123" y="182"/>
                                </a:cubicBezTo>
                                <a:moveTo>
                                  <a:pt x="219" y="159"/>
                                </a:moveTo>
                                <a:cubicBezTo>
                                  <a:pt x="233" y="140"/>
                                  <a:pt x="234" y="115"/>
                                  <a:pt x="234" y="93"/>
                                </a:cubicBezTo>
                                <a:cubicBezTo>
                                  <a:pt x="234" y="69"/>
                                  <a:pt x="231" y="44"/>
                                  <a:pt x="214" y="23"/>
                                </a:cubicBezTo>
                                <a:cubicBezTo>
                                  <a:pt x="235" y="28"/>
                                  <a:pt x="284" y="44"/>
                                  <a:pt x="284" y="93"/>
                                </a:cubicBezTo>
                                <a:cubicBezTo>
                                  <a:pt x="284" y="125"/>
                                  <a:pt x="269" y="150"/>
                                  <a:pt x="219" y="159"/>
                                </a:cubicBezTo>
                                <a:moveTo>
                                  <a:pt x="123" y="45"/>
                                </a:moveTo>
                                <a:cubicBezTo>
                                  <a:pt x="123" y="34"/>
                                  <a:pt x="123" y="18"/>
                                  <a:pt x="154" y="18"/>
                                </a:cubicBezTo>
                                <a:cubicBezTo>
                                  <a:pt x="196" y="18"/>
                                  <a:pt x="216" y="35"/>
                                  <a:pt x="216" y="93"/>
                                </a:cubicBezTo>
                                <a:cubicBezTo>
                                  <a:pt x="216" y="156"/>
                                  <a:pt x="202" y="166"/>
                                  <a:pt x="123" y="166"/>
                                </a:cubicBezTo>
                                <a:cubicBezTo>
                                  <a:pt x="123" y="125"/>
                                  <a:pt x="123" y="86"/>
                                  <a:pt x="123" y="45"/>
                                </a:cubicBezTo>
                                <a:moveTo>
                                  <a:pt x="56" y="318"/>
                                </a:moveTo>
                                <a:cubicBezTo>
                                  <a:pt x="60" y="310"/>
                                  <a:pt x="60" y="296"/>
                                  <a:pt x="60" y="292"/>
                                </a:cubicBezTo>
                                <a:cubicBezTo>
                                  <a:pt x="60" y="210"/>
                                  <a:pt x="60" y="128"/>
                                  <a:pt x="60" y="45"/>
                                </a:cubicBezTo>
                                <a:cubicBezTo>
                                  <a:pt x="60" y="39"/>
                                  <a:pt x="60" y="27"/>
                                  <a:pt x="56" y="18"/>
                                </a:cubicBezTo>
                                <a:cubicBezTo>
                                  <a:pt x="74" y="18"/>
                                  <a:pt x="94" y="18"/>
                                  <a:pt x="112" y="18"/>
                                </a:cubicBezTo>
                                <a:cubicBezTo>
                                  <a:pt x="107" y="25"/>
                                  <a:pt x="107" y="35"/>
                                  <a:pt x="107" y="44"/>
                                </a:cubicBezTo>
                                <a:cubicBezTo>
                                  <a:pt x="107" y="126"/>
                                  <a:pt x="107" y="209"/>
                                  <a:pt x="107" y="292"/>
                                </a:cubicBezTo>
                                <a:cubicBezTo>
                                  <a:pt x="107" y="296"/>
                                  <a:pt x="107" y="310"/>
                                  <a:pt x="111" y="318"/>
                                </a:cubicBezTo>
                                <a:cubicBezTo>
                                  <a:pt x="93" y="318"/>
                                  <a:pt x="74" y="318"/>
                                  <a:pt x="56" y="318"/>
                                </a:cubicBezTo>
                                <a:moveTo>
                                  <a:pt x="161" y="182"/>
                                </a:moveTo>
                                <a:cubicBezTo>
                                  <a:pt x="165" y="182"/>
                                  <a:pt x="167" y="182"/>
                                  <a:pt x="171" y="182"/>
                                </a:cubicBezTo>
                                <a:cubicBezTo>
                                  <a:pt x="178" y="182"/>
                                  <a:pt x="189" y="181"/>
                                  <a:pt x="196" y="180"/>
                                </a:cubicBezTo>
                                <a:cubicBezTo>
                                  <a:pt x="203" y="192"/>
                                  <a:pt x="256" y="279"/>
                                  <a:pt x="297" y="318"/>
                                </a:cubicBezTo>
                                <a:cubicBezTo>
                                  <a:pt x="282" y="318"/>
                                  <a:pt x="265" y="318"/>
                                  <a:pt x="249" y="318"/>
                                </a:cubicBezTo>
                                <a:cubicBezTo>
                                  <a:pt x="220" y="273"/>
                                  <a:pt x="191" y="227"/>
                                  <a:pt x="161" y="182"/>
                                </a:cubicBezTo>
                                <a:close/>
                              </a:path>
                            </a:pathLst>
                          </a:custGeom>
                          <a:solidFill>
                            <a:srgbClr val="000000"/>
                          </a:solidFill>
                          <a:ln w="0">
                            <a:noFill/>
                          </a:ln>
                        </wps:spPr>
                        <wps:bodyPr/>
                      </wps:wsp>
                      <wps:wsp>
                        <wps:cNvSpPr/>
                        <wps:spPr>
                          <a:xfrm>
                            <a:off x="1627560" y="30960"/>
                            <a:ext cx="114480" cy="55800"/>
                          </a:xfrm>
                          <a:custGeom>
                            <a:avLst/>
                            <a:gdLst/>
                            <a:ahLst/>
                            <a:rect l="0" t="0" r="r" b="b"/>
                            <a:pathLst>
                              <a:path w="318" h="155">
                                <a:moveTo>
                                  <a:pt x="134" y="123"/>
                                </a:moveTo>
                                <a:cubicBezTo>
                                  <a:pt x="132" y="131"/>
                                  <a:pt x="129" y="143"/>
                                  <a:pt x="129" y="145"/>
                                </a:cubicBezTo>
                                <a:cubicBezTo>
                                  <a:pt x="129" y="152"/>
                                  <a:pt x="135" y="156"/>
                                  <a:pt x="141" y="156"/>
                                </a:cubicBezTo>
                                <a:cubicBezTo>
                                  <a:pt x="148" y="156"/>
                                  <a:pt x="153" y="150"/>
                                  <a:pt x="155" y="147"/>
                                </a:cubicBezTo>
                                <a:cubicBezTo>
                                  <a:pt x="156" y="143"/>
                                  <a:pt x="159" y="133"/>
                                  <a:pt x="160" y="126"/>
                                </a:cubicBezTo>
                                <a:cubicBezTo>
                                  <a:pt x="163" y="119"/>
                                  <a:pt x="166" y="104"/>
                                  <a:pt x="169" y="95"/>
                                </a:cubicBezTo>
                                <a:cubicBezTo>
                                  <a:pt x="170" y="88"/>
                                  <a:pt x="173" y="80"/>
                                  <a:pt x="174" y="73"/>
                                </a:cubicBezTo>
                                <a:cubicBezTo>
                                  <a:pt x="178" y="58"/>
                                  <a:pt x="178" y="58"/>
                                  <a:pt x="185" y="46"/>
                                </a:cubicBezTo>
                                <a:cubicBezTo>
                                  <a:pt x="195" y="30"/>
                                  <a:pt x="213" y="10"/>
                                  <a:pt x="240" y="10"/>
                                </a:cubicBezTo>
                                <a:cubicBezTo>
                                  <a:pt x="260" y="10"/>
                                  <a:pt x="260" y="25"/>
                                  <a:pt x="260" y="34"/>
                                </a:cubicBezTo>
                                <a:cubicBezTo>
                                  <a:pt x="260" y="55"/>
                                  <a:pt x="246" y="93"/>
                                  <a:pt x="240" y="107"/>
                                </a:cubicBezTo>
                                <a:cubicBezTo>
                                  <a:pt x="236" y="116"/>
                                  <a:pt x="234" y="119"/>
                                  <a:pt x="234" y="126"/>
                                </a:cubicBezTo>
                                <a:cubicBezTo>
                                  <a:pt x="234" y="145"/>
                                  <a:pt x="250" y="156"/>
                                  <a:pt x="268" y="156"/>
                                </a:cubicBezTo>
                                <a:cubicBezTo>
                                  <a:pt x="302" y="156"/>
                                  <a:pt x="317" y="108"/>
                                  <a:pt x="317" y="102"/>
                                </a:cubicBezTo>
                                <a:cubicBezTo>
                                  <a:pt x="317" y="98"/>
                                  <a:pt x="313" y="98"/>
                                  <a:pt x="311" y="98"/>
                                </a:cubicBezTo>
                                <a:cubicBezTo>
                                  <a:pt x="307" y="98"/>
                                  <a:pt x="306" y="100"/>
                                  <a:pt x="304" y="104"/>
                                </a:cubicBezTo>
                                <a:cubicBezTo>
                                  <a:pt x="297" y="132"/>
                                  <a:pt x="282" y="146"/>
                                  <a:pt x="268" y="146"/>
                                </a:cubicBezTo>
                                <a:cubicBezTo>
                                  <a:pt x="261" y="146"/>
                                  <a:pt x="260" y="140"/>
                                  <a:pt x="260" y="133"/>
                                </a:cubicBezTo>
                                <a:cubicBezTo>
                                  <a:pt x="260" y="126"/>
                                  <a:pt x="261" y="121"/>
                                  <a:pt x="268" y="105"/>
                                </a:cubicBezTo>
                                <a:cubicBezTo>
                                  <a:pt x="272" y="95"/>
                                  <a:pt x="286" y="59"/>
                                  <a:pt x="286" y="39"/>
                                </a:cubicBezTo>
                                <a:cubicBezTo>
                                  <a:pt x="286" y="34"/>
                                  <a:pt x="286" y="20"/>
                                  <a:pt x="274" y="10"/>
                                </a:cubicBezTo>
                                <a:cubicBezTo>
                                  <a:pt x="268" y="4"/>
                                  <a:pt x="257" y="0"/>
                                  <a:pt x="241" y="0"/>
                                </a:cubicBezTo>
                                <a:cubicBezTo>
                                  <a:pt x="211" y="0"/>
                                  <a:pt x="191" y="21"/>
                                  <a:pt x="180" y="35"/>
                                </a:cubicBezTo>
                                <a:cubicBezTo>
                                  <a:pt x="177" y="6"/>
                                  <a:pt x="153" y="0"/>
                                  <a:pt x="135" y="0"/>
                                </a:cubicBezTo>
                                <a:cubicBezTo>
                                  <a:pt x="107" y="0"/>
                                  <a:pt x="87" y="18"/>
                                  <a:pt x="78" y="31"/>
                                </a:cubicBezTo>
                                <a:cubicBezTo>
                                  <a:pt x="75" y="7"/>
                                  <a:pt x="55" y="0"/>
                                  <a:pt x="41" y="0"/>
                                </a:cubicBezTo>
                                <a:cubicBezTo>
                                  <a:pt x="26" y="0"/>
                                  <a:pt x="18" y="11"/>
                                  <a:pt x="13" y="18"/>
                                </a:cubicBezTo>
                                <a:cubicBezTo>
                                  <a:pt x="6" y="31"/>
                                  <a:pt x="1" y="51"/>
                                  <a:pt x="1" y="53"/>
                                </a:cubicBezTo>
                                <a:cubicBezTo>
                                  <a:pt x="1" y="58"/>
                                  <a:pt x="5" y="56"/>
                                  <a:pt x="6" y="58"/>
                                </a:cubicBezTo>
                                <a:cubicBezTo>
                                  <a:pt x="12" y="58"/>
                                  <a:pt x="12" y="56"/>
                                  <a:pt x="15" y="46"/>
                                </a:cubicBezTo>
                                <a:cubicBezTo>
                                  <a:pt x="20" y="27"/>
                                  <a:pt x="26" y="10"/>
                                  <a:pt x="40" y="10"/>
                                </a:cubicBezTo>
                                <a:cubicBezTo>
                                  <a:pt x="48" y="10"/>
                                  <a:pt x="51" y="17"/>
                                  <a:pt x="51" y="27"/>
                                </a:cubicBezTo>
                                <a:cubicBezTo>
                                  <a:pt x="51" y="34"/>
                                  <a:pt x="48" y="45"/>
                                  <a:pt x="45" y="55"/>
                                </a:cubicBezTo>
                                <a:cubicBezTo>
                                  <a:pt x="43" y="63"/>
                                  <a:pt x="40" y="79"/>
                                  <a:pt x="38" y="86"/>
                                </a:cubicBezTo>
                                <a:cubicBezTo>
                                  <a:pt x="34" y="100"/>
                                  <a:pt x="31" y="115"/>
                                  <a:pt x="27" y="131"/>
                                </a:cubicBezTo>
                                <a:cubicBezTo>
                                  <a:pt x="26" y="135"/>
                                  <a:pt x="23" y="143"/>
                                  <a:pt x="23" y="145"/>
                                </a:cubicBezTo>
                                <a:cubicBezTo>
                                  <a:pt x="23" y="152"/>
                                  <a:pt x="30" y="156"/>
                                  <a:pt x="36" y="156"/>
                                </a:cubicBezTo>
                                <a:cubicBezTo>
                                  <a:pt x="41" y="156"/>
                                  <a:pt x="47" y="150"/>
                                  <a:pt x="48" y="147"/>
                                </a:cubicBezTo>
                                <a:cubicBezTo>
                                  <a:pt x="50" y="143"/>
                                  <a:pt x="52" y="133"/>
                                  <a:pt x="55" y="126"/>
                                </a:cubicBezTo>
                                <a:cubicBezTo>
                                  <a:pt x="57" y="119"/>
                                  <a:pt x="61" y="104"/>
                                  <a:pt x="62" y="95"/>
                                </a:cubicBezTo>
                                <a:cubicBezTo>
                                  <a:pt x="64" y="88"/>
                                  <a:pt x="66" y="80"/>
                                  <a:pt x="68" y="73"/>
                                </a:cubicBezTo>
                                <a:cubicBezTo>
                                  <a:pt x="72" y="59"/>
                                  <a:pt x="72" y="56"/>
                                  <a:pt x="83" y="42"/>
                                </a:cubicBezTo>
                                <a:cubicBezTo>
                                  <a:pt x="92" y="28"/>
                                  <a:pt x="108" y="10"/>
                                  <a:pt x="134" y="10"/>
                                </a:cubicBezTo>
                                <a:cubicBezTo>
                                  <a:pt x="155" y="10"/>
                                  <a:pt x="155" y="27"/>
                                  <a:pt x="155" y="34"/>
                                </a:cubicBezTo>
                                <a:cubicBezTo>
                                  <a:pt x="155" y="42"/>
                                  <a:pt x="153" y="46"/>
                                  <a:pt x="149" y="66"/>
                                </a:cubicBezTo>
                                <a:cubicBezTo>
                                  <a:pt x="143" y="86"/>
                                  <a:pt x="139" y="104"/>
                                  <a:pt x="134" y="123"/>
                                </a:cubicBezTo>
                                <a:close/>
                              </a:path>
                            </a:pathLst>
                          </a:custGeom>
                          <a:solidFill>
                            <a:srgbClr val="000000"/>
                          </a:solidFill>
                          <a:ln w="0">
                            <a:noFill/>
                          </a:ln>
                        </wps:spPr>
                        <wps:bodyPr/>
                      </wps:wsp>
                      <wps:wsp>
                        <wps:cNvSpPr/>
                        <wps:spPr>
                          <a:xfrm>
                            <a:off x="1630800" y="117000"/>
                            <a:ext cx="91440" cy="90720"/>
                          </a:xfrm>
                          <a:custGeom>
                            <a:avLst/>
                            <a:gdLst/>
                            <a:ahLst/>
                            <a:rect l="0" t="0" r="r" b="b"/>
                            <a:pathLst>
                              <a:path w="254" h="252">
                                <a:moveTo>
                                  <a:pt x="136" y="135"/>
                                </a:moveTo>
                                <a:cubicBezTo>
                                  <a:pt x="171" y="135"/>
                                  <a:pt x="206" y="135"/>
                                  <a:pt x="241" y="135"/>
                                </a:cubicBezTo>
                                <a:cubicBezTo>
                                  <a:pt x="245" y="135"/>
                                  <a:pt x="253" y="135"/>
                                  <a:pt x="253" y="127"/>
                                </a:cubicBezTo>
                                <a:cubicBezTo>
                                  <a:pt x="253" y="118"/>
                                  <a:pt x="245" y="118"/>
                                  <a:pt x="241" y="118"/>
                                </a:cubicBezTo>
                                <a:cubicBezTo>
                                  <a:pt x="206" y="118"/>
                                  <a:pt x="171" y="118"/>
                                  <a:pt x="136" y="118"/>
                                </a:cubicBezTo>
                                <a:cubicBezTo>
                                  <a:pt x="136" y="83"/>
                                  <a:pt x="136" y="47"/>
                                  <a:pt x="136" y="12"/>
                                </a:cubicBezTo>
                                <a:cubicBezTo>
                                  <a:pt x="136" y="7"/>
                                  <a:pt x="136" y="-1"/>
                                  <a:pt x="127" y="-1"/>
                                </a:cubicBezTo>
                                <a:cubicBezTo>
                                  <a:pt x="118" y="-1"/>
                                  <a:pt x="118" y="7"/>
                                  <a:pt x="118" y="12"/>
                                </a:cubicBezTo>
                                <a:cubicBezTo>
                                  <a:pt x="118" y="47"/>
                                  <a:pt x="118" y="83"/>
                                  <a:pt x="118" y="118"/>
                                </a:cubicBezTo>
                                <a:cubicBezTo>
                                  <a:pt x="83" y="118"/>
                                  <a:pt x="48" y="118"/>
                                  <a:pt x="13" y="118"/>
                                </a:cubicBezTo>
                                <a:cubicBezTo>
                                  <a:pt x="9" y="118"/>
                                  <a:pt x="0" y="118"/>
                                  <a:pt x="0" y="125"/>
                                </a:cubicBezTo>
                                <a:cubicBezTo>
                                  <a:pt x="0" y="135"/>
                                  <a:pt x="9" y="135"/>
                                  <a:pt x="13" y="135"/>
                                </a:cubicBezTo>
                                <a:cubicBezTo>
                                  <a:pt x="48" y="135"/>
                                  <a:pt x="83" y="135"/>
                                  <a:pt x="118" y="135"/>
                                </a:cubicBezTo>
                                <a:cubicBezTo>
                                  <a:pt x="118" y="170"/>
                                  <a:pt x="118" y="205"/>
                                  <a:pt x="118" y="240"/>
                                </a:cubicBezTo>
                                <a:cubicBezTo>
                                  <a:pt x="118" y="244"/>
                                  <a:pt x="118" y="253"/>
                                  <a:pt x="126" y="253"/>
                                </a:cubicBezTo>
                                <a:cubicBezTo>
                                  <a:pt x="136" y="253"/>
                                  <a:pt x="136" y="244"/>
                                  <a:pt x="136" y="240"/>
                                </a:cubicBezTo>
                                <a:cubicBezTo>
                                  <a:pt x="136" y="205"/>
                                  <a:pt x="136" y="170"/>
                                  <a:pt x="136" y="135"/>
                                </a:cubicBezTo>
                                <a:close/>
                              </a:path>
                            </a:pathLst>
                          </a:custGeom>
                          <a:solidFill>
                            <a:srgbClr val="000000"/>
                          </a:solidFill>
                          <a:ln w="0">
                            <a:noFill/>
                          </a:ln>
                        </wps:spPr>
                        <wps:bodyPr/>
                      </wps:wsp>
                    </wpg:wgp>
                  </a:graphicData>
                </a:graphic>
              </wp:inline>
            </w:drawing>
          </mc:Choice>
          <mc:Fallback>
            <w:pict>
              <v:group id="shape_0" style="position:absolute;margin-left:0.05pt;margin-top:-11.8pt;width:137.05pt;height:16.35pt" coordorigin="1,-236" coordsize="2741,327">
                <v:shape id="shape_0" coordsize="246,222" path="m149,68c152,54,165,9,198,9c201,9,212,9,224,17c210,19,200,31,200,43c200,50,205,60,218,60c229,60,245,52,245,32c245,5,215,0,198,0c170,0,154,25,148,36c135,4,109,0,95,0c43,0,15,63,15,74c15,80,19,78,21,80c25,80,26,78,28,74c44,22,77,9,93,9c103,9,120,14,120,43c120,59,112,91,93,159c85,190,68,211,47,211c43,211,32,211,22,204c35,202,46,192,46,178c46,165,35,161,28,161c12,161,0,173,0,189c0,211,25,221,46,221c78,221,96,188,98,185c103,203,121,221,151,221c201,221,229,158,229,145c229,141,225,141,224,141c219,141,218,143,217,147c201,199,168,211,152,211c133,211,124,195,124,178c124,168,128,157,133,136c138,113,144,91,149,68e" fillcolor="black" stroked="f" o:allowincell="f" style="position:absolute;left:0;top:-122;width:138;height:124;mso-wrap-style:none;v-text-anchor:middle">
                  <v:fill o:detectmouseclick="t" type="solid" color2="white"/>
                  <v:stroke color="#3465a4" joinstyle="bevel" endcap="flat"/>
                  <w10:wrap type="none"/>
                </v:shape>
                <v:shape id="shape_0" coordsize="171,242" path="m83,9c83,8,84,5,84,4c84,2,83,0,79,0c72,0,42,2,34,2c31,2,27,4,27,11c27,15,31,15,35,15c52,15,52,18,52,21c52,23,52,25,51,28c34,92,18,157,2,222c0,229,0,229,0,231c0,235,4,241,13,241c21,241,25,235,28,227c28,225,44,165,45,161c69,162,88,171,88,189c88,190,88,192,88,196c87,200,87,201,87,206c87,231,107,241,123,241c157,241,153,206,167,189c167,185,163,185,161,185c157,185,157,186,154,193c150,207,142,232,125,232c115,232,112,222,112,214c112,208,112,207,115,199c115,197,116,192,116,187c116,157,74,152,60,151c70,145,83,134,88,129c107,112,123,96,143,96c147,96,151,96,154,100c140,103,136,114,136,120c136,127,143,133,150,133c160,133,170,124,170,110c170,99,161,86,143,86c123,86,105,100,88,116c74,130,63,141,48,147c59,100,72,56,83,9e" fillcolor="black" stroked="f" o:allowincell="f" style="position:absolute;left:166;top:-93;width:95;height:136;mso-wrap-style:none;v-text-anchor:middle">
                  <v:fill o:detectmouseclick="t" type="solid" color2="white"/>
                  <v:stroke color="#3465a4" joinstyle="bevel" endcap="flat"/>
                  <w10:wrap type="none"/>
                </v:shape>
                <v:shape id="shape_0" coordsize="328,116" path="m311,20c318,20,327,20,327,10c327,0,318,0,311,0c213,0,115,0,17,0c10,0,0,0,0,10c0,20,10,20,17,20c115,20,213,20,311,20xm311,115c318,115,327,115,327,105c327,95,318,95,311,95c213,95,115,95,17,95c10,95,0,95,0,105c0,115,10,115,17,115c115,115,213,115,311,115xe" fillcolor="black" stroked="f" o:allowincell="f" style="position:absolute;left:382;top:-102;width:185;height:64;mso-wrap-style:none;v-text-anchor:middle">
                  <v:fill o:detectmouseclick="t" type="solid" color2="white"/>
                  <v:stroke color="#3465a4" joinstyle="bevel" endcap="flat"/>
                  <w10:wrap type="none"/>
                </v:shape>
                <v:shape id="shape_0" coordsize="115,490" path="m114,485c114,482,114,482,105,474c45,412,28,318,28,246c28,160,48,75,108,13c114,7,114,6,114,5c114,2,112,0,109,0c104,0,60,33,31,96c6,149,0,204,0,246c0,283,6,342,32,397c62,457,104,489,109,489c112,489,114,488,114,485e" fillcolor="black" stroked="f" o:allowincell="f" style="position:absolute;left:688;top:-208;width:64;height:276;mso-wrap-style:none;v-text-anchor:middle">
                  <v:fill o:detectmouseclick="t" type="solid" color2="white"/>
                  <v:stroke color="#3465a4" joinstyle="bevel" endcap="flat"/>
                  <w10:wrap type="none"/>
                </v:shape>
                <v:shape id="shape_0" coordsize="246,222" path="m150,68c153,54,164,9,199,9c202,9,213,9,223,17c210,19,200,31,200,43c200,50,204,60,218,60c230,60,245,52,245,32c245,5,216,0,199,0c171,0,154,25,147,36c136,4,109,0,94,0c43,0,15,63,15,74c15,80,20,80,21,80c25,80,27,78,28,74c45,22,77,9,94,9c102,9,120,14,120,43c120,59,112,91,94,159c85,190,69,211,46,211c43,211,32,211,22,204c35,202,45,192,45,178c45,165,35,161,27,161c13,161,0,173,0,189c0,211,24,221,46,221c78,221,97,188,98,185c104,203,122,221,151,221c202,221,230,158,230,145c230,141,225,141,224,141c220,141,218,143,217,147c202,199,168,211,151,211c133,211,125,195,125,178c125,168,127,157,133,136c139,113,144,91,150,68e" fillcolor="black" stroked="f" o:allowincell="f" style="position:absolute;left:777;top:-122;width:138;height:124;mso-wrap-style:none;v-text-anchor:middle">
                  <v:fill o:detectmouseclick="t" type="solid" color2="white"/>
                  <v:stroke color="#3465a4" joinstyle="bevel" endcap="flat"/>
                  <w10:wrap type="none"/>
                </v:shape>
                <v:shape id="shape_0" coordsize="127,230" path="m78,10c78,1,77,0,68,0c46,22,14,22,0,22c0,27,0,31,0,35c8,35,31,35,50,25c50,84,50,142,50,200c50,212,50,216,15,216c11,216,7,216,3,216c3,220,3,224,3,229c8,229,52,227,64,227c74,227,117,229,126,229c126,224,126,220,126,216c122,216,117,216,113,216c78,216,78,212,78,200c78,136,78,73,78,10e" fillcolor="black" stroked="f" o:allowincell="f" style="position:absolute;left:949;top:-230;width:71;height:128;mso-wrap-style:none;v-text-anchor:middle">
                  <v:fill o:detectmouseclick="t" type="solid" color2="white"/>
                  <v:stroke color="#3465a4" joinstyle="bevel" endcap="flat"/>
                  <w10:wrap type="none"/>
                </v:shape>
                <v:shape id="shape_0" coordsize="127,228" path="m78,8c78,0,77,0,68,0c46,21,14,21,0,21c0,25,0,29,0,34c8,34,31,34,50,24c50,83,50,140,50,199c50,210,50,216,15,216c11,216,7,216,3,216c3,219,3,223,3,227c8,227,52,226,64,226c74,226,117,227,126,227c126,223,126,219,126,216c122,216,117,216,113,216c78,216,78,210,78,199c78,135,78,72,78,8e" fillcolor="black" stroked="f" o:allowincell="f" style="position:absolute;left:949;top:-60;width:71;height:127;mso-wrap-style:none;v-text-anchor:middle">
                  <v:fill o:detectmouseclick="t" type="solid" color2="white"/>
                  <v:stroke color="#3465a4" joinstyle="bevel" endcap="flat"/>
                  <w10:wrap type="none"/>
                </v:shape>
                <v:shape id="shape_0" coordsize="58,148" path="m57,52c57,20,46,0,27,0c10,0,0,13,0,27c0,40,10,52,27,52c32,52,39,51,43,47c45,45,45,45,46,45c46,48,48,45,48,52c48,89,29,118,14,135c8,139,8,140,8,142c8,146,11,147,13,147c18,147,57,110,57,52e" fillcolor="black" stroked="f" o:allowincell="f" style="position:absolute;left:1077;top:-30;width:32;height:82;mso-wrap-style:none;v-text-anchor:middle">
                  <v:fill o:detectmouseclick="t" type="solid" color2="white"/>
                  <v:stroke color="#3465a4" joinstyle="bevel" endcap="flat"/>
                  <w10:wrap type="none"/>
                </v:shape>
                <v:shape id="shape_0" coordsize="53,53" path="m52,27c52,13,39,0,25,0c11,0,0,13,0,27c0,41,11,52,25,52c39,52,52,41,52,27e" fillcolor="black" stroked="f" o:allowincell="f" style="position:absolute;left:1202;top:-30;width:28;height:28;mso-wrap-style:none;v-text-anchor:middle">
                  <v:fill o:detectmouseclick="t" type="solid" color2="white"/>
                  <v:stroke color="#3465a4" joinstyle="bevel" endcap="flat"/>
                  <w10:wrap type="none"/>
                </v:shape>
                <v:shape id="shape_0" coordsize="52,53" path="m51,27c51,13,40,0,26,0c12,0,0,13,0,27c0,41,12,52,26,52c40,52,51,41,51,27e" fillcolor="black" stroked="f" o:allowincell="f" style="position:absolute;left:1279;top:-30;width:28;height:28;mso-wrap-style:none;v-text-anchor:middle">
                  <v:fill o:detectmouseclick="t" type="solid" color2="white"/>
                  <v:stroke color="#3465a4" joinstyle="bevel" endcap="flat"/>
                  <w10:wrap type="none"/>
                </v:shape>
                <v:shape id="shape_0" coordsize="53,53" path="m52,27c52,13,39,0,25,0c10,0,0,13,0,27c0,41,10,52,25,52c39,52,52,41,52,27e" fillcolor="black" stroked="f" o:allowincell="f" style="position:absolute;left:1357;top:-30;width:28;height:28;mso-wrap-style:none;v-text-anchor:middle">
                  <v:fill o:detectmouseclick="t" type="solid" color2="white"/>
                  <v:stroke color="#3465a4" joinstyle="bevel" endcap="flat"/>
                  <w10:wrap type="none"/>
                </v:shape>
                <v:shape id="shape_0" coordsize="59,148" path="m58,52c58,20,46,0,27,0c10,0,0,13,0,27c0,40,10,52,27,52c32,52,39,51,44,47c45,45,45,45,46,45c46,48,48,45,48,52c48,89,31,118,14,135c9,139,9,140,9,142c9,146,11,147,13,147c18,147,58,110,58,52e" fillcolor="black" stroked="f" o:allowincell="f" style="position:absolute;left:1433;top:-30;width:31;height:82;mso-wrap-style:none;v-text-anchor:middle">
                  <v:fill o:detectmouseclick="t" type="solid" color2="white"/>
                  <v:stroke color="#3465a4" joinstyle="bevel" endcap="flat"/>
                  <w10:wrap type="none"/>
                </v:shape>
                <v:shape id="shape_0" coordsize="245,222" path="m151,68c153,54,165,9,198,9c201,9,214,9,223,17c209,19,200,31,200,43c200,50,205,60,218,60c229,60,244,52,244,32c244,5,216,0,200,0c170,0,153,25,148,36c135,4,109,0,95,0c43,0,15,63,15,74c15,80,20,80,22,80c25,80,26,78,27,74c44,22,76,9,93,9c103,9,120,14,120,43c120,59,111,91,93,159c86,190,68,211,47,211c44,211,33,211,22,204c34,202,46,192,46,178c46,165,34,161,27,161c12,161,0,173,0,189c0,211,25,221,46,221c79,221,96,188,97,185c104,203,121,221,151,221c201,221,229,158,229,145c229,141,225,141,223,141c219,141,218,143,218,147c201,199,167,211,152,211c132,211,125,195,125,178c125,168,128,157,134,136c139,113,145,91,151,68e" fillcolor="black" stroked="f" o:allowincell="f" style="position:absolute;left:1541;top:-122;width:137;height:124;mso-wrap-style:none;v-text-anchor:middle">
                  <v:fill o:detectmouseclick="t" type="solid" color2="white"/>
                  <v:stroke color="#3465a4" joinstyle="bevel" endcap="flat"/>
                  <w10:wrap type="none"/>
                </v:shape>
                <v:shape id="shape_0" coordsize="170,244" path="m83,10c83,9,84,6,84,4c84,3,83,0,78,0c71,0,43,3,35,3c32,4,27,4,27,11c27,17,32,17,36,17c52,17,52,18,52,21c52,24,52,25,50,30c35,94,18,159,3,223c0,230,0,230,0,232c0,237,4,243,13,243c21,243,27,236,28,227c29,226,43,166,45,161c70,164,90,171,90,189c90,191,90,192,88,196c87,202,87,203,87,206c87,232,106,243,123,243c157,243,153,206,167,189c167,185,164,187,162,185c157,185,157,187,155,194c151,208,141,233,125,233c115,233,112,225,112,215c112,209,112,208,115,199c115,198,116,192,116,188c116,159,76,153,60,152c70,146,83,135,90,129c106,112,125,97,143,97c147,97,151,98,154,101c140,104,137,115,137,121c137,128,143,133,150,133c160,133,169,126,169,111c169,100,162,87,144,87c125,87,106,101,88,118c74,131,63,142,49,147c60,101,71,56,83,10e" fillcolor="black" stroked="f" o:allowincell="f" style="position:absolute;left:1706;top:-236;width:95;height:136;mso-wrap-style:none;v-text-anchor:middle">
                  <v:fill o:detectmouseclick="t" type="solid" color2="white"/>
                  <v:stroke color="#3465a4" joinstyle="bevel" endcap="flat"/>
                  <w10:wrap type="none"/>
                </v:shape>
                <v:shape id="shape_0" coordsize="316,156" path="m133,123c131,130,127,141,127,144c127,151,134,155,140,155c145,155,151,150,152,147c154,144,156,133,159,126c161,119,165,103,166,95c169,87,170,80,172,71c176,57,176,56,183,46c194,29,211,10,238,10c257,10,259,25,259,33c259,54,243,92,238,106c235,116,233,119,233,124c233,143,247,155,266,155c301,155,315,108,315,102c315,98,310,98,309,98c305,98,305,99,303,103c295,131,281,145,267,145c260,145,259,140,259,133c259,124,260,120,266,105c270,95,284,59,284,39c284,33,284,19,271,8c266,4,256,0,239,0c208,0,190,19,179,35c176,5,151,0,134,0c105,0,86,17,75,31c72,7,53,0,39,0c23,0,16,10,11,18c4,31,0,50,0,52c0,57,4,57,5,57c9,57,9,56,12,46c18,26,25,10,37,10c47,10,49,17,49,26c49,32,44,45,43,54c40,64,37,78,36,85c32,99,29,115,25,130c23,134,22,143,22,144c22,151,28,155,33,155c39,155,44,150,47,147c50,144,51,133,53,126c54,119,58,103,60,95c63,87,64,80,67,71c70,57,71,54,81,40c91,26,106,10,133,10c152,10,152,26,152,33c152,42,152,46,147,66c142,85,137,103,133,123e" fillcolor="black" stroked="f" o:allowincell="f" style="position:absolute;left:1702;top:-17;width:177;height:87;mso-wrap-style:none;v-text-anchor:middle">
                  <v:fill o:detectmouseclick="t" type="solid" color2="white"/>
                  <v:stroke color="#3465a4" joinstyle="bevel" endcap="flat"/>
                  <w10:wrap type="none"/>
                </v:shape>
                <v:shape id="shape_0" coordsize="114,490" path="m113,246c113,206,109,147,81,91c51,31,9,0,4,0c1,0,0,2,0,5c0,6,0,7,9,16c57,65,85,143,85,246c85,328,67,414,5,477c0,482,0,482,0,485c0,488,1,489,4,489c9,489,54,456,82,394c107,340,113,286,113,246e" fillcolor="black" stroked="f" o:allowincell="f" style="position:absolute;left:1920;top:-208;width:63;height:276;mso-wrap-style:none;v-text-anchor:middle">
                  <v:fill o:detectmouseclick="t" type="solid" color2="white"/>
                  <v:stroke color="#3465a4" joinstyle="bevel" endcap="flat"/>
                  <w10:wrap type="none"/>
                </v:shape>
                <v:shape id="shape_0" coordsize="247,285" path="m229,152c238,152,246,152,246,143c246,133,238,133,229,133c159,133,91,133,21,133c26,67,82,19,152,19c177,19,204,19,229,19c238,19,246,19,246,9c246,0,238,0,229,0c203,0,177,0,151,0c67,0,0,64,0,143c0,221,67,284,151,284c177,284,203,284,229,284c238,284,246,284,246,274c246,265,238,265,229,265c204,265,177,265,152,265c82,265,26,218,21,152c91,152,159,152,229,152e" fillcolor="black" stroked="f" o:allowincell="f" style="position:absolute;left:2113;top:-150;width:138;height:160;mso-wrap-style:none;v-text-anchor:middle">
                  <v:fill o:detectmouseclick="t" type="solid" color2="white"/>
                  <v:stroke color="#3465a4" joinstyle="bevel" endcap="flat"/>
                  <w10:wrap type="none"/>
                </v:shape>
                <v:shape id="shape_0" coordsize="339,336" path="m123,182c129,182,136,182,142,182c165,220,191,258,214,296c220,303,231,323,237,330c241,335,242,335,254,335c276,335,298,335,321,335c331,335,338,335,338,327c338,323,335,320,331,318c312,314,287,283,276,268c273,264,248,230,214,178c259,170,301,152,301,93c301,24,228,0,171,0c119,0,67,0,16,0c7,0,0,0,0,10c0,18,9,18,13,18c41,18,44,21,44,46c44,128,44,209,44,290c44,316,41,318,13,318c9,318,0,318,0,327c0,335,7,335,16,335c60,335,107,335,151,335c160,335,167,335,167,327c167,318,158,318,154,318c125,318,123,314,123,290c123,255,123,219,123,182xm219,159c233,140,234,115,234,93c234,69,231,44,214,23c235,28,284,44,284,93c284,125,269,150,219,159xm123,45c123,34,123,18,154,18c196,18,216,35,216,93c216,156,202,166,123,166c123,125,123,86,123,45xm56,318c60,310,60,296,60,292c60,210,60,128,60,45c60,39,60,27,56,18c74,18,94,18,112,18c107,25,107,35,107,44c107,126,107,209,107,292c107,296,107,310,111,318c93,318,74,318,56,318xm161,182c165,182,167,182,171,182c178,182,189,181,196,180c203,192,256,279,297,318c282,318,265,318,249,318c220,273,191,227,161,182xe" fillcolor="black" stroked="f" o:allowincell="f" style="position:absolute;left:2358;top:-191;width:190;height:189;mso-wrap-style:none;v-text-anchor:middle">
                  <v:fill o:detectmouseclick="t" type="solid" color2="white"/>
                  <v:stroke color="#3465a4" joinstyle="bevel" endcap="flat"/>
                  <w10:wrap type="none"/>
                </v:shape>
                <v:shape id="shape_0" coordsize="317,157" path="m133,123c131,131,128,143,128,145c128,152,134,156,140,156c147,156,152,150,154,147c155,143,158,133,159,126c162,119,165,104,168,95c169,88,172,80,173,73c177,58,177,58,184,46c194,30,212,10,239,10c259,10,259,25,259,34c259,55,245,93,239,107c235,116,233,119,233,126c233,145,249,156,267,156c301,156,316,108,316,102c316,98,312,98,310,98c306,98,305,100,303,104c296,132,281,146,267,146c260,146,259,140,259,133c259,126,260,121,267,105c271,95,285,59,285,39c285,34,285,20,273,10c267,4,256,0,240,0c210,0,190,21,179,35c176,6,152,0,134,0c106,0,86,18,77,31c74,7,54,0,40,0c25,0,17,11,12,18c5,31,0,51,0,53c0,58,4,56,5,58c11,58,11,56,14,46c19,27,25,10,39,10c47,10,50,17,50,27c50,34,47,45,44,55c42,63,39,79,37,86c33,100,30,115,26,131c25,135,22,143,22,145c22,152,29,156,35,156c40,156,46,150,47,147c49,143,51,133,54,126c56,119,60,104,61,95c63,88,65,80,67,73c71,59,71,56,82,42c91,28,107,10,133,10c154,10,154,27,154,34c154,42,152,46,148,66c142,86,138,104,133,123e" fillcolor="black" stroked="f" o:allowincell="f" style="position:absolute;left:2563;top:-187;width:179;height:87;mso-wrap-style:none;v-text-anchor:middle">
                  <v:fill o:detectmouseclick="t" type="solid" color2="white"/>
                  <v:stroke color="#3465a4" joinstyle="bevel" endcap="flat"/>
                  <w10:wrap type="none"/>
                </v:shape>
                <v:shape id="shape_0" coordsize="254,255" path="m136,136c171,136,206,136,241,136c245,136,253,136,253,128c253,119,245,119,241,119c206,119,171,119,136,119c136,84,136,48,136,13c136,8,136,0,127,0c118,0,118,8,118,13c118,48,118,84,118,119c83,119,48,119,13,119c9,119,0,119,0,126c0,136,9,136,13,136c48,136,83,136,118,136c118,171,118,206,118,241c118,245,118,254,126,254c136,254,136,245,136,241c136,206,136,171,136,136e" fillcolor="black" stroked="f" o:allowincell="f" style="position:absolute;left:2568;top:-52;width:143;height:142;mso-wrap-style:none;v-text-anchor:middle">
                  <v:fill o:detectmouseclick="t" type="solid" color2="white"/>
                  <v:stroke color="#3465a4" joinstyle="bevel" endcap="flat"/>
                  <w10:wrap type="none"/>
                </v:shape>
              </v:group>
            </w:pict>
          </mc:Fallback>
        </mc:AlternateContent>
      </w:r>
      <w:r>
        <w:rPr>
          <w:position w:val="0"/>
          <w:sz w:val="24"/>
          <w:sz w:val="24"/>
          <w:vertAlign w:val="baseline"/>
        </w:rPr>
        <w:t xml:space="preserve"> </w:t>
      </w:r>
      <w:r>
        <w:rPr>
          <w:position w:val="0"/>
          <w:sz w:val="24"/>
          <w:sz w:val="24"/>
          <w:vertAlign w:val="baseline"/>
        </w:rPr>
        <w:t xml:space="preserve">para producir n salidas </w:t>
      </w:r>
      <w:r>
        <w:rPr>
          <w:position w:val="0"/>
          <w:sz w:val="24"/>
          <w:sz w:val="24"/>
          <w:vertAlign w:val="baseline"/>
        </w:rPr>
        <mc:AlternateContent>
          <mc:Choice Requires="wpg">
            <w:drawing>
              <wp:inline distT="0" distB="0" distL="0" distR="0">
                <wp:extent cx="1696085" cy="208915"/>
                <wp:effectExtent l="0" t="0" r="0" b="0"/>
                <wp:docPr id="3" name="" title="TexMaths" descr="14§inline§y^k = (y_1^k,...,x_n^k) \in \mathbb{R}_+^m§svg§600§TRUE§"/>
                <a:graphic xmlns:a="http://schemas.openxmlformats.org/drawingml/2006/main">
                  <a:graphicData uri="http://schemas.microsoft.com/office/word/2010/wordprocessingGroup">
                    <wpg:wgp>
                      <wpg:cNvGrpSpPr/>
                      <wpg:grpSpPr>
                        <a:xfrm>
                          <a:off x="0" y="0"/>
                          <a:ext cx="1695960" cy="208800"/>
                          <a:chOff x="0" y="0"/>
                          <a:chExt cx="1695960" cy="208800"/>
                        </a:xfrm>
                      </wpg:grpSpPr>
                      <wps:wsp>
                        <wps:cNvSpPr/>
                        <wps:spPr>
                          <a:xfrm>
                            <a:off x="0" y="72360"/>
                            <a:ext cx="82080" cy="114480"/>
                          </a:xfrm>
                          <a:custGeom>
                            <a:avLst/>
                            <a:gdLst/>
                            <a:ahLst/>
                            <a:rect l="0" t="0" r="r" b="b"/>
                            <a:pathLst>
                              <a:path w="228" h="318">
                                <a:moveTo>
                                  <a:pt x="226" y="29"/>
                                </a:moveTo>
                                <a:cubicBezTo>
                                  <a:pt x="227" y="22"/>
                                  <a:pt x="227" y="22"/>
                                  <a:pt x="227" y="18"/>
                                </a:cubicBezTo>
                                <a:cubicBezTo>
                                  <a:pt x="227" y="10"/>
                                  <a:pt x="220" y="5"/>
                                  <a:pt x="213" y="5"/>
                                </a:cubicBezTo>
                                <a:cubicBezTo>
                                  <a:pt x="209" y="5"/>
                                  <a:pt x="201" y="8"/>
                                  <a:pt x="197" y="15"/>
                                </a:cubicBezTo>
                                <a:cubicBezTo>
                                  <a:pt x="195" y="18"/>
                                  <a:pt x="191" y="33"/>
                                  <a:pt x="190" y="42"/>
                                </a:cubicBezTo>
                                <a:cubicBezTo>
                                  <a:pt x="187" y="54"/>
                                  <a:pt x="183" y="68"/>
                                  <a:pt x="180" y="81"/>
                                </a:cubicBezTo>
                                <a:cubicBezTo>
                                  <a:pt x="173" y="110"/>
                                  <a:pt x="164" y="140"/>
                                  <a:pt x="157" y="169"/>
                                </a:cubicBezTo>
                                <a:cubicBezTo>
                                  <a:pt x="156" y="178"/>
                                  <a:pt x="135" y="211"/>
                                  <a:pt x="101" y="211"/>
                                </a:cubicBezTo>
                                <a:cubicBezTo>
                                  <a:pt x="78" y="211"/>
                                  <a:pt x="72" y="190"/>
                                  <a:pt x="72" y="172"/>
                                </a:cubicBezTo>
                                <a:cubicBezTo>
                                  <a:pt x="72" y="150"/>
                                  <a:pt x="80" y="119"/>
                                  <a:pt x="97" y="75"/>
                                </a:cubicBezTo>
                                <a:cubicBezTo>
                                  <a:pt x="104" y="56"/>
                                  <a:pt x="107" y="50"/>
                                  <a:pt x="107" y="40"/>
                                </a:cubicBezTo>
                                <a:cubicBezTo>
                                  <a:pt x="107" y="18"/>
                                  <a:pt x="90" y="0"/>
                                  <a:pt x="66" y="0"/>
                                </a:cubicBezTo>
                                <a:cubicBezTo>
                                  <a:pt x="19" y="0"/>
                                  <a:pt x="1" y="71"/>
                                  <a:pt x="1" y="75"/>
                                </a:cubicBezTo>
                                <a:cubicBezTo>
                                  <a:pt x="1" y="80"/>
                                  <a:pt x="6" y="80"/>
                                  <a:pt x="8" y="80"/>
                                </a:cubicBezTo>
                                <a:cubicBezTo>
                                  <a:pt x="12" y="80"/>
                                  <a:pt x="12" y="80"/>
                                  <a:pt x="15" y="71"/>
                                </a:cubicBezTo>
                                <a:cubicBezTo>
                                  <a:pt x="29" y="25"/>
                                  <a:pt x="48" y="11"/>
                                  <a:pt x="65" y="11"/>
                                </a:cubicBezTo>
                                <a:cubicBezTo>
                                  <a:pt x="69" y="11"/>
                                  <a:pt x="78" y="11"/>
                                  <a:pt x="78" y="26"/>
                                </a:cubicBezTo>
                                <a:cubicBezTo>
                                  <a:pt x="78" y="39"/>
                                  <a:pt x="72" y="52"/>
                                  <a:pt x="69" y="60"/>
                                </a:cubicBezTo>
                                <a:cubicBezTo>
                                  <a:pt x="48" y="113"/>
                                  <a:pt x="40" y="141"/>
                                  <a:pt x="40" y="164"/>
                                </a:cubicBezTo>
                                <a:cubicBezTo>
                                  <a:pt x="40" y="207"/>
                                  <a:pt x="71" y="223"/>
                                  <a:pt x="100" y="223"/>
                                </a:cubicBezTo>
                                <a:cubicBezTo>
                                  <a:pt x="120" y="223"/>
                                  <a:pt x="136" y="214"/>
                                  <a:pt x="150" y="200"/>
                                </a:cubicBezTo>
                                <a:cubicBezTo>
                                  <a:pt x="143" y="225"/>
                                  <a:pt x="138" y="251"/>
                                  <a:pt x="118" y="276"/>
                                </a:cubicBezTo>
                                <a:cubicBezTo>
                                  <a:pt x="106" y="293"/>
                                  <a:pt x="86" y="307"/>
                                  <a:pt x="64" y="307"/>
                                </a:cubicBezTo>
                                <a:cubicBezTo>
                                  <a:pt x="57" y="307"/>
                                  <a:pt x="34" y="305"/>
                                  <a:pt x="26" y="287"/>
                                </a:cubicBezTo>
                                <a:cubicBezTo>
                                  <a:pt x="34" y="287"/>
                                  <a:pt x="41" y="287"/>
                                  <a:pt x="47" y="280"/>
                                </a:cubicBezTo>
                                <a:cubicBezTo>
                                  <a:pt x="52" y="276"/>
                                  <a:pt x="57" y="270"/>
                                  <a:pt x="57" y="260"/>
                                </a:cubicBezTo>
                                <a:cubicBezTo>
                                  <a:pt x="57" y="245"/>
                                  <a:pt x="44" y="244"/>
                                  <a:pt x="38" y="244"/>
                                </a:cubicBezTo>
                                <a:cubicBezTo>
                                  <a:pt x="27" y="244"/>
                                  <a:pt x="12" y="251"/>
                                  <a:pt x="12" y="274"/>
                                </a:cubicBezTo>
                                <a:cubicBezTo>
                                  <a:pt x="12" y="300"/>
                                  <a:pt x="33" y="317"/>
                                  <a:pt x="64" y="317"/>
                                </a:cubicBezTo>
                                <a:cubicBezTo>
                                  <a:pt x="114" y="317"/>
                                  <a:pt x="164" y="273"/>
                                  <a:pt x="178" y="217"/>
                                </a:cubicBezTo>
                                <a:cubicBezTo>
                                  <a:pt x="194" y="154"/>
                                  <a:pt x="211" y="92"/>
                                  <a:pt x="226" y="29"/>
                                </a:cubicBezTo>
                                <a:close/>
                              </a:path>
                            </a:pathLst>
                          </a:custGeom>
                          <a:solidFill>
                            <a:srgbClr val="000000"/>
                          </a:solidFill>
                          <a:ln w="0">
                            <a:noFill/>
                          </a:ln>
                        </wps:spPr>
                        <wps:bodyPr/>
                      </wps:wsp>
                      <wps:wsp>
                        <wps:cNvSpPr/>
                        <wps:spPr>
                          <a:xfrm>
                            <a:off x="97920" y="0"/>
                            <a:ext cx="60840" cy="87480"/>
                          </a:xfrm>
                          <a:custGeom>
                            <a:avLst/>
                            <a:gdLst/>
                            <a:ahLst/>
                            <a:rect l="0" t="0" r="r" b="b"/>
                            <a:pathLst>
                              <a:path w="169" h="243">
                                <a:moveTo>
                                  <a:pt x="81" y="12"/>
                                </a:moveTo>
                                <a:cubicBezTo>
                                  <a:pt x="81" y="10"/>
                                  <a:pt x="83" y="7"/>
                                  <a:pt x="83" y="6"/>
                                </a:cubicBezTo>
                                <a:cubicBezTo>
                                  <a:pt x="83" y="3"/>
                                  <a:pt x="81" y="0"/>
                                  <a:pt x="77" y="0"/>
                                </a:cubicBezTo>
                                <a:cubicBezTo>
                                  <a:pt x="70" y="0"/>
                                  <a:pt x="42" y="3"/>
                                  <a:pt x="34" y="5"/>
                                </a:cubicBezTo>
                                <a:cubicBezTo>
                                  <a:pt x="31" y="5"/>
                                  <a:pt x="25" y="5"/>
                                  <a:pt x="25" y="12"/>
                                </a:cubicBezTo>
                                <a:cubicBezTo>
                                  <a:pt x="25" y="17"/>
                                  <a:pt x="31" y="17"/>
                                  <a:pt x="35" y="17"/>
                                </a:cubicBezTo>
                                <a:cubicBezTo>
                                  <a:pt x="51" y="17"/>
                                  <a:pt x="51" y="19"/>
                                  <a:pt x="51" y="21"/>
                                </a:cubicBezTo>
                                <a:cubicBezTo>
                                  <a:pt x="51" y="24"/>
                                  <a:pt x="51" y="27"/>
                                  <a:pt x="49" y="30"/>
                                </a:cubicBezTo>
                                <a:cubicBezTo>
                                  <a:pt x="34" y="94"/>
                                  <a:pt x="17" y="159"/>
                                  <a:pt x="2" y="225"/>
                                </a:cubicBezTo>
                                <a:cubicBezTo>
                                  <a:pt x="0" y="230"/>
                                  <a:pt x="0" y="229"/>
                                  <a:pt x="0" y="232"/>
                                </a:cubicBezTo>
                                <a:cubicBezTo>
                                  <a:pt x="0" y="237"/>
                                  <a:pt x="3" y="243"/>
                                  <a:pt x="11" y="243"/>
                                </a:cubicBezTo>
                                <a:cubicBezTo>
                                  <a:pt x="21" y="243"/>
                                  <a:pt x="25" y="236"/>
                                  <a:pt x="27" y="229"/>
                                </a:cubicBezTo>
                                <a:cubicBezTo>
                                  <a:pt x="28" y="227"/>
                                  <a:pt x="42" y="167"/>
                                  <a:pt x="44" y="162"/>
                                </a:cubicBezTo>
                                <a:cubicBezTo>
                                  <a:pt x="69" y="164"/>
                                  <a:pt x="88" y="173"/>
                                  <a:pt x="88" y="190"/>
                                </a:cubicBezTo>
                                <a:cubicBezTo>
                                  <a:pt x="88" y="192"/>
                                  <a:pt x="88" y="194"/>
                                  <a:pt x="87" y="197"/>
                                </a:cubicBezTo>
                                <a:cubicBezTo>
                                  <a:pt x="86" y="202"/>
                                  <a:pt x="86" y="204"/>
                                  <a:pt x="86" y="208"/>
                                </a:cubicBezTo>
                                <a:cubicBezTo>
                                  <a:pt x="86" y="232"/>
                                  <a:pt x="107" y="243"/>
                                  <a:pt x="122" y="243"/>
                                </a:cubicBezTo>
                                <a:cubicBezTo>
                                  <a:pt x="156" y="243"/>
                                  <a:pt x="151" y="208"/>
                                  <a:pt x="167" y="191"/>
                                </a:cubicBezTo>
                                <a:cubicBezTo>
                                  <a:pt x="167" y="185"/>
                                  <a:pt x="163" y="187"/>
                                  <a:pt x="161" y="185"/>
                                </a:cubicBezTo>
                                <a:cubicBezTo>
                                  <a:pt x="156" y="185"/>
                                  <a:pt x="156" y="188"/>
                                  <a:pt x="154" y="194"/>
                                </a:cubicBezTo>
                                <a:cubicBezTo>
                                  <a:pt x="150" y="209"/>
                                  <a:pt x="140" y="233"/>
                                  <a:pt x="123" y="233"/>
                                </a:cubicBezTo>
                                <a:cubicBezTo>
                                  <a:pt x="114" y="233"/>
                                  <a:pt x="111" y="225"/>
                                  <a:pt x="111" y="215"/>
                                </a:cubicBezTo>
                                <a:cubicBezTo>
                                  <a:pt x="111" y="209"/>
                                  <a:pt x="111" y="209"/>
                                  <a:pt x="114" y="199"/>
                                </a:cubicBezTo>
                                <a:cubicBezTo>
                                  <a:pt x="114" y="195"/>
                                  <a:pt x="115" y="194"/>
                                  <a:pt x="115" y="190"/>
                                </a:cubicBezTo>
                                <a:cubicBezTo>
                                  <a:pt x="115" y="159"/>
                                  <a:pt x="74" y="155"/>
                                  <a:pt x="59" y="153"/>
                                </a:cubicBezTo>
                                <a:cubicBezTo>
                                  <a:pt x="69" y="146"/>
                                  <a:pt x="83" y="135"/>
                                  <a:pt x="88" y="131"/>
                                </a:cubicBezTo>
                                <a:cubicBezTo>
                                  <a:pt x="105" y="114"/>
                                  <a:pt x="123" y="97"/>
                                  <a:pt x="142" y="97"/>
                                </a:cubicBezTo>
                                <a:cubicBezTo>
                                  <a:pt x="146" y="97"/>
                                  <a:pt x="150" y="98"/>
                                  <a:pt x="153" y="101"/>
                                </a:cubicBezTo>
                                <a:cubicBezTo>
                                  <a:pt x="139" y="104"/>
                                  <a:pt x="136" y="117"/>
                                  <a:pt x="136" y="121"/>
                                </a:cubicBezTo>
                                <a:cubicBezTo>
                                  <a:pt x="136" y="129"/>
                                  <a:pt x="142" y="133"/>
                                  <a:pt x="149" y="133"/>
                                </a:cubicBezTo>
                                <a:cubicBezTo>
                                  <a:pt x="158" y="133"/>
                                  <a:pt x="170" y="126"/>
                                  <a:pt x="170" y="112"/>
                                </a:cubicBezTo>
                                <a:cubicBezTo>
                                  <a:pt x="170" y="100"/>
                                  <a:pt x="161" y="87"/>
                                  <a:pt x="143" y="87"/>
                                </a:cubicBezTo>
                                <a:cubicBezTo>
                                  <a:pt x="123" y="87"/>
                                  <a:pt x="105" y="101"/>
                                  <a:pt x="87" y="118"/>
                                </a:cubicBezTo>
                                <a:cubicBezTo>
                                  <a:pt x="73" y="132"/>
                                  <a:pt x="62" y="142"/>
                                  <a:pt x="48" y="149"/>
                                </a:cubicBezTo>
                                <a:cubicBezTo>
                                  <a:pt x="59" y="103"/>
                                  <a:pt x="70" y="58"/>
                                  <a:pt x="81" y="12"/>
                                </a:cubicBezTo>
                                <a:close/>
                              </a:path>
                            </a:pathLst>
                          </a:custGeom>
                          <a:solidFill>
                            <a:srgbClr val="000000"/>
                          </a:solidFill>
                          <a:ln w="0">
                            <a:noFill/>
                          </a:ln>
                        </wps:spPr>
                        <wps:bodyPr/>
                      </wps:wsp>
                      <wps:wsp>
                        <wps:cNvSpPr/>
                        <wps:spPr>
                          <a:xfrm>
                            <a:off x="234360" y="85680"/>
                            <a:ext cx="118080" cy="41400"/>
                          </a:xfrm>
                          <a:custGeom>
                            <a:avLst/>
                            <a:gdLst/>
                            <a:ahLst/>
                            <a:rect l="0" t="0" r="r" b="b"/>
                            <a:pathLst>
                              <a:path w="328" h="115">
                                <a:moveTo>
                                  <a:pt x="311" y="19"/>
                                </a:moveTo>
                                <a:cubicBezTo>
                                  <a:pt x="318" y="19"/>
                                  <a:pt x="328" y="19"/>
                                  <a:pt x="328" y="9"/>
                                </a:cubicBezTo>
                                <a:cubicBezTo>
                                  <a:pt x="328" y="-1"/>
                                  <a:pt x="318" y="-1"/>
                                  <a:pt x="311" y="-1"/>
                                </a:cubicBezTo>
                                <a:cubicBezTo>
                                  <a:pt x="213" y="-1"/>
                                  <a:pt x="115" y="-1"/>
                                  <a:pt x="17" y="-1"/>
                                </a:cubicBezTo>
                                <a:cubicBezTo>
                                  <a:pt x="10" y="-1"/>
                                  <a:pt x="1" y="-1"/>
                                  <a:pt x="1" y="9"/>
                                </a:cubicBezTo>
                                <a:cubicBezTo>
                                  <a:pt x="1" y="19"/>
                                  <a:pt x="10" y="19"/>
                                  <a:pt x="17" y="19"/>
                                </a:cubicBezTo>
                                <a:cubicBezTo>
                                  <a:pt x="115" y="19"/>
                                  <a:pt x="213" y="19"/>
                                  <a:pt x="311" y="19"/>
                                </a:cubicBezTo>
                                <a:moveTo>
                                  <a:pt x="311" y="114"/>
                                </a:moveTo>
                                <a:cubicBezTo>
                                  <a:pt x="318" y="114"/>
                                  <a:pt x="328" y="114"/>
                                  <a:pt x="328" y="104"/>
                                </a:cubicBezTo>
                                <a:cubicBezTo>
                                  <a:pt x="328" y="95"/>
                                  <a:pt x="318" y="95"/>
                                  <a:pt x="311" y="95"/>
                                </a:cubicBezTo>
                                <a:cubicBezTo>
                                  <a:pt x="213" y="95"/>
                                  <a:pt x="115" y="95"/>
                                  <a:pt x="17" y="95"/>
                                </a:cubicBezTo>
                                <a:cubicBezTo>
                                  <a:pt x="10" y="95"/>
                                  <a:pt x="1" y="95"/>
                                  <a:pt x="1" y="104"/>
                                </a:cubicBezTo>
                                <a:cubicBezTo>
                                  <a:pt x="1" y="114"/>
                                  <a:pt x="10" y="114"/>
                                  <a:pt x="17" y="114"/>
                                </a:cubicBezTo>
                                <a:cubicBezTo>
                                  <a:pt x="115" y="114"/>
                                  <a:pt x="213" y="114"/>
                                  <a:pt x="311" y="114"/>
                                </a:cubicBezTo>
                                <a:close/>
                              </a:path>
                            </a:pathLst>
                          </a:custGeom>
                          <a:solidFill>
                            <a:srgbClr val="000000"/>
                          </a:solidFill>
                          <a:ln w="0">
                            <a:noFill/>
                          </a:ln>
                        </wps:spPr>
                        <wps:bodyPr/>
                      </wps:wsp>
                      <wps:wsp>
                        <wps:cNvSpPr/>
                        <wps:spPr>
                          <a:xfrm>
                            <a:off x="429120" y="17640"/>
                            <a:ext cx="41400" cy="176400"/>
                          </a:xfrm>
                          <a:custGeom>
                            <a:avLst/>
                            <a:gdLst/>
                            <a:ahLst/>
                            <a:rect l="0" t="0" r="r" b="b"/>
                            <a:pathLst>
                              <a:path w="115" h="490">
                                <a:moveTo>
                                  <a:pt x="115" y="485"/>
                                </a:moveTo>
                                <a:cubicBezTo>
                                  <a:pt x="115" y="484"/>
                                  <a:pt x="115" y="484"/>
                                  <a:pt x="106" y="476"/>
                                </a:cubicBezTo>
                                <a:cubicBezTo>
                                  <a:pt x="45" y="412"/>
                                  <a:pt x="28" y="320"/>
                                  <a:pt x="28" y="246"/>
                                </a:cubicBezTo>
                                <a:cubicBezTo>
                                  <a:pt x="28" y="160"/>
                                  <a:pt x="48" y="75"/>
                                  <a:pt x="108" y="13"/>
                                </a:cubicBezTo>
                                <a:cubicBezTo>
                                  <a:pt x="115" y="7"/>
                                  <a:pt x="115" y="6"/>
                                  <a:pt x="115" y="5"/>
                                </a:cubicBezTo>
                                <a:cubicBezTo>
                                  <a:pt x="115" y="2"/>
                                  <a:pt x="112" y="0"/>
                                  <a:pt x="109" y="0"/>
                                </a:cubicBezTo>
                                <a:cubicBezTo>
                                  <a:pt x="105" y="0"/>
                                  <a:pt x="60" y="34"/>
                                  <a:pt x="31" y="96"/>
                                </a:cubicBezTo>
                                <a:cubicBezTo>
                                  <a:pt x="6" y="150"/>
                                  <a:pt x="0" y="205"/>
                                  <a:pt x="0" y="246"/>
                                </a:cubicBezTo>
                                <a:cubicBezTo>
                                  <a:pt x="0" y="285"/>
                                  <a:pt x="6" y="342"/>
                                  <a:pt x="32" y="398"/>
                                </a:cubicBezTo>
                                <a:cubicBezTo>
                                  <a:pt x="62" y="459"/>
                                  <a:pt x="105" y="491"/>
                                  <a:pt x="109" y="491"/>
                                </a:cubicBezTo>
                                <a:cubicBezTo>
                                  <a:pt x="112" y="491"/>
                                  <a:pt x="115" y="490"/>
                                  <a:pt x="115" y="485"/>
                                </a:cubicBezTo>
                                <a:close/>
                              </a:path>
                            </a:pathLst>
                          </a:custGeom>
                          <a:solidFill>
                            <a:srgbClr val="000000"/>
                          </a:solidFill>
                          <a:ln w="0">
                            <a:noFill/>
                          </a:ln>
                        </wps:spPr>
                        <wps:bodyPr/>
                      </wps:wsp>
                      <wps:wsp>
                        <wps:cNvSpPr/>
                        <wps:spPr>
                          <a:xfrm>
                            <a:off x="485640" y="72360"/>
                            <a:ext cx="81360" cy="114480"/>
                          </a:xfrm>
                          <a:custGeom>
                            <a:avLst/>
                            <a:gdLst/>
                            <a:ahLst/>
                            <a:rect l="0" t="0" r="r" b="b"/>
                            <a:pathLst>
                              <a:path w="226" h="318">
                                <a:moveTo>
                                  <a:pt x="225" y="29"/>
                                </a:moveTo>
                                <a:cubicBezTo>
                                  <a:pt x="227" y="22"/>
                                  <a:pt x="227" y="22"/>
                                  <a:pt x="227" y="18"/>
                                </a:cubicBezTo>
                                <a:cubicBezTo>
                                  <a:pt x="227" y="10"/>
                                  <a:pt x="220" y="5"/>
                                  <a:pt x="213" y="5"/>
                                </a:cubicBezTo>
                                <a:cubicBezTo>
                                  <a:pt x="207" y="5"/>
                                  <a:pt x="200" y="8"/>
                                  <a:pt x="196" y="15"/>
                                </a:cubicBezTo>
                                <a:cubicBezTo>
                                  <a:pt x="194" y="18"/>
                                  <a:pt x="190" y="33"/>
                                  <a:pt x="189" y="42"/>
                                </a:cubicBezTo>
                                <a:cubicBezTo>
                                  <a:pt x="185" y="54"/>
                                  <a:pt x="182" y="68"/>
                                  <a:pt x="179" y="81"/>
                                </a:cubicBezTo>
                                <a:cubicBezTo>
                                  <a:pt x="172" y="110"/>
                                  <a:pt x="164" y="140"/>
                                  <a:pt x="157" y="169"/>
                                </a:cubicBezTo>
                                <a:cubicBezTo>
                                  <a:pt x="154" y="178"/>
                                  <a:pt x="133" y="211"/>
                                  <a:pt x="101" y="211"/>
                                </a:cubicBezTo>
                                <a:cubicBezTo>
                                  <a:pt x="75" y="211"/>
                                  <a:pt x="70" y="190"/>
                                  <a:pt x="70" y="172"/>
                                </a:cubicBezTo>
                                <a:cubicBezTo>
                                  <a:pt x="70" y="150"/>
                                  <a:pt x="78" y="119"/>
                                  <a:pt x="95" y="75"/>
                                </a:cubicBezTo>
                                <a:cubicBezTo>
                                  <a:pt x="103" y="56"/>
                                  <a:pt x="105" y="50"/>
                                  <a:pt x="105" y="40"/>
                                </a:cubicBezTo>
                                <a:cubicBezTo>
                                  <a:pt x="105" y="18"/>
                                  <a:pt x="89" y="0"/>
                                  <a:pt x="66" y="0"/>
                                </a:cubicBezTo>
                                <a:cubicBezTo>
                                  <a:pt x="18" y="0"/>
                                  <a:pt x="0" y="71"/>
                                  <a:pt x="0" y="75"/>
                                </a:cubicBezTo>
                                <a:cubicBezTo>
                                  <a:pt x="0" y="80"/>
                                  <a:pt x="4" y="78"/>
                                  <a:pt x="5" y="80"/>
                                </a:cubicBezTo>
                                <a:cubicBezTo>
                                  <a:pt x="11" y="80"/>
                                  <a:pt x="11" y="80"/>
                                  <a:pt x="14" y="71"/>
                                </a:cubicBezTo>
                                <a:cubicBezTo>
                                  <a:pt x="26" y="25"/>
                                  <a:pt x="47" y="11"/>
                                  <a:pt x="63" y="11"/>
                                </a:cubicBezTo>
                                <a:cubicBezTo>
                                  <a:pt x="67" y="11"/>
                                  <a:pt x="75" y="11"/>
                                  <a:pt x="75" y="26"/>
                                </a:cubicBezTo>
                                <a:cubicBezTo>
                                  <a:pt x="75" y="39"/>
                                  <a:pt x="71" y="52"/>
                                  <a:pt x="67" y="60"/>
                                </a:cubicBezTo>
                                <a:cubicBezTo>
                                  <a:pt x="47" y="113"/>
                                  <a:pt x="39" y="141"/>
                                  <a:pt x="39" y="164"/>
                                </a:cubicBezTo>
                                <a:cubicBezTo>
                                  <a:pt x="39" y="207"/>
                                  <a:pt x="70" y="223"/>
                                  <a:pt x="99" y="223"/>
                                </a:cubicBezTo>
                                <a:cubicBezTo>
                                  <a:pt x="117" y="223"/>
                                  <a:pt x="134" y="214"/>
                                  <a:pt x="148" y="200"/>
                                </a:cubicBezTo>
                                <a:cubicBezTo>
                                  <a:pt x="143" y="225"/>
                                  <a:pt x="136" y="251"/>
                                  <a:pt x="116" y="276"/>
                                </a:cubicBezTo>
                                <a:cubicBezTo>
                                  <a:pt x="103" y="293"/>
                                  <a:pt x="85" y="307"/>
                                  <a:pt x="63" y="307"/>
                                </a:cubicBezTo>
                                <a:cubicBezTo>
                                  <a:pt x="56" y="307"/>
                                  <a:pt x="33" y="305"/>
                                  <a:pt x="25" y="287"/>
                                </a:cubicBezTo>
                                <a:cubicBezTo>
                                  <a:pt x="33" y="287"/>
                                  <a:pt x="39" y="287"/>
                                  <a:pt x="46" y="280"/>
                                </a:cubicBezTo>
                                <a:cubicBezTo>
                                  <a:pt x="52" y="276"/>
                                  <a:pt x="56" y="270"/>
                                  <a:pt x="56" y="260"/>
                                </a:cubicBezTo>
                                <a:cubicBezTo>
                                  <a:pt x="56" y="245"/>
                                  <a:pt x="43" y="244"/>
                                  <a:pt x="38" y="244"/>
                                </a:cubicBezTo>
                                <a:cubicBezTo>
                                  <a:pt x="26" y="244"/>
                                  <a:pt x="11" y="251"/>
                                  <a:pt x="11" y="274"/>
                                </a:cubicBezTo>
                                <a:cubicBezTo>
                                  <a:pt x="11" y="300"/>
                                  <a:pt x="32" y="317"/>
                                  <a:pt x="63" y="317"/>
                                </a:cubicBezTo>
                                <a:cubicBezTo>
                                  <a:pt x="113" y="317"/>
                                  <a:pt x="164" y="273"/>
                                  <a:pt x="178" y="217"/>
                                </a:cubicBezTo>
                                <a:cubicBezTo>
                                  <a:pt x="193" y="154"/>
                                  <a:pt x="210" y="92"/>
                                  <a:pt x="225" y="29"/>
                                </a:cubicBezTo>
                                <a:close/>
                              </a:path>
                            </a:pathLst>
                          </a:custGeom>
                          <a:solidFill>
                            <a:srgbClr val="000000"/>
                          </a:solidFill>
                          <a:ln w="0">
                            <a:noFill/>
                          </a:ln>
                        </wps:spPr>
                        <wps:bodyPr/>
                      </wps:wsp>
                      <wps:wsp>
                        <wps:cNvSpPr/>
                        <wps:spPr>
                          <a:xfrm>
                            <a:off x="582840" y="0"/>
                            <a:ext cx="60840" cy="87480"/>
                          </a:xfrm>
                          <a:custGeom>
                            <a:avLst/>
                            <a:gdLst/>
                            <a:ahLst/>
                            <a:rect l="0" t="0" r="r" b="b"/>
                            <a:pathLst>
                              <a:path w="169" h="243">
                                <a:moveTo>
                                  <a:pt x="83" y="12"/>
                                </a:moveTo>
                                <a:cubicBezTo>
                                  <a:pt x="83" y="10"/>
                                  <a:pt x="84" y="7"/>
                                  <a:pt x="84" y="6"/>
                                </a:cubicBezTo>
                                <a:cubicBezTo>
                                  <a:pt x="84" y="3"/>
                                  <a:pt x="83" y="0"/>
                                  <a:pt x="78" y="0"/>
                                </a:cubicBezTo>
                                <a:cubicBezTo>
                                  <a:pt x="71" y="0"/>
                                  <a:pt x="43" y="3"/>
                                  <a:pt x="34" y="5"/>
                                </a:cubicBezTo>
                                <a:cubicBezTo>
                                  <a:pt x="31" y="5"/>
                                  <a:pt x="27" y="5"/>
                                  <a:pt x="27" y="12"/>
                                </a:cubicBezTo>
                                <a:cubicBezTo>
                                  <a:pt x="27" y="17"/>
                                  <a:pt x="31" y="17"/>
                                  <a:pt x="35" y="17"/>
                                </a:cubicBezTo>
                                <a:cubicBezTo>
                                  <a:pt x="52" y="17"/>
                                  <a:pt x="52" y="19"/>
                                  <a:pt x="52" y="21"/>
                                </a:cubicBezTo>
                                <a:cubicBezTo>
                                  <a:pt x="52" y="24"/>
                                  <a:pt x="52" y="27"/>
                                  <a:pt x="50" y="30"/>
                                </a:cubicBezTo>
                                <a:cubicBezTo>
                                  <a:pt x="34" y="94"/>
                                  <a:pt x="18" y="159"/>
                                  <a:pt x="1" y="225"/>
                                </a:cubicBezTo>
                                <a:cubicBezTo>
                                  <a:pt x="0" y="230"/>
                                  <a:pt x="0" y="229"/>
                                  <a:pt x="0" y="232"/>
                                </a:cubicBezTo>
                                <a:cubicBezTo>
                                  <a:pt x="0" y="237"/>
                                  <a:pt x="4" y="243"/>
                                  <a:pt x="13" y="243"/>
                                </a:cubicBezTo>
                                <a:cubicBezTo>
                                  <a:pt x="21" y="243"/>
                                  <a:pt x="25" y="236"/>
                                  <a:pt x="28" y="229"/>
                                </a:cubicBezTo>
                                <a:cubicBezTo>
                                  <a:pt x="28" y="227"/>
                                  <a:pt x="43" y="167"/>
                                  <a:pt x="45" y="162"/>
                                </a:cubicBezTo>
                                <a:cubicBezTo>
                                  <a:pt x="69" y="164"/>
                                  <a:pt x="88" y="173"/>
                                  <a:pt x="88" y="190"/>
                                </a:cubicBezTo>
                                <a:cubicBezTo>
                                  <a:pt x="88" y="192"/>
                                  <a:pt x="88" y="194"/>
                                  <a:pt x="88" y="197"/>
                                </a:cubicBezTo>
                                <a:cubicBezTo>
                                  <a:pt x="87" y="202"/>
                                  <a:pt x="87" y="204"/>
                                  <a:pt x="87" y="208"/>
                                </a:cubicBezTo>
                                <a:cubicBezTo>
                                  <a:pt x="87" y="232"/>
                                  <a:pt x="106" y="243"/>
                                  <a:pt x="123" y="243"/>
                                </a:cubicBezTo>
                                <a:cubicBezTo>
                                  <a:pt x="157" y="243"/>
                                  <a:pt x="153" y="208"/>
                                  <a:pt x="167" y="191"/>
                                </a:cubicBezTo>
                                <a:cubicBezTo>
                                  <a:pt x="167" y="185"/>
                                  <a:pt x="162" y="185"/>
                                  <a:pt x="161" y="185"/>
                                </a:cubicBezTo>
                                <a:cubicBezTo>
                                  <a:pt x="157" y="185"/>
                                  <a:pt x="157" y="188"/>
                                  <a:pt x="154" y="194"/>
                                </a:cubicBezTo>
                                <a:cubicBezTo>
                                  <a:pt x="150" y="209"/>
                                  <a:pt x="141" y="233"/>
                                  <a:pt x="125" y="233"/>
                                </a:cubicBezTo>
                                <a:cubicBezTo>
                                  <a:pt x="115" y="233"/>
                                  <a:pt x="112" y="225"/>
                                  <a:pt x="112" y="215"/>
                                </a:cubicBezTo>
                                <a:cubicBezTo>
                                  <a:pt x="112" y="209"/>
                                  <a:pt x="112" y="209"/>
                                  <a:pt x="115" y="199"/>
                                </a:cubicBezTo>
                                <a:cubicBezTo>
                                  <a:pt x="115" y="195"/>
                                  <a:pt x="116" y="194"/>
                                  <a:pt x="116" y="190"/>
                                </a:cubicBezTo>
                                <a:cubicBezTo>
                                  <a:pt x="116" y="159"/>
                                  <a:pt x="74" y="155"/>
                                  <a:pt x="60" y="153"/>
                                </a:cubicBezTo>
                                <a:cubicBezTo>
                                  <a:pt x="70" y="146"/>
                                  <a:pt x="83" y="135"/>
                                  <a:pt x="88" y="131"/>
                                </a:cubicBezTo>
                                <a:cubicBezTo>
                                  <a:pt x="106" y="114"/>
                                  <a:pt x="123" y="97"/>
                                  <a:pt x="143" y="97"/>
                                </a:cubicBezTo>
                                <a:cubicBezTo>
                                  <a:pt x="147" y="97"/>
                                  <a:pt x="151" y="98"/>
                                  <a:pt x="154" y="101"/>
                                </a:cubicBezTo>
                                <a:cubicBezTo>
                                  <a:pt x="140" y="104"/>
                                  <a:pt x="136" y="117"/>
                                  <a:pt x="136" y="121"/>
                                </a:cubicBezTo>
                                <a:cubicBezTo>
                                  <a:pt x="136" y="129"/>
                                  <a:pt x="143" y="133"/>
                                  <a:pt x="150" y="133"/>
                                </a:cubicBezTo>
                                <a:cubicBezTo>
                                  <a:pt x="160" y="133"/>
                                  <a:pt x="169" y="126"/>
                                  <a:pt x="169" y="112"/>
                                </a:cubicBezTo>
                                <a:cubicBezTo>
                                  <a:pt x="169" y="100"/>
                                  <a:pt x="161" y="87"/>
                                  <a:pt x="143" y="87"/>
                                </a:cubicBezTo>
                                <a:cubicBezTo>
                                  <a:pt x="123" y="87"/>
                                  <a:pt x="106" y="101"/>
                                  <a:pt x="88" y="118"/>
                                </a:cubicBezTo>
                                <a:cubicBezTo>
                                  <a:pt x="74" y="132"/>
                                  <a:pt x="63" y="142"/>
                                  <a:pt x="48" y="149"/>
                                </a:cubicBezTo>
                                <a:cubicBezTo>
                                  <a:pt x="59" y="103"/>
                                  <a:pt x="71" y="58"/>
                                  <a:pt x="83" y="12"/>
                                </a:cubicBezTo>
                                <a:close/>
                              </a:path>
                            </a:pathLst>
                          </a:custGeom>
                          <a:solidFill>
                            <a:srgbClr val="000000"/>
                          </a:solidFill>
                          <a:ln w="0">
                            <a:noFill/>
                          </a:ln>
                        </wps:spPr>
                        <wps:bodyPr/>
                      </wps:wsp>
                      <wps:wsp>
                        <wps:cNvSpPr/>
                        <wps:spPr>
                          <a:xfrm>
                            <a:off x="581040" y="111600"/>
                            <a:ext cx="45000" cy="82440"/>
                          </a:xfrm>
                          <a:custGeom>
                            <a:avLst/>
                            <a:gdLst/>
                            <a:ahLst/>
                            <a:rect l="0" t="0" r="r" b="b"/>
                            <a:pathLst>
                              <a:path w="125" h="229">
                                <a:moveTo>
                                  <a:pt x="78" y="10"/>
                                </a:moveTo>
                                <a:cubicBezTo>
                                  <a:pt x="78" y="0"/>
                                  <a:pt x="76" y="0"/>
                                  <a:pt x="67" y="0"/>
                                </a:cubicBezTo>
                                <a:cubicBezTo>
                                  <a:pt x="44" y="23"/>
                                  <a:pt x="13" y="23"/>
                                  <a:pt x="-1" y="23"/>
                                </a:cubicBezTo>
                                <a:cubicBezTo>
                                  <a:pt x="-1" y="27"/>
                                  <a:pt x="-1" y="31"/>
                                  <a:pt x="-1" y="35"/>
                                </a:cubicBezTo>
                                <a:cubicBezTo>
                                  <a:pt x="8" y="35"/>
                                  <a:pt x="30" y="35"/>
                                  <a:pt x="50" y="25"/>
                                </a:cubicBezTo>
                                <a:cubicBezTo>
                                  <a:pt x="50" y="84"/>
                                  <a:pt x="50" y="142"/>
                                  <a:pt x="50" y="201"/>
                                </a:cubicBezTo>
                                <a:cubicBezTo>
                                  <a:pt x="50" y="212"/>
                                  <a:pt x="50" y="216"/>
                                  <a:pt x="15" y="216"/>
                                </a:cubicBezTo>
                                <a:cubicBezTo>
                                  <a:pt x="11" y="216"/>
                                  <a:pt x="6" y="216"/>
                                  <a:pt x="2" y="216"/>
                                </a:cubicBezTo>
                                <a:cubicBezTo>
                                  <a:pt x="2" y="220"/>
                                  <a:pt x="2" y="224"/>
                                  <a:pt x="2" y="229"/>
                                </a:cubicBezTo>
                                <a:cubicBezTo>
                                  <a:pt x="8" y="229"/>
                                  <a:pt x="50" y="227"/>
                                  <a:pt x="64" y="227"/>
                                </a:cubicBezTo>
                                <a:cubicBezTo>
                                  <a:pt x="74" y="227"/>
                                  <a:pt x="117" y="229"/>
                                  <a:pt x="125" y="229"/>
                                </a:cubicBezTo>
                                <a:cubicBezTo>
                                  <a:pt x="125" y="224"/>
                                  <a:pt x="125" y="220"/>
                                  <a:pt x="125" y="216"/>
                                </a:cubicBezTo>
                                <a:cubicBezTo>
                                  <a:pt x="121" y="216"/>
                                  <a:pt x="116" y="216"/>
                                  <a:pt x="111" y="216"/>
                                </a:cubicBezTo>
                                <a:cubicBezTo>
                                  <a:pt x="78" y="216"/>
                                  <a:pt x="78" y="212"/>
                                  <a:pt x="78" y="201"/>
                                </a:cubicBezTo>
                                <a:cubicBezTo>
                                  <a:pt x="78" y="136"/>
                                  <a:pt x="78" y="73"/>
                                  <a:pt x="78" y="10"/>
                                </a:cubicBezTo>
                                <a:close/>
                              </a:path>
                            </a:pathLst>
                          </a:custGeom>
                          <a:solidFill>
                            <a:srgbClr val="000000"/>
                          </a:solidFill>
                          <a:ln w="0">
                            <a:noFill/>
                          </a:ln>
                        </wps:spPr>
                        <wps:bodyPr/>
                      </wps:wsp>
                      <wps:wsp>
                        <wps:cNvSpPr/>
                        <wps:spPr>
                          <a:xfrm>
                            <a:off x="676440" y="131400"/>
                            <a:ext cx="20160" cy="52560"/>
                          </a:xfrm>
                          <a:custGeom>
                            <a:avLst/>
                            <a:gdLst/>
                            <a:ahLst/>
                            <a:rect l="0" t="0" r="r" b="b"/>
                            <a:pathLst>
                              <a:path w="56" h="146">
                                <a:moveTo>
                                  <a:pt x="57" y="52"/>
                                </a:moveTo>
                                <a:cubicBezTo>
                                  <a:pt x="57" y="19"/>
                                  <a:pt x="44" y="0"/>
                                  <a:pt x="24" y="0"/>
                                </a:cubicBezTo>
                                <a:cubicBezTo>
                                  <a:pt x="9" y="0"/>
                                  <a:pt x="-1" y="12"/>
                                  <a:pt x="-1" y="25"/>
                                </a:cubicBezTo>
                                <a:cubicBezTo>
                                  <a:pt x="-1" y="39"/>
                                  <a:pt x="9" y="52"/>
                                  <a:pt x="24" y="52"/>
                                </a:cubicBezTo>
                                <a:cubicBezTo>
                                  <a:pt x="31" y="52"/>
                                  <a:pt x="37" y="50"/>
                                  <a:pt x="42" y="45"/>
                                </a:cubicBezTo>
                                <a:cubicBezTo>
                                  <a:pt x="44" y="45"/>
                                  <a:pt x="44" y="43"/>
                                  <a:pt x="45" y="43"/>
                                </a:cubicBezTo>
                                <a:cubicBezTo>
                                  <a:pt x="45" y="46"/>
                                  <a:pt x="45" y="45"/>
                                  <a:pt x="45" y="52"/>
                                </a:cubicBezTo>
                                <a:cubicBezTo>
                                  <a:pt x="45" y="88"/>
                                  <a:pt x="28" y="118"/>
                                  <a:pt x="12" y="133"/>
                                </a:cubicBezTo>
                                <a:cubicBezTo>
                                  <a:pt x="7" y="139"/>
                                  <a:pt x="7" y="140"/>
                                  <a:pt x="7" y="141"/>
                                </a:cubicBezTo>
                                <a:cubicBezTo>
                                  <a:pt x="7" y="144"/>
                                  <a:pt x="9" y="147"/>
                                  <a:pt x="12" y="147"/>
                                </a:cubicBezTo>
                                <a:cubicBezTo>
                                  <a:pt x="17" y="147"/>
                                  <a:pt x="57" y="109"/>
                                  <a:pt x="57" y="52"/>
                                </a:cubicBezTo>
                                <a:close/>
                              </a:path>
                            </a:pathLst>
                          </a:custGeom>
                          <a:solidFill>
                            <a:srgbClr val="000000"/>
                          </a:solidFill>
                          <a:ln w="0">
                            <a:noFill/>
                          </a:ln>
                        </wps:spPr>
                        <wps:bodyPr/>
                      </wps:wsp>
                      <wps:wsp>
                        <wps:cNvSpPr/>
                        <wps:spPr>
                          <a:xfrm>
                            <a:off x="754920" y="131400"/>
                            <a:ext cx="18360" cy="18360"/>
                          </a:xfrm>
                          <a:custGeom>
                            <a:avLst/>
                            <a:gdLst/>
                            <a:ahLst/>
                            <a:rect l="0" t="0" r="r" b="b"/>
                            <a:pathLst>
                              <a:path w="51" h="51">
                                <a:moveTo>
                                  <a:pt x="51" y="25"/>
                                </a:moveTo>
                                <a:cubicBezTo>
                                  <a:pt x="51" y="11"/>
                                  <a:pt x="40" y="0"/>
                                  <a:pt x="26" y="0"/>
                                </a:cubicBezTo>
                                <a:cubicBezTo>
                                  <a:pt x="11" y="0"/>
                                  <a:pt x="0" y="10"/>
                                  <a:pt x="0" y="25"/>
                                </a:cubicBezTo>
                                <a:cubicBezTo>
                                  <a:pt x="0" y="39"/>
                                  <a:pt x="11" y="52"/>
                                  <a:pt x="26" y="52"/>
                                </a:cubicBezTo>
                                <a:cubicBezTo>
                                  <a:pt x="40" y="52"/>
                                  <a:pt x="51" y="40"/>
                                  <a:pt x="51" y="25"/>
                                </a:cubicBezTo>
                                <a:close/>
                              </a:path>
                            </a:pathLst>
                          </a:custGeom>
                          <a:solidFill>
                            <a:srgbClr val="000000"/>
                          </a:solidFill>
                          <a:ln w="0">
                            <a:noFill/>
                          </a:ln>
                        </wps:spPr>
                        <wps:bodyPr/>
                      </wps:wsp>
                      <wps:wsp>
                        <wps:cNvSpPr/>
                        <wps:spPr>
                          <a:xfrm>
                            <a:off x="803880" y="131400"/>
                            <a:ext cx="19080" cy="18360"/>
                          </a:xfrm>
                          <a:custGeom>
                            <a:avLst/>
                            <a:gdLst/>
                            <a:ahLst/>
                            <a:rect l="0" t="0" r="r" b="b"/>
                            <a:pathLst>
                              <a:path w="53" h="51">
                                <a:moveTo>
                                  <a:pt x="53" y="25"/>
                                </a:moveTo>
                                <a:cubicBezTo>
                                  <a:pt x="53" y="11"/>
                                  <a:pt x="40" y="0"/>
                                  <a:pt x="26" y="0"/>
                                </a:cubicBezTo>
                                <a:cubicBezTo>
                                  <a:pt x="12" y="0"/>
                                  <a:pt x="1" y="10"/>
                                  <a:pt x="1" y="25"/>
                                </a:cubicBezTo>
                                <a:cubicBezTo>
                                  <a:pt x="1" y="39"/>
                                  <a:pt x="12" y="52"/>
                                  <a:pt x="26" y="52"/>
                                </a:cubicBezTo>
                                <a:cubicBezTo>
                                  <a:pt x="40" y="52"/>
                                  <a:pt x="53" y="40"/>
                                  <a:pt x="53" y="25"/>
                                </a:cubicBezTo>
                                <a:close/>
                              </a:path>
                            </a:pathLst>
                          </a:custGeom>
                          <a:solidFill>
                            <a:srgbClr val="000000"/>
                          </a:solidFill>
                          <a:ln w="0">
                            <a:noFill/>
                          </a:ln>
                        </wps:spPr>
                        <wps:bodyPr/>
                      </wps:wsp>
                      <wps:wsp>
                        <wps:cNvSpPr/>
                        <wps:spPr>
                          <a:xfrm>
                            <a:off x="852840" y="131400"/>
                            <a:ext cx="18360" cy="18360"/>
                          </a:xfrm>
                          <a:custGeom>
                            <a:avLst/>
                            <a:gdLst/>
                            <a:ahLst/>
                            <a:rect l="0" t="0" r="r" b="b"/>
                            <a:pathLst>
                              <a:path w="51" h="51">
                                <a:moveTo>
                                  <a:pt x="51" y="25"/>
                                </a:moveTo>
                                <a:cubicBezTo>
                                  <a:pt x="51" y="11"/>
                                  <a:pt x="40" y="0"/>
                                  <a:pt x="26" y="0"/>
                                </a:cubicBezTo>
                                <a:cubicBezTo>
                                  <a:pt x="12" y="0"/>
                                  <a:pt x="-1" y="10"/>
                                  <a:pt x="-1" y="25"/>
                                </a:cubicBezTo>
                                <a:cubicBezTo>
                                  <a:pt x="-1" y="39"/>
                                  <a:pt x="12" y="52"/>
                                  <a:pt x="26" y="52"/>
                                </a:cubicBezTo>
                                <a:cubicBezTo>
                                  <a:pt x="40" y="52"/>
                                  <a:pt x="51" y="40"/>
                                  <a:pt x="51" y="25"/>
                                </a:cubicBezTo>
                                <a:close/>
                              </a:path>
                            </a:pathLst>
                          </a:custGeom>
                          <a:solidFill>
                            <a:srgbClr val="000000"/>
                          </a:solidFill>
                          <a:ln w="0">
                            <a:noFill/>
                          </a:ln>
                        </wps:spPr>
                        <wps:bodyPr/>
                      </wps:wsp>
                      <wps:wsp>
                        <wps:cNvSpPr/>
                        <wps:spPr>
                          <a:xfrm>
                            <a:off x="901800" y="131400"/>
                            <a:ext cx="20880" cy="52560"/>
                          </a:xfrm>
                          <a:custGeom>
                            <a:avLst/>
                            <a:gdLst/>
                            <a:ahLst/>
                            <a:rect l="0" t="0" r="r" b="b"/>
                            <a:pathLst>
                              <a:path w="58" h="146">
                                <a:moveTo>
                                  <a:pt x="58" y="52"/>
                                </a:moveTo>
                                <a:cubicBezTo>
                                  <a:pt x="58" y="19"/>
                                  <a:pt x="45" y="0"/>
                                  <a:pt x="26" y="0"/>
                                </a:cubicBezTo>
                                <a:cubicBezTo>
                                  <a:pt x="10" y="0"/>
                                  <a:pt x="0" y="12"/>
                                  <a:pt x="0" y="25"/>
                                </a:cubicBezTo>
                                <a:cubicBezTo>
                                  <a:pt x="0" y="39"/>
                                  <a:pt x="10" y="52"/>
                                  <a:pt x="26" y="52"/>
                                </a:cubicBezTo>
                                <a:cubicBezTo>
                                  <a:pt x="33" y="52"/>
                                  <a:pt x="38" y="50"/>
                                  <a:pt x="44" y="45"/>
                                </a:cubicBezTo>
                                <a:cubicBezTo>
                                  <a:pt x="45" y="45"/>
                                  <a:pt x="45" y="43"/>
                                  <a:pt x="45" y="43"/>
                                </a:cubicBezTo>
                                <a:cubicBezTo>
                                  <a:pt x="47" y="43"/>
                                  <a:pt x="47" y="45"/>
                                  <a:pt x="47" y="52"/>
                                </a:cubicBezTo>
                                <a:cubicBezTo>
                                  <a:pt x="47" y="88"/>
                                  <a:pt x="30" y="118"/>
                                  <a:pt x="13" y="133"/>
                                </a:cubicBezTo>
                                <a:cubicBezTo>
                                  <a:pt x="7" y="139"/>
                                  <a:pt x="7" y="140"/>
                                  <a:pt x="7" y="141"/>
                                </a:cubicBezTo>
                                <a:cubicBezTo>
                                  <a:pt x="7" y="144"/>
                                  <a:pt x="10" y="147"/>
                                  <a:pt x="13" y="147"/>
                                </a:cubicBezTo>
                                <a:cubicBezTo>
                                  <a:pt x="19" y="147"/>
                                  <a:pt x="58" y="109"/>
                                  <a:pt x="58" y="52"/>
                                </a:cubicBezTo>
                                <a:close/>
                              </a:path>
                            </a:pathLst>
                          </a:custGeom>
                          <a:solidFill>
                            <a:srgbClr val="000000"/>
                          </a:solidFill>
                          <a:ln w="0">
                            <a:noFill/>
                          </a:ln>
                        </wps:spPr>
                        <wps:bodyPr/>
                      </wps:wsp>
                      <wps:wsp>
                        <wps:cNvSpPr/>
                        <wps:spPr>
                          <a:xfrm>
                            <a:off x="970200" y="72360"/>
                            <a:ext cx="88200" cy="79920"/>
                          </a:xfrm>
                          <a:custGeom>
                            <a:avLst/>
                            <a:gdLst/>
                            <a:ahLst/>
                            <a:rect l="0" t="0" r="r" b="b"/>
                            <a:pathLst>
                              <a:path w="245" h="222">
                                <a:moveTo>
                                  <a:pt x="151" y="68"/>
                                </a:moveTo>
                                <a:cubicBezTo>
                                  <a:pt x="153" y="56"/>
                                  <a:pt x="165" y="11"/>
                                  <a:pt x="200" y="11"/>
                                </a:cubicBezTo>
                                <a:cubicBezTo>
                                  <a:pt x="202" y="11"/>
                                  <a:pt x="214" y="11"/>
                                  <a:pt x="223" y="17"/>
                                </a:cubicBezTo>
                                <a:cubicBezTo>
                                  <a:pt x="211" y="19"/>
                                  <a:pt x="201" y="32"/>
                                  <a:pt x="201" y="43"/>
                                </a:cubicBezTo>
                                <a:cubicBezTo>
                                  <a:pt x="201" y="52"/>
                                  <a:pt x="205" y="60"/>
                                  <a:pt x="219" y="60"/>
                                </a:cubicBezTo>
                                <a:cubicBezTo>
                                  <a:pt x="230" y="60"/>
                                  <a:pt x="246" y="52"/>
                                  <a:pt x="246" y="32"/>
                                </a:cubicBezTo>
                                <a:cubicBezTo>
                                  <a:pt x="246" y="7"/>
                                  <a:pt x="216" y="0"/>
                                  <a:pt x="200" y="0"/>
                                </a:cubicBezTo>
                                <a:cubicBezTo>
                                  <a:pt x="172" y="0"/>
                                  <a:pt x="155" y="26"/>
                                  <a:pt x="148" y="38"/>
                                </a:cubicBezTo>
                                <a:cubicBezTo>
                                  <a:pt x="137" y="4"/>
                                  <a:pt x="110" y="0"/>
                                  <a:pt x="95" y="0"/>
                                </a:cubicBezTo>
                                <a:cubicBezTo>
                                  <a:pt x="44" y="0"/>
                                  <a:pt x="16" y="63"/>
                                  <a:pt x="16" y="75"/>
                                </a:cubicBezTo>
                                <a:cubicBezTo>
                                  <a:pt x="16" y="80"/>
                                  <a:pt x="20" y="80"/>
                                  <a:pt x="22" y="80"/>
                                </a:cubicBezTo>
                                <a:cubicBezTo>
                                  <a:pt x="26" y="80"/>
                                  <a:pt x="27" y="80"/>
                                  <a:pt x="29" y="75"/>
                                </a:cubicBezTo>
                                <a:cubicBezTo>
                                  <a:pt x="46" y="22"/>
                                  <a:pt x="78" y="11"/>
                                  <a:pt x="95" y="11"/>
                                </a:cubicBezTo>
                                <a:cubicBezTo>
                                  <a:pt x="103" y="11"/>
                                  <a:pt x="121" y="15"/>
                                  <a:pt x="121" y="43"/>
                                </a:cubicBezTo>
                                <a:cubicBezTo>
                                  <a:pt x="121" y="59"/>
                                  <a:pt x="113" y="92"/>
                                  <a:pt x="95" y="161"/>
                                </a:cubicBezTo>
                                <a:cubicBezTo>
                                  <a:pt x="86" y="190"/>
                                  <a:pt x="69" y="211"/>
                                  <a:pt x="47" y="211"/>
                                </a:cubicBezTo>
                                <a:cubicBezTo>
                                  <a:pt x="44" y="211"/>
                                  <a:pt x="33" y="211"/>
                                  <a:pt x="23" y="206"/>
                                </a:cubicBezTo>
                                <a:cubicBezTo>
                                  <a:pt x="34" y="203"/>
                                  <a:pt x="46" y="192"/>
                                  <a:pt x="46" y="179"/>
                                </a:cubicBezTo>
                                <a:cubicBezTo>
                                  <a:pt x="46" y="165"/>
                                  <a:pt x="34" y="161"/>
                                  <a:pt x="27" y="161"/>
                                </a:cubicBezTo>
                                <a:cubicBezTo>
                                  <a:pt x="13" y="161"/>
                                  <a:pt x="1" y="175"/>
                                  <a:pt x="1" y="190"/>
                                </a:cubicBezTo>
                                <a:cubicBezTo>
                                  <a:pt x="1" y="213"/>
                                  <a:pt x="25" y="223"/>
                                  <a:pt x="47" y="223"/>
                                </a:cubicBezTo>
                                <a:cubicBezTo>
                                  <a:pt x="79" y="223"/>
                                  <a:pt x="97" y="188"/>
                                  <a:pt x="99" y="185"/>
                                </a:cubicBezTo>
                                <a:cubicBezTo>
                                  <a:pt x="104" y="203"/>
                                  <a:pt x="123" y="223"/>
                                  <a:pt x="152" y="223"/>
                                </a:cubicBezTo>
                                <a:cubicBezTo>
                                  <a:pt x="202" y="223"/>
                                  <a:pt x="230" y="160"/>
                                  <a:pt x="230" y="147"/>
                                </a:cubicBezTo>
                                <a:cubicBezTo>
                                  <a:pt x="230" y="141"/>
                                  <a:pt x="226" y="141"/>
                                  <a:pt x="225" y="141"/>
                                </a:cubicBezTo>
                                <a:cubicBezTo>
                                  <a:pt x="221" y="141"/>
                                  <a:pt x="219" y="144"/>
                                  <a:pt x="218" y="147"/>
                                </a:cubicBezTo>
                                <a:cubicBezTo>
                                  <a:pt x="202" y="200"/>
                                  <a:pt x="169" y="211"/>
                                  <a:pt x="152" y="211"/>
                                </a:cubicBezTo>
                                <a:cubicBezTo>
                                  <a:pt x="134" y="211"/>
                                  <a:pt x="125" y="196"/>
                                  <a:pt x="125" y="179"/>
                                </a:cubicBezTo>
                                <a:cubicBezTo>
                                  <a:pt x="125" y="168"/>
                                  <a:pt x="128" y="158"/>
                                  <a:pt x="134" y="136"/>
                                </a:cubicBezTo>
                                <a:cubicBezTo>
                                  <a:pt x="139" y="113"/>
                                  <a:pt x="145" y="91"/>
                                  <a:pt x="151" y="68"/>
                                </a:cubicBezTo>
                                <a:close/>
                              </a:path>
                            </a:pathLst>
                          </a:custGeom>
                          <a:solidFill>
                            <a:srgbClr val="000000"/>
                          </a:solidFill>
                          <a:ln w="0">
                            <a:noFill/>
                          </a:ln>
                        </wps:spPr>
                        <wps:bodyPr/>
                      </wps:wsp>
                      <wps:wsp>
                        <wps:cNvSpPr/>
                        <wps:spPr>
                          <a:xfrm>
                            <a:off x="1075680" y="0"/>
                            <a:ext cx="60840" cy="87480"/>
                          </a:xfrm>
                          <a:custGeom>
                            <a:avLst/>
                            <a:gdLst/>
                            <a:ahLst/>
                            <a:rect l="0" t="0" r="r" b="b"/>
                            <a:pathLst>
                              <a:path w="169" h="243">
                                <a:moveTo>
                                  <a:pt x="82" y="12"/>
                                </a:moveTo>
                                <a:cubicBezTo>
                                  <a:pt x="83" y="10"/>
                                  <a:pt x="83" y="7"/>
                                  <a:pt x="83" y="6"/>
                                </a:cubicBezTo>
                                <a:cubicBezTo>
                                  <a:pt x="83" y="3"/>
                                  <a:pt x="82" y="0"/>
                                  <a:pt x="79" y="0"/>
                                </a:cubicBezTo>
                                <a:cubicBezTo>
                                  <a:pt x="72" y="0"/>
                                  <a:pt x="42" y="3"/>
                                  <a:pt x="34" y="5"/>
                                </a:cubicBezTo>
                                <a:cubicBezTo>
                                  <a:pt x="31" y="5"/>
                                  <a:pt x="27" y="5"/>
                                  <a:pt x="27" y="12"/>
                                </a:cubicBezTo>
                                <a:cubicBezTo>
                                  <a:pt x="27" y="17"/>
                                  <a:pt x="31" y="17"/>
                                  <a:pt x="35" y="17"/>
                                </a:cubicBezTo>
                                <a:cubicBezTo>
                                  <a:pt x="52" y="17"/>
                                  <a:pt x="52" y="19"/>
                                  <a:pt x="52" y="21"/>
                                </a:cubicBezTo>
                                <a:cubicBezTo>
                                  <a:pt x="52" y="24"/>
                                  <a:pt x="51" y="27"/>
                                  <a:pt x="51" y="30"/>
                                </a:cubicBezTo>
                                <a:cubicBezTo>
                                  <a:pt x="34" y="94"/>
                                  <a:pt x="19" y="159"/>
                                  <a:pt x="2" y="225"/>
                                </a:cubicBezTo>
                                <a:cubicBezTo>
                                  <a:pt x="0" y="230"/>
                                  <a:pt x="0" y="229"/>
                                  <a:pt x="0" y="232"/>
                                </a:cubicBezTo>
                                <a:cubicBezTo>
                                  <a:pt x="0" y="237"/>
                                  <a:pt x="5" y="243"/>
                                  <a:pt x="12" y="243"/>
                                </a:cubicBezTo>
                                <a:cubicBezTo>
                                  <a:pt x="21" y="243"/>
                                  <a:pt x="26" y="236"/>
                                  <a:pt x="28" y="229"/>
                                </a:cubicBezTo>
                                <a:cubicBezTo>
                                  <a:pt x="28" y="227"/>
                                  <a:pt x="44" y="167"/>
                                  <a:pt x="45" y="162"/>
                                </a:cubicBezTo>
                                <a:cubicBezTo>
                                  <a:pt x="69" y="164"/>
                                  <a:pt x="89" y="173"/>
                                  <a:pt x="89" y="190"/>
                                </a:cubicBezTo>
                                <a:cubicBezTo>
                                  <a:pt x="89" y="192"/>
                                  <a:pt x="89" y="194"/>
                                  <a:pt x="89" y="197"/>
                                </a:cubicBezTo>
                                <a:cubicBezTo>
                                  <a:pt x="87" y="202"/>
                                  <a:pt x="87" y="204"/>
                                  <a:pt x="87" y="208"/>
                                </a:cubicBezTo>
                                <a:cubicBezTo>
                                  <a:pt x="87" y="232"/>
                                  <a:pt x="107" y="243"/>
                                  <a:pt x="124" y="243"/>
                                </a:cubicBezTo>
                                <a:cubicBezTo>
                                  <a:pt x="157" y="243"/>
                                  <a:pt x="153" y="208"/>
                                  <a:pt x="167" y="191"/>
                                </a:cubicBezTo>
                                <a:cubicBezTo>
                                  <a:pt x="167" y="185"/>
                                  <a:pt x="163" y="185"/>
                                  <a:pt x="161" y="185"/>
                                </a:cubicBezTo>
                                <a:cubicBezTo>
                                  <a:pt x="157" y="185"/>
                                  <a:pt x="156" y="188"/>
                                  <a:pt x="154" y="194"/>
                                </a:cubicBezTo>
                                <a:cubicBezTo>
                                  <a:pt x="150" y="209"/>
                                  <a:pt x="142" y="233"/>
                                  <a:pt x="124" y="233"/>
                                </a:cubicBezTo>
                                <a:cubicBezTo>
                                  <a:pt x="115" y="233"/>
                                  <a:pt x="112" y="225"/>
                                  <a:pt x="112" y="215"/>
                                </a:cubicBezTo>
                                <a:cubicBezTo>
                                  <a:pt x="112" y="209"/>
                                  <a:pt x="112" y="209"/>
                                  <a:pt x="114" y="199"/>
                                </a:cubicBezTo>
                                <a:cubicBezTo>
                                  <a:pt x="115" y="199"/>
                                  <a:pt x="117" y="194"/>
                                  <a:pt x="117" y="190"/>
                                </a:cubicBezTo>
                                <a:cubicBezTo>
                                  <a:pt x="117" y="159"/>
                                  <a:pt x="75" y="155"/>
                                  <a:pt x="61" y="153"/>
                                </a:cubicBezTo>
                                <a:cubicBezTo>
                                  <a:pt x="70" y="146"/>
                                  <a:pt x="83" y="135"/>
                                  <a:pt x="89" y="131"/>
                                </a:cubicBezTo>
                                <a:cubicBezTo>
                                  <a:pt x="107" y="114"/>
                                  <a:pt x="124" y="97"/>
                                  <a:pt x="143" y="97"/>
                                </a:cubicBezTo>
                                <a:cubicBezTo>
                                  <a:pt x="147" y="97"/>
                                  <a:pt x="152" y="98"/>
                                  <a:pt x="154" y="101"/>
                                </a:cubicBezTo>
                                <a:cubicBezTo>
                                  <a:pt x="139" y="104"/>
                                  <a:pt x="136" y="117"/>
                                  <a:pt x="136" y="121"/>
                                </a:cubicBezTo>
                                <a:cubicBezTo>
                                  <a:pt x="136" y="129"/>
                                  <a:pt x="142" y="133"/>
                                  <a:pt x="150" y="133"/>
                                </a:cubicBezTo>
                                <a:cubicBezTo>
                                  <a:pt x="160" y="133"/>
                                  <a:pt x="170" y="126"/>
                                  <a:pt x="170" y="112"/>
                                </a:cubicBezTo>
                                <a:cubicBezTo>
                                  <a:pt x="170" y="100"/>
                                  <a:pt x="161" y="87"/>
                                  <a:pt x="143" y="87"/>
                                </a:cubicBezTo>
                                <a:cubicBezTo>
                                  <a:pt x="124" y="87"/>
                                  <a:pt x="105" y="101"/>
                                  <a:pt x="89" y="118"/>
                                </a:cubicBezTo>
                                <a:cubicBezTo>
                                  <a:pt x="73" y="132"/>
                                  <a:pt x="62" y="142"/>
                                  <a:pt x="48" y="149"/>
                                </a:cubicBezTo>
                                <a:cubicBezTo>
                                  <a:pt x="59" y="103"/>
                                  <a:pt x="70" y="58"/>
                                  <a:pt x="82" y="12"/>
                                </a:cubicBezTo>
                                <a:close/>
                              </a:path>
                            </a:pathLst>
                          </a:custGeom>
                          <a:solidFill>
                            <a:srgbClr val="000000"/>
                          </a:solidFill>
                          <a:ln w="0">
                            <a:noFill/>
                          </a:ln>
                        </wps:spPr>
                        <wps:bodyPr/>
                      </wps:wsp>
                      <wps:wsp>
                        <wps:cNvSpPr/>
                        <wps:spPr>
                          <a:xfrm>
                            <a:off x="1072440" y="138960"/>
                            <a:ext cx="75600" cy="55800"/>
                          </a:xfrm>
                          <a:custGeom>
                            <a:avLst/>
                            <a:gdLst/>
                            <a:ahLst/>
                            <a:rect l="0" t="0" r="r" b="b"/>
                            <a:pathLst>
                              <a:path w="210" h="155">
                                <a:moveTo>
                                  <a:pt x="25" y="130"/>
                                </a:moveTo>
                                <a:cubicBezTo>
                                  <a:pt x="25" y="136"/>
                                  <a:pt x="23" y="139"/>
                                  <a:pt x="22" y="144"/>
                                </a:cubicBezTo>
                                <a:cubicBezTo>
                                  <a:pt x="22" y="153"/>
                                  <a:pt x="28" y="155"/>
                                  <a:pt x="33" y="155"/>
                                </a:cubicBezTo>
                                <a:cubicBezTo>
                                  <a:pt x="40" y="155"/>
                                  <a:pt x="46" y="151"/>
                                  <a:pt x="47" y="148"/>
                                </a:cubicBezTo>
                                <a:cubicBezTo>
                                  <a:pt x="49" y="146"/>
                                  <a:pt x="51" y="134"/>
                                  <a:pt x="53" y="127"/>
                                </a:cubicBezTo>
                                <a:cubicBezTo>
                                  <a:pt x="56" y="120"/>
                                  <a:pt x="58" y="105"/>
                                  <a:pt x="61" y="97"/>
                                </a:cubicBezTo>
                                <a:cubicBezTo>
                                  <a:pt x="63" y="88"/>
                                  <a:pt x="65" y="81"/>
                                  <a:pt x="67" y="73"/>
                                </a:cubicBezTo>
                                <a:cubicBezTo>
                                  <a:pt x="71" y="59"/>
                                  <a:pt x="71" y="56"/>
                                  <a:pt x="81" y="42"/>
                                </a:cubicBezTo>
                                <a:cubicBezTo>
                                  <a:pt x="91" y="28"/>
                                  <a:pt x="107" y="10"/>
                                  <a:pt x="133" y="10"/>
                                </a:cubicBezTo>
                                <a:cubicBezTo>
                                  <a:pt x="152" y="10"/>
                                  <a:pt x="154" y="28"/>
                                  <a:pt x="154" y="35"/>
                                </a:cubicBezTo>
                                <a:cubicBezTo>
                                  <a:pt x="154" y="54"/>
                                  <a:pt x="138" y="94"/>
                                  <a:pt x="133" y="108"/>
                                </a:cubicBezTo>
                                <a:cubicBezTo>
                                  <a:pt x="130" y="118"/>
                                  <a:pt x="128" y="120"/>
                                  <a:pt x="128" y="126"/>
                                </a:cubicBezTo>
                                <a:cubicBezTo>
                                  <a:pt x="128" y="144"/>
                                  <a:pt x="142" y="155"/>
                                  <a:pt x="161" y="155"/>
                                </a:cubicBezTo>
                                <a:cubicBezTo>
                                  <a:pt x="194" y="155"/>
                                  <a:pt x="210" y="108"/>
                                  <a:pt x="210" y="104"/>
                                </a:cubicBezTo>
                                <a:cubicBezTo>
                                  <a:pt x="210" y="98"/>
                                  <a:pt x="205" y="98"/>
                                  <a:pt x="204" y="98"/>
                                </a:cubicBezTo>
                                <a:cubicBezTo>
                                  <a:pt x="200" y="98"/>
                                  <a:pt x="200" y="101"/>
                                  <a:pt x="198" y="105"/>
                                </a:cubicBezTo>
                                <a:cubicBezTo>
                                  <a:pt x="190" y="132"/>
                                  <a:pt x="175" y="146"/>
                                  <a:pt x="162" y="146"/>
                                </a:cubicBezTo>
                                <a:cubicBezTo>
                                  <a:pt x="154" y="146"/>
                                  <a:pt x="152" y="141"/>
                                  <a:pt x="152" y="134"/>
                                </a:cubicBezTo>
                                <a:cubicBezTo>
                                  <a:pt x="152" y="126"/>
                                  <a:pt x="155" y="122"/>
                                  <a:pt x="161" y="106"/>
                                </a:cubicBezTo>
                                <a:cubicBezTo>
                                  <a:pt x="165" y="95"/>
                                  <a:pt x="179" y="59"/>
                                  <a:pt x="179" y="39"/>
                                </a:cubicBezTo>
                                <a:cubicBezTo>
                                  <a:pt x="179" y="7"/>
                                  <a:pt x="152" y="0"/>
                                  <a:pt x="134" y="0"/>
                                </a:cubicBezTo>
                                <a:cubicBezTo>
                                  <a:pt x="106" y="0"/>
                                  <a:pt x="86" y="18"/>
                                  <a:pt x="77" y="32"/>
                                </a:cubicBezTo>
                                <a:cubicBezTo>
                                  <a:pt x="74" y="8"/>
                                  <a:pt x="53" y="0"/>
                                  <a:pt x="39" y="0"/>
                                </a:cubicBezTo>
                                <a:cubicBezTo>
                                  <a:pt x="25" y="0"/>
                                  <a:pt x="16" y="11"/>
                                  <a:pt x="12" y="19"/>
                                </a:cubicBezTo>
                                <a:cubicBezTo>
                                  <a:pt x="4" y="32"/>
                                  <a:pt x="0" y="52"/>
                                  <a:pt x="0" y="53"/>
                                </a:cubicBezTo>
                                <a:cubicBezTo>
                                  <a:pt x="0" y="57"/>
                                  <a:pt x="4" y="57"/>
                                  <a:pt x="5" y="57"/>
                                </a:cubicBezTo>
                                <a:cubicBezTo>
                                  <a:pt x="11" y="57"/>
                                  <a:pt x="11" y="57"/>
                                  <a:pt x="14" y="47"/>
                                </a:cubicBezTo>
                                <a:cubicBezTo>
                                  <a:pt x="18" y="26"/>
                                  <a:pt x="25" y="10"/>
                                  <a:pt x="39" y="10"/>
                                </a:cubicBezTo>
                                <a:cubicBezTo>
                                  <a:pt x="47" y="10"/>
                                  <a:pt x="50" y="18"/>
                                  <a:pt x="50" y="26"/>
                                </a:cubicBezTo>
                                <a:cubicBezTo>
                                  <a:pt x="50" y="33"/>
                                  <a:pt x="46" y="46"/>
                                  <a:pt x="44" y="56"/>
                                </a:cubicBezTo>
                                <a:cubicBezTo>
                                  <a:pt x="42" y="64"/>
                                  <a:pt x="39" y="78"/>
                                  <a:pt x="36" y="87"/>
                                </a:cubicBezTo>
                                <a:cubicBezTo>
                                  <a:pt x="32" y="101"/>
                                  <a:pt x="29" y="115"/>
                                  <a:pt x="25" y="130"/>
                                </a:cubicBezTo>
                                <a:close/>
                              </a:path>
                            </a:pathLst>
                          </a:custGeom>
                          <a:solidFill>
                            <a:srgbClr val="000000"/>
                          </a:solidFill>
                          <a:ln w="0">
                            <a:noFill/>
                          </a:ln>
                        </wps:spPr>
                        <wps:bodyPr/>
                      </wps:wsp>
                      <wps:wsp>
                        <wps:cNvSpPr/>
                        <wps:spPr>
                          <a:xfrm>
                            <a:off x="1172880" y="17640"/>
                            <a:ext cx="41400" cy="176400"/>
                          </a:xfrm>
                          <a:custGeom>
                            <a:avLst/>
                            <a:gdLst/>
                            <a:ahLst/>
                            <a:rect l="0" t="0" r="r" b="b"/>
                            <a:pathLst>
                              <a:path w="115" h="490">
                                <a:moveTo>
                                  <a:pt x="114" y="246"/>
                                </a:moveTo>
                                <a:cubicBezTo>
                                  <a:pt x="114" y="208"/>
                                  <a:pt x="108" y="148"/>
                                  <a:pt x="82" y="93"/>
                                </a:cubicBezTo>
                                <a:cubicBezTo>
                                  <a:pt x="52" y="33"/>
                                  <a:pt x="10" y="0"/>
                                  <a:pt x="5" y="0"/>
                                </a:cubicBezTo>
                                <a:cubicBezTo>
                                  <a:pt x="2" y="0"/>
                                  <a:pt x="1" y="2"/>
                                  <a:pt x="1" y="5"/>
                                </a:cubicBezTo>
                                <a:cubicBezTo>
                                  <a:pt x="1" y="6"/>
                                  <a:pt x="1" y="7"/>
                                  <a:pt x="9" y="16"/>
                                </a:cubicBezTo>
                                <a:cubicBezTo>
                                  <a:pt x="58" y="65"/>
                                  <a:pt x="86" y="143"/>
                                  <a:pt x="86" y="246"/>
                                </a:cubicBezTo>
                                <a:cubicBezTo>
                                  <a:pt x="86" y="328"/>
                                  <a:pt x="68" y="415"/>
                                  <a:pt x="6" y="477"/>
                                </a:cubicBezTo>
                                <a:cubicBezTo>
                                  <a:pt x="1" y="484"/>
                                  <a:pt x="1" y="484"/>
                                  <a:pt x="1" y="485"/>
                                </a:cubicBezTo>
                                <a:cubicBezTo>
                                  <a:pt x="1" y="488"/>
                                  <a:pt x="2" y="491"/>
                                  <a:pt x="5" y="491"/>
                                </a:cubicBezTo>
                                <a:cubicBezTo>
                                  <a:pt x="10" y="491"/>
                                  <a:pt x="54" y="457"/>
                                  <a:pt x="83" y="394"/>
                                </a:cubicBezTo>
                                <a:cubicBezTo>
                                  <a:pt x="108" y="341"/>
                                  <a:pt x="114" y="288"/>
                                  <a:pt x="114" y="246"/>
                                </a:cubicBezTo>
                                <a:close/>
                              </a:path>
                            </a:pathLst>
                          </a:custGeom>
                          <a:solidFill>
                            <a:srgbClr val="000000"/>
                          </a:solidFill>
                          <a:ln w="0">
                            <a:noFill/>
                          </a:ln>
                        </wps:spPr>
                        <wps:bodyPr/>
                      </wps:wsp>
                      <wps:wsp>
                        <wps:cNvSpPr/>
                        <wps:spPr>
                          <a:xfrm>
                            <a:off x="1295280" y="55080"/>
                            <a:ext cx="88920" cy="102240"/>
                          </a:xfrm>
                          <a:custGeom>
                            <a:avLst/>
                            <a:gdLst/>
                            <a:ahLst/>
                            <a:rect l="0" t="0" r="r" b="b"/>
                            <a:pathLst>
                              <a:path w="247" h="284">
                                <a:moveTo>
                                  <a:pt x="229" y="151"/>
                                </a:moveTo>
                                <a:cubicBezTo>
                                  <a:pt x="237" y="151"/>
                                  <a:pt x="247" y="151"/>
                                  <a:pt x="247" y="142"/>
                                </a:cubicBezTo>
                                <a:cubicBezTo>
                                  <a:pt x="247" y="132"/>
                                  <a:pt x="237" y="132"/>
                                  <a:pt x="229" y="132"/>
                                </a:cubicBezTo>
                                <a:cubicBezTo>
                                  <a:pt x="160" y="132"/>
                                  <a:pt x="90" y="132"/>
                                  <a:pt x="22" y="132"/>
                                </a:cubicBezTo>
                                <a:cubicBezTo>
                                  <a:pt x="27" y="66"/>
                                  <a:pt x="83" y="20"/>
                                  <a:pt x="153" y="20"/>
                                </a:cubicBezTo>
                                <a:cubicBezTo>
                                  <a:pt x="179" y="20"/>
                                  <a:pt x="204" y="20"/>
                                  <a:pt x="229" y="20"/>
                                </a:cubicBezTo>
                                <a:cubicBezTo>
                                  <a:pt x="237" y="20"/>
                                  <a:pt x="247" y="20"/>
                                  <a:pt x="247" y="10"/>
                                </a:cubicBezTo>
                                <a:cubicBezTo>
                                  <a:pt x="247" y="0"/>
                                  <a:pt x="237" y="0"/>
                                  <a:pt x="229" y="0"/>
                                </a:cubicBezTo>
                                <a:cubicBezTo>
                                  <a:pt x="204" y="0"/>
                                  <a:pt x="177" y="0"/>
                                  <a:pt x="152" y="0"/>
                                </a:cubicBezTo>
                                <a:cubicBezTo>
                                  <a:pt x="68" y="0"/>
                                  <a:pt x="1" y="63"/>
                                  <a:pt x="1" y="142"/>
                                </a:cubicBezTo>
                                <a:cubicBezTo>
                                  <a:pt x="1" y="220"/>
                                  <a:pt x="68" y="285"/>
                                  <a:pt x="152" y="285"/>
                                </a:cubicBezTo>
                                <a:cubicBezTo>
                                  <a:pt x="177" y="285"/>
                                  <a:pt x="204" y="285"/>
                                  <a:pt x="229" y="285"/>
                                </a:cubicBezTo>
                                <a:cubicBezTo>
                                  <a:pt x="237" y="285"/>
                                  <a:pt x="247" y="285"/>
                                  <a:pt x="247" y="275"/>
                                </a:cubicBezTo>
                                <a:cubicBezTo>
                                  <a:pt x="247" y="265"/>
                                  <a:pt x="237" y="265"/>
                                  <a:pt x="229" y="265"/>
                                </a:cubicBezTo>
                                <a:cubicBezTo>
                                  <a:pt x="204" y="265"/>
                                  <a:pt x="179" y="265"/>
                                  <a:pt x="153" y="265"/>
                                </a:cubicBezTo>
                                <a:cubicBezTo>
                                  <a:pt x="83" y="265"/>
                                  <a:pt x="27" y="217"/>
                                  <a:pt x="22" y="151"/>
                                </a:cubicBezTo>
                                <a:cubicBezTo>
                                  <a:pt x="90" y="151"/>
                                  <a:pt x="160" y="151"/>
                                  <a:pt x="229" y="151"/>
                                </a:cubicBezTo>
                                <a:close/>
                              </a:path>
                            </a:pathLst>
                          </a:custGeom>
                          <a:solidFill>
                            <a:srgbClr val="000000"/>
                          </a:solidFill>
                          <a:ln w="0">
                            <a:noFill/>
                          </a:ln>
                        </wps:spPr>
                        <wps:bodyPr/>
                      </wps:wsp>
                      <wps:wsp>
                        <wps:cNvSpPr/>
                        <wps:spPr>
                          <a:xfrm>
                            <a:off x="1450800" y="29160"/>
                            <a:ext cx="122040" cy="120600"/>
                          </a:xfrm>
                          <a:custGeom>
                            <a:avLst/>
                            <a:gdLst/>
                            <a:ahLst/>
                            <a:rect l="0" t="0" r="r" b="b"/>
                            <a:pathLst>
                              <a:path w="339" h="335">
                                <a:moveTo>
                                  <a:pt x="125" y="183"/>
                                </a:moveTo>
                                <a:cubicBezTo>
                                  <a:pt x="130" y="183"/>
                                  <a:pt x="137" y="183"/>
                                  <a:pt x="143" y="183"/>
                                </a:cubicBezTo>
                                <a:cubicBezTo>
                                  <a:pt x="167" y="221"/>
                                  <a:pt x="192" y="259"/>
                                  <a:pt x="216" y="296"/>
                                </a:cubicBezTo>
                                <a:cubicBezTo>
                                  <a:pt x="221" y="305"/>
                                  <a:pt x="232" y="323"/>
                                  <a:pt x="238" y="330"/>
                                </a:cubicBezTo>
                                <a:cubicBezTo>
                                  <a:pt x="241" y="336"/>
                                  <a:pt x="244" y="336"/>
                                  <a:pt x="255" y="336"/>
                                </a:cubicBezTo>
                                <a:cubicBezTo>
                                  <a:pt x="277" y="336"/>
                                  <a:pt x="300" y="336"/>
                                  <a:pt x="322" y="336"/>
                                </a:cubicBezTo>
                                <a:cubicBezTo>
                                  <a:pt x="330" y="336"/>
                                  <a:pt x="339" y="336"/>
                                  <a:pt x="339" y="327"/>
                                </a:cubicBezTo>
                                <a:cubicBezTo>
                                  <a:pt x="339" y="323"/>
                                  <a:pt x="336" y="319"/>
                                  <a:pt x="330" y="319"/>
                                </a:cubicBezTo>
                                <a:cubicBezTo>
                                  <a:pt x="312" y="315"/>
                                  <a:pt x="288" y="284"/>
                                  <a:pt x="277" y="268"/>
                                </a:cubicBezTo>
                                <a:cubicBezTo>
                                  <a:pt x="273" y="263"/>
                                  <a:pt x="249" y="230"/>
                                  <a:pt x="216" y="177"/>
                                </a:cubicBezTo>
                                <a:cubicBezTo>
                                  <a:pt x="259" y="169"/>
                                  <a:pt x="302" y="151"/>
                                  <a:pt x="302" y="92"/>
                                </a:cubicBezTo>
                                <a:cubicBezTo>
                                  <a:pt x="302" y="23"/>
                                  <a:pt x="230" y="1"/>
                                  <a:pt x="172" y="1"/>
                                </a:cubicBezTo>
                                <a:cubicBezTo>
                                  <a:pt x="120" y="1"/>
                                  <a:pt x="69" y="1"/>
                                  <a:pt x="17" y="1"/>
                                </a:cubicBezTo>
                                <a:cubicBezTo>
                                  <a:pt x="8" y="1"/>
                                  <a:pt x="0" y="1"/>
                                  <a:pt x="0" y="9"/>
                                </a:cubicBezTo>
                                <a:cubicBezTo>
                                  <a:pt x="0" y="17"/>
                                  <a:pt x="10" y="17"/>
                                  <a:pt x="14" y="17"/>
                                </a:cubicBezTo>
                                <a:cubicBezTo>
                                  <a:pt x="42" y="17"/>
                                  <a:pt x="45" y="20"/>
                                  <a:pt x="45" y="45"/>
                                </a:cubicBezTo>
                                <a:cubicBezTo>
                                  <a:pt x="45" y="127"/>
                                  <a:pt x="45" y="209"/>
                                  <a:pt x="45" y="292"/>
                                </a:cubicBezTo>
                                <a:cubicBezTo>
                                  <a:pt x="45" y="315"/>
                                  <a:pt x="42" y="319"/>
                                  <a:pt x="14" y="319"/>
                                </a:cubicBezTo>
                                <a:cubicBezTo>
                                  <a:pt x="10" y="319"/>
                                  <a:pt x="0" y="319"/>
                                  <a:pt x="0" y="327"/>
                                </a:cubicBezTo>
                                <a:cubicBezTo>
                                  <a:pt x="0" y="336"/>
                                  <a:pt x="8" y="336"/>
                                  <a:pt x="17" y="336"/>
                                </a:cubicBezTo>
                                <a:cubicBezTo>
                                  <a:pt x="62" y="336"/>
                                  <a:pt x="108" y="336"/>
                                  <a:pt x="153" y="336"/>
                                </a:cubicBezTo>
                                <a:cubicBezTo>
                                  <a:pt x="161" y="336"/>
                                  <a:pt x="168" y="336"/>
                                  <a:pt x="168" y="327"/>
                                </a:cubicBezTo>
                                <a:cubicBezTo>
                                  <a:pt x="168" y="319"/>
                                  <a:pt x="160" y="319"/>
                                  <a:pt x="154" y="319"/>
                                </a:cubicBezTo>
                                <a:cubicBezTo>
                                  <a:pt x="126" y="319"/>
                                  <a:pt x="125" y="315"/>
                                  <a:pt x="125" y="292"/>
                                </a:cubicBezTo>
                                <a:cubicBezTo>
                                  <a:pt x="125" y="256"/>
                                  <a:pt x="125" y="219"/>
                                  <a:pt x="125" y="183"/>
                                </a:cubicBezTo>
                                <a:moveTo>
                                  <a:pt x="220" y="159"/>
                                </a:moveTo>
                                <a:cubicBezTo>
                                  <a:pt x="234" y="141"/>
                                  <a:pt x="235" y="114"/>
                                  <a:pt x="235" y="93"/>
                                </a:cubicBezTo>
                                <a:cubicBezTo>
                                  <a:pt x="235" y="69"/>
                                  <a:pt x="231" y="43"/>
                                  <a:pt x="216" y="23"/>
                                </a:cubicBezTo>
                                <a:cubicBezTo>
                                  <a:pt x="237" y="27"/>
                                  <a:pt x="284" y="43"/>
                                  <a:pt x="284" y="92"/>
                                </a:cubicBezTo>
                                <a:cubicBezTo>
                                  <a:pt x="284" y="124"/>
                                  <a:pt x="270" y="149"/>
                                  <a:pt x="220" y="159"/>
                                </a:cubicBezTo>
                                <a:moveTo>
                                  <a:pt x="125" y="44"/>
                                </a:moveTo>
                                <a:cubicBezTo>
                                  <a:pt x="125" y="34"/>
                                  <a:pt x="125" y="17"/>
                                  <a:pt x="155" y="17"/>
                                </a:cubicBezTo>
                                <a:cubicBezTo>
                                  <a:pt x="197" y="17"/>
                                  <a:pt x="217" y="34"/>
                                  <a:pt x="217" y="93"/>
                                </a:cubicBezTo>
                                <a:cubicBezTo>
                                  <a:pt x="217" y="156"/>
                                  <a:pt x="202" y="166"/>
                                  <a:pt x="125" y="166"/>
                                </a:cubicBezTo>
                                <a:cubicBezTo>
                                  <a:pt x="125" y="125"/>
                                  <a:pt x="125" y="85"/>
                                  <a:pt x="125" y="44"/>
                                </a:cubicBezTo>
                                <a:moveTo>
                                  <a:pt x="57" y="319"/>
                                </a:moveTo>
                                <a:cubicBezTo>
                                  <a:pt x="62" y="309"/>
                                  <a:pt x="62" y="298"/>
                                  <a:pt x="62" y="292"/>
                                </a:cubicBezTo>
                                <a:cubicBezTo>
                                  <a:pt x="62" y="209"/>
                                  <a:pt x="62" y="127"/>
                                  <a:pt x="62" y="44"/>
                                </a:cubicBezTo>
                                <a:cubicBezTo>
                                  <a:pt x="62" y="40"/>
                                  <a:pt x="62" y="26"/>
                                  <a:pt x="57" y="17"/>
                                </a:cubicBezTo>
                                <a:cubicBezTo>
                                  <a:pt x="76" y="17"/>
                                  <a:pt x="95" y="17"/>
                                  <a:pt x="113" y="17"/>
                                </a:cubicBezTo>
                                <a:cubicBezTo>
                                  <a:pt x="108" y="26"/>
                                  <a:pt x="108" y="36"/>
                                  <a:pt x="108" y="43"/>
                                </a:cubicBezTo>
                                <a:cubicBezTo>
                                  <a:pt x="108" y="125"/>
                                  <a:pt x="108" y="208"/>
                                  <a:pt x="108" y="292"/>
                                </a:cubicBezTo>
                                <a:cubicBezTo>
                                  <a:pt x="108" y="298"/>
                                  <a:pt x="108" y="309"/>
                                  <a:pt x="111" y="319"/>
                                </a:cubicBezTo>
                                <a:cubicBezTo>
                                  <a:pt x="92" y="319"/>
                                  <a:pt x="76" y="319"/>
                                  <a:pt x="57" y="319"/>
                                </a:cubicBezTo>
                                <a:moveTo>
                                  <a:pt x="162" y="183"/>
                                </a:moveTo>
                                <a:cubicBezTo>
                                  <a:pt x="165" y="183"/>
                                  <a:pt x="168" y="181"/>
                                  <a:pt x="172" y="181"/>
                                </a:cubicBezTo>
                                <a:cubicBezTo>
                                  <a:pt x="179" y="181"/>
                                  <a:pt x="190" y="180"/>
                                  <a:pt x="197" y="180"/>
                                </a:cubicBezTo>
                                <a:cubicBezTo>
                                  <a:pt x="204" y="191"/>
                                  <a:pt x="258" y="280"/>
                                  <a:pt x="298" y="319"/>
                                </a:cubicBezTo>
                                <a:cubicBezTo>
                                  <a:pt x="283" y="319"/>
                                  <a:pt x="266" y="319"/>
                                  <a:pt x="251" y="319"/>
                                </a:cubicBezTo>
                                <a:cubicBezTo>
                                  <a:pt x="221" y="274"/>
                                  <a:pt x="192" y="228"/>
                                  <a:pt x="162" y="183"/>
                                </a:cubicBezTo>
                                <a:close/>
                              </a:path>
                            </a:pathLst>
                          </a:custGeom>
                          <a:solidFill>
                            <a:srgbClr val="000000"/>
                          </a:solidFill>
                          <a:ln w="0">
                            <a:noFill/>
                          </a:ln>
                        </wps:spPr>
                        <wps:bodyPr/>
                      </wps:wsp>
                      <wps:wsp>
                        <wps:cNvSpPr/>
                        <wps:spPr>
                          <a:xfrm>
                            <a:off x="1581840" y="31680"/>
                            <a:ext cx="114480" cy="55800"/>
                          </a:xfrm>
                          <a:custGeom>
                            <a:avLst/>
                            <a:gdLst/>
                            <a:ahLst/>
                            <a:rect l="0" t="0" r="r" b="b"/>
                            <a:pathLst>
                              <a:path w="318" h="155">
                                <a:moveTo>
                                  <a:pt x="133" y="124"/>
                                </a:moveTo>
                                <a:cubicBezTo>
                                  <a:pt x="132" y="131"/>
                                  <a:pt x="129" y="142"/>
                                  <a:pt x="129" y="144"/>
                                </a:cubicBezTo>
                                <a:cubicBezTo>
                                  <a:pt x="129" y="152"/>
                                  <a:pt x="134" y="155"/>
                                  <a:pt x="140" y="155"/>
                                </a:cubicBezTo>
                                <a:cubicBezTo>
                                  <a:pt x="147" y="155"/>
                                  <a:pt x="151" y="151"/>
                                  <a:pt x="154" y="148"/>
                                </a:cubicBezTo>
                                <a:cubicBezTo>
                                  <a:pt x="155" y="145"/>
                                  <a:pt x="158" y="134"/>
                                  <a:pt x="160" y="127"/>
                                </a:cubicBezTo>
                                <a:cubicBezTo>
                                  <a:pt x="161" y="120"/>
                                  <a:pt x="165" y="104"/>
                                  <a:pt x="168" y="95"/>
                                </a:cubicBezTo>
                                <a:cubicBezTo>
                                  <a:pt x="169" y="88"/>
                                  <a:pt x="171" y="81"/>
                                  <a:pt x="174" y="72"/>
                                </a:cubicBezTo>
                                <a:cubicBezTo>
                                  <a:pt x="176" y="57"/>
                                  <a:pt x="176" y="57"/>
                                  <a:pt x="183" y="45"/>
                                </a:cubicBezTo>
                                <a:cubicBezTo>
                                  <a:pt x="195" y="29"/>
                                  <a:pt x="213" y="9"/>
                                  <a:pt x="240" y="9"/>
                                </a:cubicBezTo>
                                <a:cubicBezTo>
                                  <a:pt x="258" y="9"/>
                                  <a:pt x="259" y="26"/>
                                  <a:pt x="259" y="33"/>
                                </a:cubicBezTo>
                                <a:cubicBezTo>
                                  <a:pt x="259" y="54"/>
                                  <a:pt x="245" y="92"/>
                                  <a:pt x="240" y="107"/>
                                </a:cubicBezTo>
                                <a:cubicBezTo>
                                  <a:pt x="235" y="117"/>
                                  <a:pt x="234" y="120"/>
                                  <a:pt x="234" y="125"/>
                                </a:cubicBezTo>
                                <a:cubicBezTo>
                                  <a:pt x="234" y="144"/>
                                  <a:pt x="249" y="155"/>
                                  <a:pt x="266" y="155"/>
                                </a:cubicBezTo>
                                <a:cubicBezTo>
                                  <a:pt x="301" y="155"/>
                                  <a:pt x="317" y="107"/>
                                  <a:pt x="317" y="103"/>
                                </a:cubicBezTo>
                                <a:cubicBezTo>
                                  <a:pt x="317" y="97"/>
                                  <a:pt x="312" y="97"/>
                                  <a:pt x="311" y="97"/>
                                </a:cubicBezTo>
                                <a:cubicBezTo>
                                  <a:pt x="305" y="97"/>
                                  <a:pt x="305" y="100"/>
                                  <a:pt x="304" y="104"/>
                                </a:cubicBezTo>
                                <a:cubicBezTo>
                                  <a:pt x="297" y="131"/>
                                  <a:pt x="282" y="145"/>
                                  <a:pt x="268" y="145"/>
                                </a:cubicBezTo>
                                <a:cubicBezTo>
                                  <a:pt x="261" y="145"/>
                                  <a:pt x="259" y="141"/>
                                  <a:pt x="259" y="134"/>
                                </a:cubicBezTo>
                                <a:cubicBezTo>
                                  <a:pt x="259" y="125"/>
                                  <a:pt x="261" y="121"/>
                                  <a:pt x="268" y="106"/>
                                </a:cubicBezTo>
                                <a:cubicBezTo>
                                  <a:pt x="272" y="95"/>
                                  <a:pt x="286" y="58"/>
                                  <a:pt x="286" y="38"/>
                                </a:cubicBezTo>
                                <a:cubicBezTo>
                                  <a:pt x="286" y="33"/>
                                  <a:pt x="286" y="19"/>
                                  <a:pt x="273" y="9"/>
                                </a:cubicBezTo>
                                <a:cubicBezTo>
                                  <a:pt x="266" y="5"/>
                                  <a:pt x="256" y="-1"/>
                                  <a:pt x="241" y="-1"/>
                                </a:cubicBezTo>
                                <a:cubicBezTo>
                                  <a:pt x="210" y="-1"/>
                                  <a:pt x="190" y="20"/>
                                  <a:pt x="179" y="34"/>
                                </a:cubicBezTo>
                                <a:cubicBezTo>
                                  <a:pt x="176" y="5"/>
                                  <a:pt x="153" y="-1"/>
                                  <a:pt x="134" y="-1"/>
                                </a:cubicBezTo>
                                <a:cubicBezTo>
                                  <a:pt x="106" y="-1"/>
                                  <a:pt x="87" y="17"/>
                                  <a:pt x="77" y="31"/>
                                </a:cubicBezTo>
                                <a:cubicBezTo>
                                  <a:pt x="74" y="8"/>
                                  <a:pt x="53" y="-1"/>
                                  <a:pt x="39" y="-1"/>
                                </a:cubicBezTo>
                                <a:cubicBezTo>
                                  <a:pt x="25" y="-1"/>
                                  <a:pt x="17" y="10"/>
                                  <a:pt x="13" y="19"/>
                                </a:cubicBezTo>
                                <a:cubicBezTo>
                                  <a:pt x="4" y="31"/>
                                  <a:pt x="0" y="51"/>
                                  <a:pt x="0" y="52"/>
                                </a:cubicBezTo>
                                <a:cubicBezTo>
                                  <a:pt x="0" y="57"/>
                                  <a:pt x="4" y="57"/>
                                  <a:pt x="6" y="57"/>
                                </a:cubicBezTo>
                                <a:cubicBezTo>
                                  <a:pt x="11" y="57"/>
                                  <a:pt x="11" y="55"/>
                                  <a:pt x="14" y="47"/>
                                </a:cubicBezTo>
                                <a:cubicBezTo>
                                  <a:pt x="18" y="26"/>
                                  <a:pt x="25" y="9"/>
                                  <a:pt x="39" y="9"/>
                                </a:cubicBezTo>
                                <a:cubicBezTo>
                                  <a:pt x="48" y="9"/>
                                  <a:pt x="50" y="17"/>
                                  <a:pt x="50" y="26"/>
                                </a:cubicBezTo>
                                <a:cubicBezTo>
                                  <a:pt x="50" y="33"/>
                                  <a:pt x="46" y="45"/>
                                  <a:pt x="45" y="55"/>
                                </a:cubicBezTo>
                                <a:cubicBezTo>
                                  <a:pt x="42" y="64"/>
                                  <a:pt x="39" y="78"/>
                                  <a:pt x="36" y="86"/>
                                </a:cubicBezTo>
                                <a:cubicBezTo>
                                  <a:pt x="32" y="100"/>
                                  <a:pt x="29" y="114"/>
                                  <a:pt x="25" y="130"/>
                                </a:cubicBezTo>
                                <a:cubicBezTo>
                                  <a:pt x="24" y="134"/>
                                  <a:pt x="24" y="138"/>
                                  <a:pt x="22" y="144"/>
                                </a:cubicBezTo>
                                <a:cubicBezTo>
                                  <a:pt x="22" y="152"/>
                                  <a:pt x="28" y="155"/>
                                  <a:pt x="34" y="155"/>
                                </a:cubicBezTo>
                                <a:cubicBezTo>
                                  <a:pt x="41" y="155"/>
                                  <a:pt x="46" y="151"/>
                                  <a:pt x="48" y="148"/>
                                </a:cubicBezTo>
                                <a:cubicBezTo>
                                  <a:pt x="49" y="145"/>
                                  <a:pt x="52" y="134"/>
                                  <a:pt x="53" y="127"/>
                                </a:cubicBezTo>
                                <a:cubicBezTo>
                                  <a:pt x="56" y="120"/>
                                  <a:pt x="59" y="104"/>
                                  <a:pt x="62" y="95"/>
                                </a:cubicBezTo>
                                <a:cubicBezTo>
                                  <a:pt x="63" y="88"/>
                                  <a:pt x="66" y="81"/>
                                  <a:pt x="67" y="72"/>
                                </a:cubicBezTo>
                                <a:cubicBezTo>
                                  <a:pt x="71" y="58"/>
                                  <a:pt x="71" y="55"/>
                                  <a:pt x="81" y="41"/>
                                </a:cubicBezTo>
                                <a:cubicBezTo>
                                  <a:pt x="91" y="27"/>
                                  <a:pt x="108" y="9"/>
                                  <a:pt x="133" y="9"/>
                                </a:cubicBezTo>
                                <a:cubicBezTo>
                                  <a:pt x="153" y="9"/>
                                  <a:pt x="154" y="27"/>
                                  <a:pt x="154" y="33"/>
                                </a:cubicBezTo>
                                <a:cubicBezTo>
                                  <a:pt x="154" y="43"/>
                                  <a:pt x="153" y="47"/>
                                  <a:pt x="148" y="67"/>
                                </a:cubicBezTo>
                                <a:cubicBezTo>
                                  <a:pt x="143" y="86"/>
                                  <a:pt x="139" y="104"/>
                                  <a:pt x="133" y="124"/>
                                </a:cubicBezTo>
                                <a:close/>
                              </a:path>
                            </a:pathLst>
                          </a:custGeom>
                          <a:solidFill>
                            <a:srgbClr val="000000"/>
                          </a:solidFill>
                          <a:ln w="0">
                            <a:noFill/>
                          </a:ln>
                        </wps:spPr>
                        <wps:bodyPr/>
                      </wps:wsp>
                      <wps:wsp>
                        <wps:cNvSpPr/>
                        <wps:spPr>
                          <a:xfrm>
                            <a:off x="1585080" y="117360"/>
                            <a:ext cx="91440" cy="91440"/>
                          </a:xfrm>
                          <a:custGeom>
                            <a:avLst/>
                            <a:gdLst/>
                            <a:ahLst/>
                            <a:rect l="0" t="0" r="r" b="b"/>
                            <a:pathLst>
                              <a:path w="254" h="254">
                                <a:moveTo>
                                  <a:pt x="134" y="134"/>
                                </a:moveTo>
                                <a:cubicBezTo>
                                  <a:pt x="169" y="134"/>
                                  <a:pt x="205" y="134"/>
                                  <a:pt x="240" y="134"/>
                                </a:cubicBezTo>
                                <a:cubicBezTo>
                                  <a:pt x="245" y="134"/>
                                  <a:pt x="253" y="134"/>
                                  <a:pt x="253" y="126"/>
                                </a:cubicBezTo>
                                <a:cubicBezTo>
                                  <a:pt x="253" y="117"/>
                                  <a:pt x="245" y="117"/>
                                  <a:pt x="240" y="117"/>
                                </a:cubicBezTo>
                                <a:cubicBezTo>
                                  <a:pt x="205" y="117"/>
                                  <a:pt x="169" y="117"/>
                                  <a:pt x="134" y="117"/>
                                </a:cubicBezTo>
                                <a:cubicBezTo>
                                  <a:pt x="134" y="82"/>
                                  <a:pt x="134" y="47"/>
                                  <a:pt x="134" y="12"/>
                                </a:cubicBezTo>
                                <a:cubicBezTo>
                                  <a:pt x="134" y="8"/>
                                  <a:pt x="134" y="0"/>
                                  <a:pt x="125" y="0"/>
                                </a:cubicBezTo>
                                <a:cubicBezTo>
                                  <a:pt x="117" y="0"/>
                                  <a:pt x="117" y="7"/>
                                  <a:pt x="117" y="12"/>
                                </a:cubicBezTo>
                                <a:cubicBezTo>
                                  <a:pt x="117" y="47"/>
                                  <a:pt x="117" y="82"/>
                                  <a:pt x="117" y="117"/>
                                </a:cubicBezTo>
                                <a:cubicBezTo>
                                  <a:pt x="82" y="117"/>
                                  <a:pt x="47" y="117"/>
                                  <a:pt x="12" y="117"/>
                                </a:cubicBezTo>
                                <a:cubicBezTo>
                                  <a:pt x="8" y="117"/>
                                  <a:pt x="-1" y="117"/>
                                  <a:pt x="-1" y="126"/>
                                </a:cubicBezTo>
                                <a:cubicBezTo>
                                  <a:pt x="-1" y="134"/>
                                  <a:pt x="6" y="134"/>
                                  <a:pt x="12" y="134"/>
                                </a:cubicBezTo>
                                <a:cubicBezTo>
                                  <a:pt x="47" y="134"/>
                                  <a:pt x="82" y="134"/>
                                  <a:pt x="117" y="134"/>
                                </a:cubicBezTo>
                                <a:cubicBezTo>
                                  <a:pt x="117" y="169"/>
                                  <a:pt x="117" y="204"/>
                                  <a:pt x="117" y="241"/>
                                </a:cubicBezTo>
                                <a:cubicBezTo>
                                  <a:pt x="117" y="245"/>
                                  <a:pt x="117" y="253"/>
                                  <a:pt x="125" y="253"/>
                                </a:cubicBezTo>
                                <a:cubicBezTo>
                                  <a:pt x="134" y="253"/>
                                  <a:pt x="134" y="245"/>
                                  <a:pt x="134" y="241"/>
                                </a:cubicBezTo>
                                <a:cubicBezTo>
                                  <a:pt x="134" y="204"/>
                                  <a:pt x="134" y="169"/>
                                  <a:pt x="134" y="134"/>
                                </a:cubicBezTo>
                                <a:close/>
                              </a:path>
                            </a:pathLst>
                          </a:custGeom>
                          <a:solidFill>
                            <a:srgbClr val="000000"/>
                          </a:solidFill>
                          <a:ln w="0">
                            <a:noFill/>
                          </a:ln>
                        </wps:spPr>
                        <wps:bodyPr/>
                      </wps:wsp>
                    </wpg:wgp>
                  </a:graphicData>
                </a:graphic>
              </wp:inline>
            </w:drawing>
          </mc:Choice>
          <mc:Fallback>
            <w:pict>
              <v:group id="shape_0" style="position:absolute;margin-left:0.05pt;margin-top:-11.8pt;width:133.45pt;height:16.35pt" coordorigin="1,-236" coordsize="2669,327">
                <v:shape id="shape_0" coordsize="227,318" path="m225,29c226,22,226,22,226,18c226,10,219,5,212,5c208,5,200,8,196,15c194,18,190,33,189,42c186,54,182,68,179,81c172,110,163,140,156,169c155,178,134,211,100,211c77,211,71,190,71,172c71,150,79,119,96,75c103,56,106,50,106,40c106,18,89,0,65,0c18,0,0,71,0,75c0,80,5,80,7,80c11,80,11,80,14,71c28,25,47,11,64,11c68,11,77,11,77,26c77,39,71,52,68,60c47,113,39,141,39,164c39,207,70,223,99,223c119,223,135,214,149,200c142,225,137,251,117,276c105,293,85,307,63,307c56,307,33,305,25,287c33,287,40,287,46,280c51,276,56,270,56,260c56,245,43,244,37,244c26,244,11,251,11,274c11,300,32,317,63,317c113,317,163,273,177,217c193,154,210,92,225,29e" fillcolor="black" stroked="f" o:allowincell="f" style="position:absolute;left:0;top:-122;width:128;height:179;mso-wrap-style:none;v-text-anchor:middle">
                  <v:fill o:detectmouseclick="t" type="solid" color2="white"/>
                  <v:stroke color="#3465a4" joinstyle="bevel" endcap="flat"/>
                  <w10:wrap type="none"/>
                </v:shape>
                <v:shape id="shape_0" coordsize="171,244" path="m81,12c81,10,83,7,83,6c83,3,81,0,77,0c70,0,42,3,34,5c31,5,25,5,25,12c25,17,31,17,35,17c51,17,51,19,51,21c51,24,51,27,49,30c34,94,17,159,2,225c0,230,0,229,0,232c0,237,3,243,11,243c21,243,25,236,27,229c28,227,42,167,44,162c69,164,88,173,88,190c88,192,88,194,87,197c86,202,86,204,86,208c86,232,107,243,122,243c156,243,151,208,167,191c167,185,163,187,161,185c156,185,156,188,154,194c150,209,140,233,123,233c114,233,111,225,111,215c111,209,111,209,114,199c114,195,115,194,115,190c115,159,74,155,59,153c69,146,83,135,88,131c105,114,123,97,142,97c146,97,150,98,153,101c139,104,136,117,136,121c136,129,142,133,149,133c158,133,170,126,170,112c170,100,161,87,143,87c123,87,105,101,87,118c73,132,62,142,48,149c59,103,70,58,81,12e" fillcolor="black" stroked="f" o:allowincell="f" style="position:absolute;left:154;top:-236;width:95;height:137;mso-wrap-style:none;v-text-anchor:middle">
                  <v:fill o:detectmouseclick="t" type="solid" color2="white"/>
                  <v:stroke color="#3465a4" joinstyle="bevel" endcap="flat"/>
                  <w10:wrap type="none"/>
                </v:shape>
                <v:shape id="shape_0" coordsize="328,116" path="m310,20c317,20,327,20,327,10c327,0,317,0,310,0c212,0,114,0,16,0c9,0,0,0,0,10c0,20,9,20,16,20c114,20,212,20,310,20xm310,115c317,115,327,115,327,105c327,96,317,96,310,96c212,96,114,96,16,96c9,96,0,96,0,105c0,115,9,115,16,115c114,115,212,115,310,115xe" fillcolor="black" stroked="f" o:allowincell="f" style="position:absolute;left:369;top:-101;width:185;height:64;mso-wrap-style:none;v-text-anchor:middle">
                  <v:fill o:detectmouseclick="t" type="solid" color2="white"/>
                  <v:stroke color="#3465a4" joinstyle="bevel" endcap="flat"/>
                  <w10:wrap type="none"/>
                </v:shape>
                <v:shape id="shape_0" coordsize="116,492" path="m115,485c115,484,115,484,106,476c45,412,28,320,28,246c28,160,48,75,108,13c115,7,115,6,115,5c115,2,112,0,109,0c105,0,60,34,31,96c6,150,0,205,0,246c0,285,6,342,32,398c62,459,105,491,109,491c112,491,115,490,115,485e" fillcolor="black" stroked="f" o:allowincell="f" style="position:absolute;left:676;top:-208;width:64;height:277;mso-wrap-style:none;v-text-anchor:middle">
                  <v:fill o:detectmouseclick="t" type="solid" color2="white"/>
                  <v:stroke color="#3465a4" joinstyle="bevel" endcap="flat"/>
                  <w10:wrap type="none"/>
                </v:shape>
                <v:shape id="shape_0" coordsize="228,318" path="m225,29c227,22,227,22,227,18c227,10,220,5,213,5c207,5,200,8,196,15c194,18,190,33,189,42c185,54,182,68,179,81c172,110,164,140,157,169c154,178,133,211,101,211c75,211,70,190,70,172c70,150,78,119,95,75c103,56,105,50,105,40c105,18,89,0,66,0c18,0,0,71,0,75c0,80,4,78,5,80c11,80,11,80,14,71c26,25,47,11,63,11c67,11,75,11,75,26c75,39,71,52,67,60c47,113,39,141,39,164c39,207,70,223,99,223c117,223,134,214,148,200c143,225,136,251,116,276c103,293,85,307,63,307c56,307,33,305,25,287c33,287,39,287,46,280c52,276,56,270,56,260c56,245,43,244,38,244c26,244,11,251,11,274c11,300,32,317,63,317c113,317,164,273,178,217c193,154,210,92,225,29e" fillcolor="black" stroked="f" o:allowincell="f" style="position:absolute;left:765;top:-122;width:127;height:179;mso-wrap-style:none;v-text-anchor:middle">
                  <v:fill o:detectmouseclick="t" type="solid" color2="white"/>
                  <v:stroke color="#3465a4" joinstyle="bevel" endcap="flat"/>
                  <w10:wrap type="none"/>
                </v:shape>
                <v:shape id="shape_0" coordsize="170,244" path="m83,12c83,10,84,7,84,6c84,3,83,0,78,0c71,0,43,3,34,5c31,5,27,5,27,12c27,17,31,17,35,17c52,17,52,19,52,21c52,24,52,27,50,30c34,94,18,159,1,225c0,230,0,229,0,232c0,237,4,243,13,243c21,243,25,236,28,229c28,227,43,167,45,162c69,164,88,173,88,190c88,192,88,194,88,197c87,202,87,204,87,208c87,232,106,243,123,243c157,243,153,208,167,191c167,185,162,185,161,185c157,185,157,188,154,194c150,209,141,233,125,233c115,233,112,225,112,215c112,209,112,209,115,199c115,195,116,194,116,190c116,159,74,155,60,153c70,146,83,135,88,131c106,114,123,97,143,97c147,97,151,98,154,101c140,104,136,117,136,121c136,129,143,133,150,133c160,133,169,126,169,112c169,100,161,87,143,87c123,87,106,101,88,118c74,132,63,142,48,149c59,103,71,58,83,12e" fillcolor="black" stroked="f" o:allowincell="f" style="position:absolute;left:918;top:-236;width:95;height:137;mso-wrap-style:none;v-text-anchor:middle">
                  <v:fill o:detectmouseclick="t" type="solid" color2="white"/>
                  <v:stroke color="#3465a4" joinstyle="bevel" endcap="flat"/>
                  <w10:wrap type="none"/>
                </v:shape>
                <v:shape id="shape_0" coordsize="127,230" path="m79,10c79,0,77,0,68,0c45,23,14,23,0,23c0,27,0,31,0,35c9,35,31,35,51,25c51,84,51,142,51,201c51,212,51,216,16,216c12,216,7,216,3,216c3,220,3,224,3,229c9,229,51,227,65,227c75,227,118,229,126,229c126,224,126,220,126,216c122,216,117,216,112,216c79,216,79,212,79,201c79,136,79,73,79,10e" fillcolor="black" stroked="f" o:allowincell="f" style="position:absolute;left:915;top:-60;width:70;height:129;mso-wrap-style:none;v-text-anchor:middle">
                  <v:fill o:detectmouseclick="t" type="solid" color2="white"/>
                  <v:stroke color="#3465a4" joinstyle="bevel" endcap="flat"/>
                  <w10:wrap type="none"/>
                </v:shape>
                <v:shape id="shape_0" coordsize="59,148" path="m58,52c58,19,45,0,25,0c10,0,0,12,0,25c0,39,10,52,25,52c32,52,38,50,43,45c45,45,45,43,46,43c46,46,46,45,46,52c46,88,29,118,13,133c8,139,8,140,8,141c8,144,10,147,13,147c18,147,58,109,58,52e" fillcolor="black" stroked="f" o:allowincell="f" style="position:absolute;left:1065;top:-29;width:31;height:82;mso-wrap-style:none;v-text-anchor:middle">
                  <v:fill o:detectmouseclick="t" type="solid" color2="white"/>
                  <v:stroke color="#3465a4" joinstyle="bevel" endcap="flat"/>
                  <w10:wrap type="none"/>
                </v:shape>
                <v:shape id="shape_0" coordsize="52,53" path="m51,25c51,11,40,0,26,0c11,0,0,10,0,25c0,39,11,52,26,52c40,52,51,40,51,25e" fillcolor="black" stroked="f" o:allowincell="f" style="position:absolute;left:1189;top:-29;width:28;height:28;mso-wrap-style:none;v-text-anchor:middle">
                  <v:fill o:detectmouseclick="t" type="solid" color2="white"/>
                  <v:stroke color="#3465a4" joinstyle="bevel" endcap="flat"/>
                  <w10:wrap type="none"/>
                </v:shape>
                <v:shape id="shape_0" coordsize="53,53" path="m52,25c52,11,39,0,25,0c11,0,0,10,0,25c0,39,11,52,25,52c39,52,52,40,52,25e" fillcolor="black" stroked="f" o:allowincell="f" style="position:absolute;left:1266;top:-29;width:29;height:28;mso-wrap-style:none;v-text-anchor:middle">
                  <v:fill o:detectmouseclick="t" type="solid" color2="white"/>
                  <v:stroke color="#3465a4" joinstyle="bevel" endcap="flat"/>
                  <w10:wrap type="none"/>
                </v:shape>
                <v:shape id="shape_0" coordsize="53,53" path="m52,25c52,11,41,0,27,0c13,0,0,10,0,25c0,39,13,52,27,52c41,52,52,40,52,25e" fillcolor="black" stroked="f" o:allowincell="f" style="position:absolute;left:1343;top:-29;width:28;height:28;mso-wrap-style:none;v-text-anchor:middle">
                  <v:fill o:detectmouseclick="t" type="solid" color2="white"/>
                  <v:stroke color="#3465a4" joinstyle="bevel" endcap="flat"/>
                  <w10:wrap type="none"/>
                </v:shape>
                <v:shape id="shape_0" coordsize="59,148" path="m58,52c58,19,45,0,26,0c10,0,0,12,0,25c0,39,10,52,26,52c33,52,38,50,44,45c45,45,45,43,45,43c47,43,47,45,47,52c47,88,30,118,13,133c7,139,7,140,7,141c7,144,10,147,13,147c19,147,58,109,58,52e" fillcolor="black" stroked="f" o:allowincell="f" style="position:absolute;left:1420;top:-29;width:32;height:82;mso-wrap-style:none;v-text-anchor:middle">
                  <v:fill o:detectmouseclick="t" type="solid" color2="white"/>
                  <v:stroke color="#3465a4" joinstyle="bevel" endcap="flat"/>
                  <w10:wrap type="none"/>
                </v:shape>
                <v:shape id="shape_0" coordsize="246,224" path="m150,68c152,56,164,11,199,11c201,11,213,11,222,17c210,19,200,32,200,43c200,52,204,60,218,60c229,60,245,52,245,32c245,7,215,0,199,0c171,0,154,26,147,38c136,4,109,0,94,0c43,0,15,63,15,75c15,80,19,80,21,80c25,80,26,80,28,75c45,22,77,11,94,11c102,11,120,15,120,43c120,59,112,92,94,161c85,190,68,211,46,211c43,211,32,211,22,206c33,203,45,192,45,179c45,165,33,161,26,161c12,161,0,175,0,190c0,213,24,223,46,223c78,223,96,188,98,185c103,203,122,223,151,223c201,223,229,160,229,147c229,141,225,141,224,141c220,141,218,144,217,147c201,200,168,211,151,211c133,211,124,196,124,179c124,168,127,158,133,136c138,113,144,91,150,68e" fillcolor="black" stroked="f" o:allowincell="f" style="position:absolute;left:1528;top:-122;width:138;height:125;mso-wrap-style:none;v-text-anchor:middle">
                  <v:fill o:detectmouseclick="t" type="solid" color2="white"/>
                  <v:stroke color="#3465a4" joinstyle="bevel" endcap="flat"/>
                  <w10:wrap type="none"/>
                </v:shape>
                <v:shape id="shape_0" coordsize="171,244" path="m82,12c83,10,83,7,83,6c83,3,82,0,79,0c72,0,42,3,34,5c31,5,27,5,27,12c27,17,31,17,35,17c52,17,52,19,52,21c52,24,51,27,51,30c34,94,19,159,2,225c0,230,0,229,0,232c0,237,5,243,12,243c21,243,26,236,28,229c28,227,44,167,45,162c69,164,89,173,89,190c89,192,89,194,89,197c87,202,87,204,87,208c87,232,107,243,124,243c157,243,153,208,167,191c167,185,163,185,161,185c157,185,156,188,154,194c150,209,142,233,124,233c115,233,112,225,112,215c112,209,112,209,114,199c115,199,117,194,117,190c117,159,75,155,61,153c70,146,83,135,89,131c107,114,124,97,143,97c147,97,152,98,154,101c139,104,136,117,136,121c136,129,142,133,150,133c160,133,170,126,170,112c170,100,161,87,143,87c124,87,105,101,89,118c73,132,62,142,48,149c59,103,70,58,82,12e" fillcolor="black" stroked="f" o:allowincell="f" style="position:absolute;left:1694;top:-236;width:95;height:137;mso-wrap-style:none;v-text-anchor:middle">
                  <v:fill o:detectmouseclick="t" type="solid" color2="white"/>
                  <v:stroke color="#3465a4" joinstyle="bevel" endcap="flat"/>
                  <w10:wrap type="none"/>
                </v:shape>
                <v:shape id="shape_0" coordsize="211,156" path="m25,130c25,136,23,139,22,144c22,153,28,155,33,155c40,155,46,151,47,148c49,146,51,134,53,127c56,120,58,105,61,97c63,88,65,81,67,73c71,59,71,56,81,42c91,28,107,10,133,10c152,10,154,28,154,35c154,54,138,94,133,108c130,118,128,120,128,126c128,144,142,155,161,155c194,155,210,108,210,104c210,98,205,98,204,98c200,98,200,101,198,105c190,132,175,146,162,146c154,146,152,141,152,134c152,126,155,122,161,106c165,95,179,59,179,39c179,7,152,0,134,0c106,0,86,18,77,32c74,8,53,0,39,0c25,0,16,11,12,19c4,32,0,52,0,53c0,57,4,57,5,57c11,57,11,57,14,47c18,26,25,10,39,10c47,10,50,18,50,26c50,33,46,46,44,56c42,64,39,78,36,87c32,101,29,115,25,130e" fillcolor="black" stroked="f" o:allowincell="f" style="position:absolute;left:1689;top:-17;width:118;height:87;mso-wrap-style:none;v-text-anchor:middle">
                  <v:fill o:detectmouseclick="t" type="solid" color2="white"/>
                  <v:stroke color="#3465a4" joinstyle="bevel" endcap="flat"/>
                  <w10:wrap type="none"/>
                </v:shape>
                <v:shape id="shape_0" coordsize="114,492" path="m113,246c113,208,107,148,81,93c51,33,9,0,4,0c1,0,0,2,0,5c0,6,0,7,8,16c57,65,85,143,85,246c85,328,67,415,5,477c0,484,0,484,0,485c0,488,1,491,4,491c9,491,53,457,82,394c107,341,113,288,113,246e" fillcolor="black" stroked="f" o:allowincell="f" style="position:absolute;left:1847;top:-208;width:64;height:277;mso-wrap-style:none;v-text-anchor:middle">
                  <v:fill o:detectmouseclick="t" type="solid" color2="white"/>
                  <v:stroke color="#3465a4" joinstyle="bevel" endcap="flat"/>
                  <w10:wrap type="none"/>
                </v:shape>
                <v:shape id="shape_0" coordsize="247,286" path="m228,151c236,151,246,151,246,142c246,132,236,132,228,132c159,132,89,132,21,132c26,66,82,20,152,20c178,20,203,20,228,20c236,20,246,20,246,10c246,0,236,0,228,0c203,0,176,0,151,0c67,0,0,63,0,142c0,220,67,285,151,285c176,285,203,285,228,285c236,285,246,285,246,275c246,265,236,265,228,265c203,265,178,265,152,265c82,265,26,217,21,151c89,151,159,151,228,151e" fillcolor="black" stroked="f" o:allowincell="f" style="position:absolute;left:2040;top:-149;width:139;height:160;mso-wrap-style:none;v-text-anchor:middle">
                  <v:fill o:detectmouseclick="t" type="solid" color2="white"/>
                  <v:stroke color="#3465a4" joinstyle="bevel" endcap="flat"/>
                  <w10:wrap type="none"/>
                </v:shape>
                <v:shape id="shape_0" coordsize="340,336" path="m125,182c130,182,137,182,143,182c167,220,192,258,216,295c221,304,232,322,238,329c241,335,244,335,255,335c277,335,300,335,322,335c330,335,339,335,339,326c339,322,336,318,330,318c312,314,288,283,277,267c273,262,249,229,216,176c259,168,302,150,302,91c302,22,230,0,172,0c120,0,69,0,17,0c8,0,0,0,0,8c0,16,10,16,14,16c42,16,45,19,45,44c45,126,45,208,45,291c45,314,42,318,14,318c10,318,0,318,0,326c0,335,8,335,17,335c62,335,108,335,153,335c161,335,168,335,168,326c168,318,160,318,154,318c126,318,125,314,125,291c125,255,125,218,125,182xm220,158c234,140,235,113,235,92c235,68,231,42,216,22c237,26,284,42,284,91c284,123,270,148,220,158xm125,43c125,33,125,16,155,16c197,16,217,33,217,92c217,155,202,165,125,165c125,124,125,84,125,43xm57,318c62,308,62,297,62,291c62,208,62,126,62,43c62,39,62,25,57,16c76,16,95,16,113,16c108,25,108,35,108,42c108,124,108,207,108,291c108,297,108,308,111,318c92,318,76,318,57,318xm162,182c165,182,168,180,172,180c179,180,190,179,197,179c204,190,258,279,298,318c283,318,266,318,251,318c221,273,192,227,162,182xe" fillcolor="black" stroked="f" o:allowincell="f" style="position:absolute;left:2285;top:-190;width:191;height:189;mso-wrap-style:none;v-text-anchor:middle">
                  <v:fill o:detectmouseclick="t" type="solid" color2="white"/>
                  <v:stroke color="#3465a4" joinstyle="bevel" endcap="flat"/>
                  <w10:wrap type="none"/>
                </v:shape>
                <v:shape id="shape_0" coordsize="318,157" path="m133,125c132,132,129,143,129,145c129,153,134,156,140,156c147,156,151,152,154,149c155,146,158,135,160,128c161,121,165,105,168,96c169,89,171,82,174,73c176,58,176,58,183,46c195,30,213,10,240,10c258,10,259,27,259,34c259,55,245,93,240,108c235,118,234,121,234,126c234,145,249,156,266,156c301,156,317,108,317,104c317,98,312,98,311,98c305,98,305,101,304,105c297,132,282,146,268,146c261,146,259,142,259,135c259,126,261,122,268,107c272,96,286,59,286,39c286,34,286,20,273,10c266,6,256,0,241,0c210,0,190,21,179,35c176,6,153,0,134,0c106,0,87,18,77,32c74,9,53,0,39,0c25,0,17,11,13,20c4,32,0,52,0,53c0,58,4,58,6,58c11,58,11,56,14,48c18,27,25,10,39,10c48,10,50,18,50,27c50,34,46,46,45,56c42,65,39,79,36,87c32,101,29,115,25,131c24,135,24,139,22,145c22,153,28,156,34,156c41,156,46,152,48,149c49,146,52,135,53,128c56,121,59,105,62,96c63,89,66,82,67,73c71,59,71,56,81,42c91,28,108,10,133,10c153,10,154,28,154,34c154,44,153,48,148,68c143,87,139,105,133,125e" fillcolor="black" stroked="f" o:allowincell="f" style="position:absolute;left:2491;top:-186;width:179;height:87;mso-wrap-style:none;v-text-anchor:middle">
                  <v:fill o:detectmouseclick="t" type="solid" color2="white"/>
                  <v:stroke color="#3465a4" joinstyle="bevel" endcap="flat"/>
                  <w10:wrap type="none"/>
                </v:shape>
                <v:shape id="shape_0" coordsize="255,254" path="m135,134c170,134,206,134,241,134c246,134,254,134,254,126c254,117,246,117,241,117c206,117,170,117,135,117c135,82,135,47,135,12c135,8,135,0,126,0c118,0,118,7,118,12c118,47,118,82,118,117c83,117,48,117,13,117c9,117,0,117,0,126c0,134,7,134,13,134c48,134,83,134,118,134c118,169,118,204,118,241c118,245,118,253,126,253c135,253,135,245,135,241c135,204,135,169,135,134e" fillcolor="black" stroked="f" o:allowincell="f" style="position:absolute;left:2496;top:-51;width:143;height:143;mso-wrap-style:none;v-text-anchor:middle">
                  <v:fill o:detectmouseclick="t" type="solid" color2="white"/>
                  <v:stroke color="#3465a4" joinstyle="bevel" endcap="flat"/>
                  <w10:wrap type="none"/>
                </v:shape>
              </v:group>
            </w:pict>
          </mc:Fallback>
        </mc:AlternateContent>
      </w:r>
      <w:r>
        <w:rPr>
          <w:position w:val="0"/>
          <w:sz w:val="24"/>
          <w:sz w:val="24"/>
          <w:vertAlign w:val="baseline"/>
        </w:rPr>
        <w:t xml:space="preserve">. </w:t>
      </w:r>
    </w:p>
    <w:p>
      <w:pPr>
        <w:pStyle w:val="Normal"/>
        <w:ind w:left="0" w:hanging="0"/>
        <w:rPr/>
      </w:pPr>
      <w:r>
        <w:rPr>
          <w:position w:val="0"/>
          <w:sz w:val="24"/>
          <w:sz w:val="24"/>
          <w:vertAlign w:val="baseline"/>
        </w:rPr>
        <w:t>E</w:t>
      </w:r>
      <w:r>
        <w:rPr>
          <w:position w:val="0"/>
          <w:sz w:val="24"/>
          <w:sz w:val="24"/>
          <w:vertAlign w:val="baseline"/>
        </w:rPr>
        <w:t xml:space="preserve">l conjunto factible de producción o de combinaciones de entradas – salidas disponibles </w:t>
      </w:r>
      <w:r>
        <w:rPr>
          <w:position w:val="0"/>
          <w:sz w:val="24"/>
          <w:sz w:val="24"/>
          <w:vertAlign w:val="baseline"/>
        </w:rPr>
        <w:t>T</w:t>
      </w:r>
      <w:r>
        <w:rPr>
          <w:position w:val="0"/>
          <w:sz w:val="24"/>
          <w:sz w:val="24"/>
          <w:vertAlign w:val="baseline"/>
        </w:rPr>
        <w:t xml:space="preserve"> para k se da por: </w:t>
      </w:r>
    </w:p>
    <w:p>
      <w:pPr>
        <w:pStyle w:val="Normal"/>
        <w:ind w:left="0" w:hanging="0"/>
        <w:jc w:val="right"/>
        <w:rPr>
          <w:position w:val="0"/>
          <w:sz w:val="20"/>
          <w:vertAlign w:val="baseline"/>
        </w:rPr>
      </w:pPr>
      <w:r>
        <w:rPr>
          <w:position w:val="0"/>
          <w:sz w:val="24"/>
          <w:vertAlign w:val="baseline"/>
        </w:rPr>
        <mc:AlternateContent>
          <mc:Choice Requires="wpg">
            <w:drawing>
              <wp:inline distT="0" distB="0" distL="0" distR="0">
                <wp:extent cx="2709545" cy="162560"/>
                <wp:effectExtent l="0" t="0" r="0" b="0"/>
                <wp:docPr id="4" name="" title="TexMaths" descr="12§inline§T = {(x,y) \in \mathbb{R}_+^n \times  \mathbb{R}_+^m | x\, puede \, producir \, y}§svg§600§TRUE§"/>
                <a:graphic xmlns:a="http://schemas.openxmlformats.org/drawingml/2006/main">
                  <a:graphicData uri="http://schemas.microsoft.com/office/word/2010/wordprocessingGroup">
                    <wpg:wgp>
                      <wpg:cNvGrpSpPr/>
                      <wpg:grpSpPr>
                        <a:xfrm>
                          <a:off x="0" y="0"/>
                          <a:ext cx="2709720" cy="162720"/>
                          <a:chOff x="0" y="0"/>
                          <a:chExt cx="2709720" cy="162720"/>
                        </a:xfrm>
                      </wpg:grpSpPr>
                      <wps:wsp>
                        <wps:cNvSpPr/>
                        <wps:spPr>
                          <a:xfrm>
                            <a:off x="0" y="11520"/>
                            <a:ext cx="103680" cy="101520"/>
                          </a:xfrm>
                          <a:custGeom>
                            <a:avLst/>
                            <a:gdLst/>
                            <a:ahLst/>
                            <a:rect l="0" t="0" r="r" b="b"/>
                            <a:pathLst>
                              <a:path w="288" h="282">
                                <a:moveTo>
                                  <a:pt x="171" y="27"/>
                                </a:moveTo>
                                <a:cubicBezTo>
                                  <a:pt x="175" y="16"/>
                                  <a:pt x="176" y="13"/>
                                  <a:pt x="181" y="12"/>
                                </a:cubicBezTo>
                                <a:cubicBezTo>
                                  <a:pt x="184" y="12"/>
                                  <a:pt x="199" y="12"/>
                                  <a:pt x="207" y="12"/>
                                </a:cubicBezTo>
                                <a:cubicBezTo>
                                  <a:pt x="250" y="12"/>
                                  <a:pt x="269" y="13"/>
                                  <a:pt x="269" y="45"/>
                                </a:cubicBezTo>
                                <a:cubicBezTo>
                                  <a:pt x="269" y="53"/>
                                  <a:pt x="267" y="68"/>
                                  <a:pt x="266" y="79"/>
                                </a:cubicBezTo>
                                <a:cubicBezTo>
                                  <a:pt x="265" y="81"/>
                                  <a:pt x="265" y="86"/>
                                  <a:pt x="265" y="87"/>
                                </a:cubicBezTo>
                                <a:cubicBezTo>
                                  <a:pt x="265" y="90"/>
                                  <a:pt x="266" y="93"/>
                                  <a:pt x="269" y="93"/>
                                </a:cubicBezTo>
                                <a:cubicBezTo>
                                  <a:pt x="274" y="93"/>
                                  <a:pt x="274" y="90"/>
                                  <a:pt x="275" y="84"/>
                                </a:cubicBezTo>
                                <a:cubicBezTo>
                                  <a:pt x="279" y="59"/>
                                  <a:pt x="284" y="35"/>
                                  <a:pt x="287" y="10"/>
                                </a:cubicBezTo>
                                <a:cubicBezTo>
                                  <a:pt x="287" y="8"/>
                                  <a:pt x="287" y="5"/>
                                  <a:pt x="287" y="2"/>
                                </a:cubicBezTo>
                                <a:cubicBezTo>
                                  <a:pt x="287" y="-1"/>
                                  <a:pt x="284" y="-1"/>
                                  <a:pt x="277" y="-1"/>
                                </a:cubicBezTo>
                                <a:cubicBezTo>
                                  <a:pt x="199" y="-1"/>
                                  <a:pt x="121" y="-1"/>
                                  <a:pt x="43" y="-1"/>
                                </a:cubicBezTo>
                                <a:cubicBezTo>
                                  <a:pt x="32" y="-1"/>
                                  <a:pt x="32" y="-1"/>
                                  <a:pt x="29" y="7"/>
                                </a:cubicBezTo>
                                <a:cubicBezTo>
                                  <a:pt x="21" y="31"/>
                                  <a:pt x="13" y="56"/>
                                  <a:pt x="4" y="80"/>
                                </a:cubicBezTo>
                                <a:cubicBezTo>
                                  <a:pt x="3" y="81"/>
                                  <a:pt x="1" y="87"/>
                                  <a:pt x="1" y="89"/>
                                </a:cubicBezTo>
                                <a:cubicBezTo>
                                  <a:pt x="1" y="91"/>
                                  <a:pt x="3" y="93"/>
                                  <a:pt x="7" y="93"/>
                                </a:cubicBezTo>
                                <a:cubicBezTo>
                                  <a:pt x="10" y="93"/>
                                  <a:pt x="11" y="91"/>
                                  <a:pt x="14" y="84"/>
                                </a:cubicBezTo>
                                <a:cubicBezTo>
                                  <a:pt x="37" y="19"/>
                                  <a:pt x="47" y="12"/>
                                  <a:pt x="110" y="12"/>
                                </a:cubicBezTo>
                                <a:cubicBezTo>
                                  <a:pt x="115" y="12"/>
                                  <a:pt x="121" y="12"/>
                                  <a:pt x="125" y="12"/>
                                </a:cubicBezTo>
                                <a:cubicBezTo>
                                  <a:pt x="137" y="12"/>
                                  <a:pt x="137" y="13"/>
                                  <a:pt x="137" y="17"/>
                                </a:cubicBezTo>
                                <a:cubicBezTo>
                                  <a:pt x="137" y="19"/>
                                  <a:pt x="136" y="24"/>
                                  <a:pt x="136" y="25"/>
                                </a:cubicBezTo>
                                <a:cubicBezTo>
                                  <a:pt x="117" y="99"/>
                                  <a:pt x="99" y="175"/>
                                  <a:pt x="80" y="249"/>
                                </a:cubicBezTo>
                                <a:cubicBezTo>
                                  <a:pt x="76" y="263"/>
                                  <a:pt x="75" y="268"/>
                                  <a:pt x="29" y="268"/>
                                </a:cubicBezTo>
                                <a:cubicBezTo>
                                  <a:pt x="14" y="268"/>
                                  <a:pt x="11" y="268"/>
                                  <a:pt x="11" y="276"/>
                                </a:cubicBezTo>
                                <a:cubicBezTo>
                                  <a:pt x="11" y="281"/>
                                  <a:pt x="16" y="281"/>
                                  <a:pt x="19" y="281"/>
                                </a:cubicBezTo>
                                <a:cubicBezTo>
                                  <a:pt x="31" y="281"/>
                                  <a:pt x="43" y="281"/>
                                  <a:pt x="53" y="281"/>
                                </a:cubicBezTo>
                                <a:cubicBezTo>
                                  <a:pt x="65" y="281"/>
                                  <a:pt x="77" y="280"/>
                                  <a:pt x="89" y="280"/>
                                </a:cubicBezTo>
                                <a:cubicBezTo>
                                  <a:pt x="101" y="280"/>
                                  <a:pt x="113" y="281"/>
                                  <a:pt x="124" y="281"/>
                                </a:cubicBezTo>
                                <a:cubicBezTo>
                                  <a:pt x="136" y="281"/>
                                  <a:pt x="149" y="281"/>
                                  <a:pt x="161" y="281"/>
                                </a:cubicBezTo>
                                <a:cubicBezTo>
                                  <a:pt x="165" y="281"/>
                                  <a:pt x="170" y="281"/>
                                  <a:pt x="170" y="273"/>
                                </a:cubicBezTo>
                                <a:cubicBezTo>
                                  <a:pt x="170" y="268"/>
                                  <a:pt x="167" y="268"/>
                                  <a:pt x="155" y="268"/>
                                </a:cubicBezTo>
                                <a:cubicBezTo>
                                  <a:pt x="146" y="268"/>
                                  <a:pt x="140" y="268"/>
                                  <a:pt x="129" y="268"/>
                                </a:cubicBezTo>
                                <a:cubicBezTo>
                                  <a:pt x="117" y="267"/>
                                  <a:pt x="113" y="266"/>
                                  <a:pt x="113" y="258"/>
                                </a:cubicBezTo>
                                <a:cubicBezTo>
                                  <a:pt x="113" y="256"/>
                                  <a:pt x="113" y="256"/>
                                  <a:pt x="115" y="250"/>
                                </a:cubicBezTo>
                                <a:cubicBezTo>
                                  <a:pt x="134" y="176"/>
                                  <a:pt x="152" y="102"/>
                                  <a:pt x="171" y="27"/>
                                </a:cubicBezTo>
                                <a:close/>
                              </a:path>
                            </a:pathLst>
                          </a:custGeom>
                          <a:solidFill>
                            <a:srgbClr val="000000"/>
                          </a:solidFill>
                          <a:ln w="0">
                            <a:noFill/>
                          </a:ln>
                        </wps:spPr>
                        <wps:bodyPr/>
                      </wps:wsp>
                      <wps:wsp>
                        <wps:cNvSpPr/>
                        <wps:spPr>
                          <a:xfrm>
                            <a:off x="156960" y="57960"/>
                            <a:ext cx="101520" cy="35640"/>
                          </a:xfrm>
                          <a:custGeom>
                            <a:avLst/>
                            <a:gdLst/>
                            <a:ahLst/>
                            <a:rect l="0" t="0" r="r" b="b"/>
                            <a:pathLst>
                              <a:path w="282" h="99">
                                <a:moveTo>
                                  <a:pt x="267" y="16"/>
                                </a:moveTo>
                                <a:cubicBezTo>
                                  <a:pt x="273" y="16"/>
                                  <a:pt x="281" y="16"/>
                                  <a:pt x="281" y="7"/>
                                </a:cubicBezTo>
                                <a:cubicBezTo>
                                  <a:pt x="281" y="-1"/>
                                  <a:pt x="273" y="-1"/>
                                  <a:pt x="268" y="-1"/>
                                </a:cubicBezTo>
                                <a:cubicBezTo>
                                  <a:pt x="184" y="-1"/>
                                  <a:pt x="99" y="-1"/>
                                  <a:pt x="15" y="-1"/>
                                </a:cubicBezTo>
                                <a:cubicBezTo>
                                  <a:pt x="9" y="-1"/>
                                  <a:pt x="0" y="-1"/>
                                  <a:pt x="0" y="7"/>
                                </a:cubicBezTo>
                                <a:cubicBezTo>
                                  <a:pt x="0" y="16"/>
                                  <a:pt x="9" y="16"/>
                                  <a:pt x="15" y="16"/>
                                </a:cubicBezTo>
                                <a:cubicBezTo>
                                  <a:pt x="99" y="16"/>
                                  <a:pt x="183" y="16"/>
                                  <a:pt x="267" y="16"/>
                                </a:cubicBezTo>
                                <a:moveTo>
                                  <a:pt x="268" y="98"/>
                                </a:moveTo>
                                <a:cubicBezTo>
                                  <a:pt x="273" y="98"/>
                                  <a:pt x="281" y="98"/>
                                  <a:pt x="281" y="90"/>
                                </a:cubicBezTo>
                                <a:cubicBezTo>
                                  <a:pt x="281" y="82"/>
                                  <a:pt x="273" y="82"/>
                                  <a:pt x="267" y="82"/>
                                </a:cubicBezTo>
                                <a:cubicBezTo>
                                  <a:pt x="183" y="82"/>
                                  <a:pt x="99" y="82"/>
                                  <a:pt x="15" y="82"/>
                                </a:cubicBezTo>
                                <a:cubicBezTo>
                                  <a:pt x="9" y="82"/>
                                  <a:pt x="0" y="82"/>
                                  <a:pt x="0" y="90"/>
                                </a:cubicBezTo>
                                <a:cubicBezTo>
                                  <a:pt x="0" y="98"/>
                                  <a:pt x="9" y="98"/>
                                  <a:pt x="15" y="98"/>
                                </a:cubicBezTo>
                                <a:cubicBezTo>
                                  <a:pt x="99" y="98"/>
                                  <a:pt x="184" y="98"/>
                                  <a:pt x="268" y="98"/>
                                </a:cubicBezTo>
                                <a:close/>
                              </a:path>
                            </a:pathLst>
                          </a:custGeom>
                          <a:solidFill>
                            <a:srgbClr val="000000"/>
                          </a:solidFill>
                          <a:ln w="0">
                            <a:noFill/>
                          </a:ln>
                        </wps:spPr>
                        <wps:bodyPr/>
                      </wps:wsp>
                      <wps:wsp>
                        <wps:cNvSpPr/>
                        <wps:spPr>
                          <a:xfrm>
                            <a:off x="324000" y="0"/>
                            <a:ext cx="35640" cy="150480"/>
                          </a:xfrm>
                          <a:custGeom>
                            <a:avLst/>
                            <a:gdLst/>
                            <a:ahLst/>
                            <a:rect l="0" t="0" r="r" b="b"/>
                            <a:pathLst>
                              <a:path w="99" h="418">
                                <a:moveTo>
                                  <a:pt x="98" y="414"/>
                                </a:moveTo>
                                <a:cubicBezTo>
                                  <a:pt x="98" y="412"/>
                                  <a:pt x="98" y="412"/>
                                  <a:pt x="91" y="405"/>
                                </a:cubicBezTo>
                                <a:cubicBezTo>
                                  <a:pt x="38" y="353"/>
                                  <a:pt x="25" y="272"/>
                                  <a:pt x="25" y="209"/>
                                </a:cubicBezTo>
                                <a:cubicBezTo>
                                  <a:pt x="25" y="136"/>
                                  <a:pt x="40" y="63"/>
                                  <a:pt x="92" y="10"/>
                                </a:cubicBezTo>
                                <a:cubicBezTo>
                                  <a:pt x="98" y="6"/>
                                  <a:pt x="98" y="6"/>
                                  <a:pt x="98" y="4"/>
                                </a:cubicBezTo>
                                <a:cubicBezTo>
                                  <a:pt x="98" y="1"/>
                                  <a:pt x="97" y="0"/>
                                  <a:pt x="93" y="0"/>
                                </a:cubicBezTo>
                                <a:cubicBezTo>
                                  <a:pt x="89" y="0"/>
                                  <a:pt x="51" y="28"/>
                                  <a:pt x="27" y="81"/>
                                </a:cubicBezTo>
                                <a:cubicBezTo>
                                  <a:pt x="5" y="128"/>
                                  <a:pt x="-1" y="174"/>
                                  <a:pt x="-1" y="209"/>
                                </a:cubicBezTo>
                                <a:cubicBezTo>
                                  <a:pt x="-1" y="241"/>
                                  <a:pt x="4" y="292"/>
                                  <a:pt x="28" y="339"/>
                                </a:cubicBezTo>
                                <a:cubicBezTo>
                                  <a:pt x="53" y="391"/>
                                  <a:pt x="89" y="418"/>
                                  <a:pt x="93" y="418"/>
                                </a:cubicBezTo>
                                <a:cubicBezTo>
                                  <a:pt x="97" y="418"/>
                                  <a:pt x="98" y="417"/>
                                  <a:pt x="98" y="414"/>
                                </a:cubicBezTo>
                                <a:close/>
                              </a:path>
                            </a:pathLst>
                          </a:custGeom>
                          <a:solidFill>
                            <a:srgbClr val="000000"/>
                          </a:solidFill>
                          <a:ln w="0">
                            <a:noFill/>
                          </a:ln>
                        </wps:spPr>
                        <wps:bodyPr/>
                      </wps:wsp>
                      <wps:wsp>
                        <wps:cNvSpPr/>
                        <wps:spPr>
                          <a:xfrm>
                            <a:off x="372600" y="46440"/>
                            <a:ext cx="75600" cy="68760"/>
                          </a:xfrm>
                          <a:custGeom>
                            <a:avLst/>
                            <a:gdLst/>
                            <a:ahLst/>
                            <a:rect l="0" t="0" r="r" b="b"/>
                            <a:pathLst>
                              <a:path w="210" h="191">
                                <a:moveTo>
                                  <a:pt x="128" y="58"/>
                                </a:moveTo>
                                <a:cubicBezTo>
                                  <a:pt x="131" y="48"/>
                                  <a:pt x="140" y="9"/>
                                  <a:pt x="169" y="9"/>
                                </a:cubicBezTo>
                                <a:cubicBezTo>
                                  <a:pt x="172" y="9"/>
                                  <a:pt x="182" y="9"/>
                                  <a:pt x="191" y="14"/>
                                </a:cubicBezTo>
                                <a:cubicBezTo>
                                  <a:pt x="179" y="17"/>
                                  <a:pt x="170" y="27"/>
                                  <a:pt x="170" y="37"/>
                                </a:cubicBezTo>
                                <a:cubicBezTo>
                                  <a:pt x="170" y="44"/>
                                  <a:pt x="175" y="53"/>
                                  <a:pt x="187" y="53"/>
                                </a:cubicBezTo>
                                <a:cubicBezTo>
                                  <a:pt x="196" y="53"/>
                                  <a:pt x="210" y="44"/>
                                  <a:pt x="210" y="27"/>
                                </a:cubicBezTo>
                                <a:cubicBezTo>
                                  <a:pt x="210" y="6"/>
                                  <a:pt x="185" y="0"/>
                                  <a:pt x="170" y="0"/>
                                </a:cubicBezTo>
                                <a:cubicBezTo>
                                  <a:pt x="145" y="0"/>
                                  <a:pt x="131" y="23"/>
                                  <a:pt x="126" y="32"/>
                                </a:cubicBezTo>
                                <a:cubicBezTo>
                                  <a:pt x="115" y="5"/>
                                  <a:pt x="92" y="0"/>
                                  <a:pt x="80" y="0"/>
                                </a:cubicBezTo>
                                <a:cubicBezTo>
                                  <a:pt x="36" y="0"/>
                                  <a:pt x="12" y="54"/>
                                  <a:pt x="12" y="64"/>
                                </a:cubicBezTo>
                                <a:cubicBezTo>
                                  <a:pt x="12" y="69"/>
                                  <a:pt x="17" y="69"/>
                                  <a:pt x="18" y="69"/>
                                </a:cubicBezTo>
                                <a:cubicBezTo>
                                  <a:pt x="20" y="69"/>
                                  <a:pt x="23" y="68"/>
                                  <a:pt x="23" y="64"/>
                                </a:cubicBezTo>
                                <a:cubicBezTo>
                                  <a:pt x="37" y="20"/>
                                  <a:pt x="65" y="9"/>
                                  <a:pt x="79" y="9"/>
                                </a:cubicBezTo>
                                <a:cubicBezTo>
                                  <a:pt x="88" y="9"/>
                                  <a:pt x="102" y="13"/>
                                  <a:pt x="102" y="37"/>
                                </a:cubicBezTo>
                                <a:cubicBezTo>
                                  <a:pt x="102" y="50"/>
                                  <a:pt x="95" y="79"/>
                                  <a:pt x="79" y="137"/>
                                </a:cubicBezTo>
                                <a:cubicBezTo>
                                  <a:pt x="73" y="164"/>
                                  <a:pt x="58" y="181"/>
                                  <a:pt x="40" y="181"/>
                                </a:cubicBezTo>
                                <a:cubicBezTo>
                                  <a:pt x="37" y="181"/>
                                  <a:pt x="28" y="181"/>
                                  <a:pt x="18" y="176"/>
                                </a:cubicBezTo>
                                <a:cubicBezTo>
                                  <a:pt x="29" y="173"/>
                                  <a:pt x="38" y="165"/>
                                  <a:pt x="38" y="153"/>
                                </a:cubicBezTo>
                                <a:cubicBezTo>
                                  <a:pt x="38" y="141"/>
                                  <a:pt x="29" y="139"/>
                                  <a:pt x="23" y="139"/>
                                </a:cubicBezTo>
                                <a:cubicBezTo>
                                  <a:pt x="10" y="139"/>
                                  <a:pt x="0" y="149"/>
                                  <a:pt x="0" y="163"/>
                                </a:cubicBezTo>
                                <a:cubicBezTo>
                                  <a:pt x="0" y="182"/>
                                  <a:pt x="20" y="190"/>
                                  <a:pt x="40" y="190"/>
                                </a:cubicBezTo>
                                <a:cubicBezTo>
                                  <a:pt x="67" y="190"/>
                                  <a:pt x="82" y="161"/>
                                  <a:pt x="83" y="158"/>
                                </a:cubicBezTo>
                                <a:cubicBezTo>
                                  <a:pt x="89" y="173"/>
                                  <a:pt x="103" y="190"/>
                                  <a:pt x="128" y="190"/>
                                </a:cubicBezTo>
                                <a:cubicBezTo>
                                  <a:pt x="173" y="190"/>
                                  <a:pt x="197" y="136"/>
                                  <a:pt x="197" y="125"/>
                                </a:cubicBezTo>
                                <a:cubicBezTo>
                                  <a:pt x="197" y="122"/>
                                  <a:pt x="192" y="122"/>
                                  <a:pt x="191" y="122"/>
                                </a:cubicBezTo>
                                <a:cubicBezTo>
                                  <a:pt x="187" y="122"/>
                                  <a:pt x="187" y="123"/>
                                  <a:pt x="186" y="125"/>
                                </a:cubicBezTo>
                                <a:cubicBezTo>
                                  <a:pt x="172" y="171"/>
                                  <a:pt x="143" y="181"/>
                                  <a:pt x="130" y="181"/>
                                </a:cubicBezTo>
                                <a:cubicBezTo>
                                  <a:pt x="113" y="181"/>
                                  <a:pt x="107" y="167"/>
                                  <a:pt x="107" y="153"/>
                                </a:cubicBezTo>
                                <a:cubicBezTo>
                                  <a:pt x="107" y="143"/>
                                  <a:pt x="109" y="135"/>
                                  <a:pt x="114" y="116"/>
                                </a:cubicBezTo>
                                <a:cubicBezTo>
                                  <a:pt x="119" y="97"/>
                                  <a:pt x="124" y="78"/>
                                  <a:pt x="128" y="58"/>
                                </a:cubicBezTo>
                                <a:close/>
                              </a:path>
                            </a:pathLst>
                          </a:custGeom>
                          <a:solidFill>
                            <a:srgbClr val="000000"/>
                          </a:solidFill>
                          <a:ln w="0">
                            <a:noFill/>
                          </a:ln>
                        </wps:spPr>
                        <wps:bodyPr/>
                      </wps:wsp>
                      <wps:wsp>
                        <wps:cNvSpPr/>
                        <wps:spPr>
                          <a:xfrm>
                            <a:off x="468000" y="97200"/>
                            <a:ext cx="17640" cy="45000"/>
                          </a:xfrm>
                          <a:custGeom>
                            <a:avLst/>
                            <a:gdLst/>
                            <a:ahLst/>
                            <a:rect l="0" t="0" r="r" b="b"/>
                            <a:pathLst>
                              <a:path w="49" h="125">
                                <a:moveTo>
                                  <a:pt x="49" y="43"/>
                                </a:moveTo>
                                <a:cubicBezTo>
                                  <a:pt x="49" y="16"/>
                                  <a:pt x="39" y="-1"/>
                                  <a:pt x="22" y="-1"/>
                                </a:cubicBezTo>
                                <a:cubicBezTo>
                                  <a:pt x="7" y="-1"/>
                                  <a:pt x="-1" y="10"/>
                                  <a:pt x="-1" y="22"/>
                                </a:cubicBezTo>
                                <a:cubicBezTo>
                                  <a:pt x="-1" y="32"/>
                                  <a:pt x="7" y="43"/>
                                  <a:pt x="22" y="43"/>
                                </a:cubicBezTo>
                                <a:cubicBezTo>
                                  <a:pt x="27" y="43"/>
                                  <a:pt x="33" y="42"/>
                                  <a:pt x="36" y="38"/>
                                </a:cubicBezTo>
                                <a:cubicBezTo>
                                  <a:pt x="37" y="37"/>
                                  <a:pt x="37" y="37"/>
                                  <a:pt x="39" y="37"/>
                                </a:cubicBezTo>
                                <a:cubicBezTo>
                                  <a:pt x="39" y="40"/>
                                  <a:pt x="40" y="37"/>
                                  <a:pt x="40" y="43"/>
                                </a:cubicBezTo>
                                <a:cubicBezTo>
                                  <a:pt x="40" y="74"/>
                                  <a:pt x="25" y="99"/>
                                  <a:pt x="11" y="114"/>
                                </a:cubicBezTo>
                                <a:cubicBezTo>
                                  <a:pt x="6" y="117"/>
                                  <a:pt x="6" y="118"/>
                                  <a:pt x="6" y="120"/>
                                </a:cubicBezTo>
                                <a:cubicBezTo>
                                  <a:pt x="6" y="123"/>
                                  <a:pt x="9" y="124"/>
                                  <a:pt x="11" y="124"/>
                                </a:cubicBezTo>
                                <a:cubicBezTo>
                                  <a:pt x="15" y="124"/>
                                  <a:pt x="49" y="92"/>
                                  <a:pt x="49" y="43"/>
                                </a:cubicBezTo>
                                <a:close/>
                              </a:path>
                            </a:pathLst>
                          </a:custGeom>
                          <a:solidFill>
                            <a:srgbClr val="000000"/>
                          </a:solidFill>
                          <a:ln w="0">
                            <a:noFill/>
                          </a:ln>
                        </wps:spPr>
                        <wps:bodyPr/>
                      </wps:wsp>
                      <wps:wsp>
                        <wps:cNvSpPr/>
                        <wps:spPr>
                          <a:xfrm>
                            <a:off x="527040" y="46440"/>
                            <a:ext cx="69840" cy="97920"/>
                          </a:xfrm>
                          <a:custGeom>
                            <a:avLst/>
                            <a:gdLst/>
                            <a:ahLst/>
                            <a:rect l="0" t="0" r="r" b="b"/>
                            <a:pathLst>
                              <a:path w="194" h="272">
                                <a:moveTo>
                                  <a:pt x="191" y="26"/>
                                </a:moveTo>
                                <a:cubicBezTo>
                                  <a:pt x="194" y="20"/>
                                  <a:pt x="194" y="19"/>
                                  <a:pt x="194" y="15"/>
                                </a:cubicBezTo>
                                <a:cubicBezTo>
                                  <a:pt x="194" y="8"/>
                                  <a:pt x="188" y="5"/>
                                  <a:pt x="181" y="5"/>
                                </a:cubicBezTo>
                                <a:cubicBezTo>
                                  <a:pt x="177" y="5"/>
                                  <a:pt x="170" y="7"/>
                                  <a:pt x="166" y="13"/>
                                </a:cubicBezTo>
                                <a:cubicBezTo>
                                  <a:pt x="165" y="15"/>
                                  <a:pt x="163" y="29"/>
                                  <a:pt x="160" y="36"/>
                                </a:cubicBezTo>
                                <a:cubicBezTo>
                                  <a:pt x="158" y="47"/>
                                  <a:pt x="154" y="58"/>
                                  <a:pt x="152" y="69"/>
                                </a:cubicBezTo>
                                <a:cubicBezTo>
                                  <a:pt x="146" y="94"/>
                                  <a:pt x="139" y="120"/>
                                  <a:pt x="133" y="146"/>
                                </a:cubicBezTo>
                                <a:cubicBezTo>
                                  <a:pt x="131" y="152"/>
                                  <a:pt x="113" y="181"/>
                                  <a:pt x="86" y="181"/>
                                </a:cubicBezTo>
                                <a:cubicBezTo>
                                  <a:pt x="64" y="181"/>
                                  <a:pt x="59" y="163"/>
                                  <a:pt x="59" y="147"/>
                                </a:cubicBezTo>
                                <a:cubicBezTo>
                                  <a:pt x="59" y="128"/>
                                  <a:pt x="67" y="102"/>
                                  <a:pt x="81" y="64"/>
                                </a:cubicBezTo>
                                <a:cubicBezTo>
                                  <a:pt x="87" y="48"/>
                                  <a:pt x="89" y="43"/>
                                  <a:pt x="89" y="35"/>
                                </a:cubicBezTo>
                                <a:cubicBezTo>
                                  <a:pt x="89" y="15"/>
                                  <a:pt x="75" y="0"/>
                                  <a:pt x="55" y="0"/>
                                </a:cubicBezTo>
                                <a:cubicBezTo>
                                  <a:pt x="15" y="0"/>
                                  <a:pt x="-1" y="61"/>
                                  <a:pt x="-1" y="64"/>
                                </a:cubicBezTo>
                                <a:cubicBezTo>
                                  <a:pt x="-1" y="69"/>
                                  <a:pt x="3" y="69"/>
                                  <a:pt x="4" y="69"/>
                                </a:cubicBezTo>
                                <a:cubicBezTo>
                                  <a:pt x="8" y="69"/>
                                  <a:pt x="9" y="68"/>
                                  <a:pt x="10" y="61"/>
                                </a:cubicBezTo>
                                <a:cubicBezTo>
                                  <a:pt x="22" y="21"/>
                                  <a:pt x="39" y="9"/>
                                  <a:pt x="53" y="9"/>
                                </a:cubicBezTo>
                                <a:cubicBezTo>
                                  <a:pt x="57" y="9"/>
                                  <a:pt x="64" y="9"/>
                                  <a:pt x="64" y="23"/>
                                </a:cubicBezTo>
                                <a:cubicBezTo>
                                  <a:pt x="64" y="33"/>
                                  <a:pt x="59" y="44"/>
                                  <a:pt x="57" y="53"/>
                                </a:cubicBezTo>
                                <a:cubicBezTo>
                                  <a:pt x="40" y="97"/>
                                  <a:pt x="32" y="121"/>
                                  <a:pt x="32" y="140"/>
                                </a:cubicBezTo>
                                <a:cubicBezTo>
                                  <a:pt x="32" y="178"/>
                                  <a:pt x="58" y="190"/>
                                  <a:pt x="83" y="190"/>
                                </a:cubicBezTo>
                                <a:cubicBezTo>
                                  <a:pt x="100" y="190"/>
                                  <a:pt x="115" y="183"/>
                                  <a:pt x="127" y="171"/>
                                </a:cubicBezTo>
                                <a:cubicBezTo>
                                  <a:pt x="121" y="194"/>
                                  <a:pt x="116" y="214"/>
                                  <a:pt x="99" y="234"/>
                                </a:cubicBezTo>
                                <a:cubicBezTo>
                                  <a:pt x="88" y="249"/>
                                  <a:pt x="71" y="261"/>
                                  <a:pt x="52" y="261"/>
                                </a:cubicBezTo>
                                <a:cubicBezTo>
                                  <a:pt x="46" y="261"/>
                                  <a:pt x="27" y="259"/>
                                  <a:pt x="20" y="244"/>
                                </a:cubicBezTo>
                                <a:cubicBezTo>
                                  <a:pt x="27" y="244"/>
                                  <a:pt x="33" y="244"/>
                                  <a:pt x="39" y="239"/>
                                </a:cubicBezTo>
                                <a:cubicBezTo>
                                  <a:pt x="43" y="234"/>
                                  <a:pt x="47" y="230"/>
                                  <a:pt x="47" y="222"/>
                                </a:cubicBezTo>
                                <a:cubicBezTo>
                                  <a:pt x="47" y="209"/>
                                  <a:pt x="35" y="208"/>
                                  <a:pt x="32" y="208"/>
                                </a:cubicBezTo>
                                <a:cubicBezTo>
                                  <a:pt x="22" y="208"/>
                                  <a:pt x="8" y="214"/>
                                  <a:pt x="8" y="234"/>
                                </a:cubicBezTo>
                                <a:cubicBezTo>
                                  <a:pt x="8" y="255"/>
                                  <a:pt x="26" y="270"/>
                                  <a:pt x="52" y="270"/>
                                </a:cubicBezTo>
                                <a:cubicBezTo>
                                  <a:pt x="95" y="270"/>
                                  <a:pt x="140" y="232"/>
                                  <a:pt x="151" y="186"/>
                                </a:cubicBezTo>
                                <a:cubicBezTo>
                                  <a:pt x="164" y="133"/>
                                  <a:pt x="178" y="79"/>
                                  <a:pt x="191" y="26"/>
                                </a:cubicBezTo>
                                <a:close/>
                              </a:path>
                            </a:pathLst>
                          </a:custGeom>
                          <a:solidFill>
                            <a:srgbClr val="000000"/>
                          </a:solidFill>
                          <a:ln w="0">
                            <a:noFill/>
                          </a:ln>
                        </wps:spPr>
                        <wps:bodyPr/>
                      </wps:wsp>
                      <wps:wsp>
                        <wps:cNvSpPr/>
                        <wps:spPr>
                          <a:xfrm>
                            <a:off x="610920" y="0"/>
                            <a:ext cx="35640" cy="150480"/>
                          </a:xfrm>
                          <a:custGeom>
                            <a:avLst/>
                            <a:gdLst/>
                            <a:ahLst/>
                            <a:rect l="0" t="0" r="r" b="b"/>
                            <a:pathLst>
                              <a:path w="99" h="418">
                                <a:moveTo>
                                  <a:pt x="98" y="209"/>
                                </a:moveTo>
                                <a:cubicBezTo>
                                  <a:pt x="98" y="177"/>
                                  <a:pt x="93" y="126"/>
                                  <a:pt x="70" y="79"/>
                                </a:cubicBezTo>
                                <a:cubicBezTo>
                                  <a:pt x="45" y="27"/>
                                  <a:pt x="8" y="0"/>
                                  <a:pt x="4" y="0"/>
                                </a:cubicBezTo>
                                <a:cubicBezTo>
                                  <a:pt x="2" y="0"/>
                                  <a:pt x="-1" y="1"/>
                                  <a:pt x="-1" y="4"/>
                                </a:cubicBezTo>
                                <a:cubicBezTo>
                                  <a:pt x="-1" y="6"/>
                                  <a:pt x="-1" y="6"/>
                                  <a:pt x="8" y="14"/>
                                </a:cubicBezTo>
                                <a:cubicBezTo>
                                  <a:pt x="48" y="55"/>
                                  <a:pt x="72" y="122"/>
                                  <a:pt x="72" y="209"/>
                                </a:cubicBezTo>
                                <a:cubicBezTo>
                                  <a:pt x="72" y="281"/>
                                  <a:pt x="57" y="354"/>
                                  <a:pt x="5" y="408"/>
                                </a:cubicBezTo>
                                <a:cubicBezTo>
                                  <a:pt x="-1" y="412"/>
                                  <a:pt x="-1" y="412"/>
                                  <a:pt x="-1" y="414"/>
                                </a:cubicBezTo>
                                <a:cubicBezTo>
                                  <a:pt x="-1" y="417"/>
                                  <a:pt x="2" y="418"/>
                                  <a:pt x="4" y="418"/>
                                </a:cubicBezTo>
                                <a:cubicBezTo>
                                  <a:pt x="8" y="418"/>
                                  <a:pt x="46" y="390"/>
                                  <a:pt x="71" y="337"/>
                                </a:cubicBezTo>
                                <a:cubicBezTo>
                                  <a:pt x="93" y="290"/>
                                  <a:pt x="98" y="244"/>
                                  <a:pt x="98" y="209"/>
                                </a:cubicBezTo>
                                <a:close/>
                              </a:path>
                            </a:pathLst>
                          </a:custGeom>
                          <a:solidFill>
                            <a:srgbClr val="000000"/>
                          </a:solidFill>
                          <a:ln w="0">
                            <a:noFill/>
                          </a:ln>
                        </wps:spPr>
                        <wps:bodyPr/>
                      </wps:wsp>
                      <wps:wsp>
                        <wps:cNvSpPr/>
                        <wps:spPr>
                          <a:xfrm>
                            <a:off x="716400" y="31680"/>
                            <a:ext cx="75600" cy="87120"/>
                          </a:xfrm>
                          <a:custGeom>
                            <a:avLst/>
                            <a:gdLst/>
                            <a:ahLst/>
                            <a:rect l="0" t="0" r="r" b="b"/>
                            <a:pathLst>
                              <a:path w="210" h="242">
                                <a:moveTo>
                                  <a:pt x="195" y="131"/>
                                </a:moveTo>
                                <a:cubicBezTo>
                                  <a:pt x="202" y="131"/>
                                  <a:pt x="209" y="129"/>
                                  <a:pt x="209" y="121"/>
                                </a:cubicBezTo>
                                <a:cubicBezTo>
                                  <a:pt x="209" y="111"/>
                                  <a:pt x="202" y="113"/>
                                  <a:pt x="195" y="113"/>
                                </a:cubicBezTo>
                                <a:cubicBezTo>
                                  <a:pt x="135" y="113"/>
                                  <a:pt x="76" y="113"/>
                                  <a:pt x="16" y="113"/>
                                </a:cubicBezTo>
                                <a:cubicBezTo>
                                  <a:pt x="21" y="56"/>
                                  <a:pt x="70" y="17"/>
                                  <a:pt x="129" y="17"/>
                                </a:cubicBezTo>
                                <a:cubicBezTo>
                                  <a:pt x="150" y="17"/>
                                  <a:pt x="173" y="17"/>
                                  <a:pt x="195" y="17"/>
                                </a:cubicBezTo>
                                <a:cubicBezTo>
                                  <a:pt x="202" y="17"/>
                                  <a:pt x="209" y="17"/>
                                  <a:pt x="209" y="9"/>
                                </a:cubicBezTo>
                                <a:cubicBezTo>
                                  <a:pt x="209" y="0"/>
                                  <a:pt x="202" y="0"/>
                                  <a:pt x="195" y="0"/>
                                </a:cubicBezTo>
                                <a:cubicBezTo>
                                  <a:pt x="173" y="0"/>
                                  <a:pt x="150" y="0"/>
                                  <a:pt x="129" y="0"/>
                                </a:cubicBezTo>
                                <a:cubicBezTo>
                                  <a:pt x="55" y="0"/>
                                  <a:pt x="-1" y="53"/>
                                  <a:pt x="-1" y="121"/>
                                </a:cubicBezTo>
                                <a:cubicBezTo>
                                  <a:pt x="-1" y="188"/>
                                  <a:pt x="55" y="242"/>
                                  <a:pt x="129" y="242"/>
                                </a:cubicBezTo>
                                <a:cubicBezTo>
                                  <a:pt x="150" y="242"/>
                                  <a:pt x="173" y="242"/>
                                  <a:pt x="195" y="242"/>
                                </a:cubicBezTo>
                                <a:cubicBezTo>
                                  <a:pt x="202" y="242"/>
                                  <a:pt x="209" y="242"/>
                                  <a:pt x="209" y="233"/>
                                </a:cubicBezTo>
                                <a:cubicBezTo>
                                  <a:pt x="209" y="226"/>
                                  <a:pt x="202" y="226"/>
                                  <a:pt x="195" y="226"/>
                                </a:cubicBezTo>
                                <a:cubicBezTo>
                                  <a:pt x="173" y="226"/>
                                  <a:pt x="150" y="226"/>
                                  <a:pt x="129" y="226"/>
                                </a:cubicBezTo>
                                <a:cubicBezTo>
                                  <a:pt x="70" y="226"/>
                                  <a:pt x="21" y="187"/>
                                  <a:pt x="16" y="131"/>
                                </a:cubicBezTo>
                                <a:cubicBezTo>
                                  <a:pt x="76" y="131"/>
                                  <a:pt x="135" y="131"/>
                                  <a:pt x="195" y="131"/>
                                </a:cubicBezTo>
                                <a:close/>
                              </a:path>
                            </a:pathLst>
                          </a:custGeom>
                          <a:solidFill>
                            <a:srgbClr val="000000"/>
                          </a:solidFill>
                          <a:ln w="0">
                            <a:noFill/>
                          </a:ln>
                        </wps:spPr>
                        <wps:bodyPr/>
                      </wps:wsp>
                      <wps:wsp>
                        <wps:cNvSpPr/>
                        <wps:spPr>
                          <a:xfrm>
                            <a:off x="848880" y="10080"/>
                            <a:ext cx="104040" cy="102960"/>
                          </a:xfrm>
                          <a:custGeom>
                            <a:avLst/>
                            <a:gdLst/>
                            <a:ahLst/>
                            <a:rect l="0" t="0" r="r" b="b"/>
                            <a:pathLst>
                              <a:path w="289" h="286">
                                <a:moveTo>
                                  <a:pt x="107" y="155"/>
                                </a:moveTo>
                                <a:cubicBezTo>
                                  <a:pt x="112" y="155"/>
                                  <a:pt x="117" y="155"/>
                                  <a:pt x="122" y="155"/>
                                </a:cubicBezTo>
                                <a:cubicBezTo>
                                  <a:pt x="143" y="187"/>
                                  <a:pt x="164" y="219"/>
                                  <a:pt x="185" y="250"/>
                                </a:cubicBezTo>
                                <a:cubicBezTo>
                                  <a:pt x="189" y="258"/>
                                  <a:pt x="200" y="274"/>
                                  <a:pt x="205" y="280"/>
                                </a:cubicBezTo>
                                <a:cubicBezTo>
                                  <a:pt x="207" y="285"/>
                                  <a:pt x="208" y="285"/>
                                  <a:pt x="218" y="285"/>
                                </a:cubicBezTo>
                                <a:cubicBezTo>
                                  <a:pt x="237" y="285"/>
                                  <a:pt x="257" y="285"/>
                                  <a:pt x="277" y="285"/>
                                </a:cubicBezTo>
                                <a:cubicBezTo>
                                  <a:pt x="284" y="285"/>
                                  <a:pt x="290" y="285"/>
                                  <a:pt x="290" y="278"/>
                                </a:cubicBezTo>
                                <a:cubicBezTo>
                                  <a:pt x="290" y="274"/>
                                  <a:pt x="287" y="272"/>
                                  <a:pt x="284" y="271"/>
                                </a:cubicBezTo>
                                <a:cubicBezTo>
                                  <a:pt x="268" y="267"/>
                                  <a:pt x="248" y="240"/>
                                  <a:pt x="237" y="226"/>
                                </a:cubicBezTo>
                                <a:cubicBezTo>
                                  <a:pt x="235" y="223"/>
                                  <a:pt x="213" y="195"/>
                                  <a:pt x="185" y="150"/>
                                </a:cubicBezTo>
                                <a:cubicBezTo>
                                  <a:pt x="223" y="144"/>
                                  <a:pt x="259" y="127"/>
                                  <a:pt x="259" y="77"/>
                                </a:cubicBezTo>
                                <a:cubicBezTo>
                                  <a:pt x="259" y="20"/>
                                  <a:pt x="197" y="-1"/>
                                  <a:pt x="147" y="-1"/>
                                </a:cubicBezTo>
                                <a:cubicBezTo>
                                  <a:pt x="103" y="-1"/>
                                  <a:pt x="59" y="-1"/>
                                  <a:pt x="15" y="-1"/>
                                </a:cubicBezTo>
                                <a:cubicBezTo>
                                  <a:pt x="8" y="-1"/>
                                  <a:pt x="1" y="-1"/>
                                  <a:pt x="1" y="6"/>
                                </a:cubicBezTo>
                                <a:cubicBezTo>
                                  <a:pt x="1" y="14"/>
                                  <a:pt x="9" y="14"/>
                                  <a:pt x="11" y="14"/>
                                </a:cubicBezTo>
                                <a:cubicBezTo>
                                  <a:pt x="37" y="14"/>
                                  <a:pt x="38" y="17"/>
                                  <a:pt x="38" y="37"/>
                                </a:cubicBezTo>
                                <a:cubicBezTo>
                                  <a:pt x="38" y="107"/>
                                  <a:pt x="38" y="177"/>
                                  <a:pt x="38" y="247"/>
                                </a:cubicBezTo>
                                <a:cubicBezTo>
                                  <a:pt x="38" y="267"/>
                                  <a:pt x="37" y="271"/>
                                  <a:pt x="11" y="271"/>
                                </a:cubicBezTo>
                                <a:cubicBezTo>
                                  <a:pt x="9" y="271"/>
                                  <a:pt x="1" y="271"/>
                                  <a:pt x="1" y="278"/>
                                </a:cubicBezTo>
                                <a:cubicBezTo>
                                  <a:pt x="1" y="285"/>
                                  <a:pt x="8" y="285"/>
                                  <a:pt x="15" y="285"/>
                                </a:cubicBezTo>
                                <a:cubicBezTo>
                                  <a:pt x="53" y="285"/>
                                  <a:pt x="92" y="285"/>
                                  <a:pt x="130" y="285"/>
                                </a:cubicBezTo>
                                <a:cubicBezTo>
                                  <a:pt x="139" y="285"/>
                                  <a:pt x="145" y="285"/>
                                  <a:pt x="145" y="278"/>
                                </a:cubicBezTo>
                                <a:cubicBezTo>
                                  <a:pt x="145" y="271"/>
                                  <a:pt x="137" y="271"/>
                                  <a:pt x="133" y="271"/>
                                </a:cubicBezTo>
                                <a:cubicBezTo>
                                  <a:pt x="109" y="271"/>
                                  <a:pt x="107" y="267"/>
                                  <a:pt x="107" y="247"/>
                                </a:cubicBezTo>
                                <a:cubicBezTo>
                                  <a:pt x="107" y="217"/>
                                  <a:pt x="107" y="186"/>
                                  <a:pt x="107" y="155"/>
                                </a:cubicBezTo>
                                <a:moveTo>
                                  <a:pt x="188" y="134"/>
                                </a:moveTo>
                                <a:cubicBezTo>
                                  <a:pt x="200" y="119"/>
                                  <a:pt x="201" y="96"/>
                                  <a:pt x="201" y="78"/>
                                </a:cubicBezTo>
                                <a:cubicBezTo>
                                  <a:pt x="201" y="58"/>
                                  <a:pt x="199" y="35"/>
                                  <a:pt x="185" y="18"/>
                                </a:cubicBezTo>
                                <a:cubicBezTo>
                                  <a:pt x="202" y="22"/>
                                  <a:pt x="244" y="35"/>
                                  <a:pt x="244" y="77"/>
                                </a:cubicBezTo>
                                <a:cubicBezTo>
                                  <a:pt x="244" y="104"/>
                                  <a:pt x="232" y="126"/>
                                  <a:pt x="188" y="134"/>
                                </a:cubicBezTo>
                                <a:moveTo>
                                  <a:pt x="107" y="36"/>
                                </a:moveTo>
                                <a:cubicBezTo>
                                  <a:pt x="107" y="28"/>
                                  <a:pt x="107" y="14"/>
                                  <a:pt x="133" y="14"/>
                                </a:cubicBezTo>
                                <a:cubicBezTo>
                                  <a:pt x="169" y="14"/>
                                  <a:pt x="187" y="28"/>
                                  <a:pt x="187" y="78"/>
                                </a:cubicBezTo>
                                <a:cubicBezTo>
                                  <a:pt x="187" y="132"/>
                                  <a:pt x="173" y="140"/>
                                  <a:pt x="107" y="140"/>
                                </a:cubicBezTo>
                                <a:cubicBezTo>
                                  <a:pt x="107" y="106"/>
                                  <a:pt x="107" y="71"/>
                                  <a:pt x="107" y="36"/>
                                </a:cubicBezTo>
                                <a:moveTo>
                                  <a:pt x="50" y="271"/>
                                </a:moveTo>
                                <a:cubicBezTo>
                                  <a:pt x="53" y="264"/>
                                  <a:pt x="53" y="252"/>
                                  <a:pt x="53" y="248"/>
                                </a:cubicBezTo>
                                <a:cubicBezTo>
                                  <a:pt x="53" y="177"/>
                                  <a:pt x="53" y="107"/>
                                  <a:pt x="53" y="36"/>
                                </a:cubicBezTo>
                                <a:cubicBezTo>
                                  <a:pt x="53" y="33"/>
                                  <a:pt x="53" y="21"/>
                                  <a:pt x="50" y="14"/>
                                </a:cubicBezTo>
                                <a:cubicBezTo>
                                  <a:pt x="65" y="14"/>
                                  <a:pt x="82" y="14"/>
                                  <a:pt x="98" y="14"/>
                                </a:cubicBezTo>
                                <a:cubicBezTo>
                                  <a:pt x="92" y="21"/>
                                  <a:pt x="92" y="29"/>
                                  <a:pt x="92" y="35"/>
                                </a:cubicBezTo>
                                <a:cubicBezTo>
                                  <a:pt x="92" y="106"/>
                                  <a:pt x="92" y="177"/>
                                  <a:pt x="92" y="248"/>
                                </a:cubicBezTo>
                                <a:cubicBezTo>
                                  <a:pt x="92" y="252"/>
                                  <a:pt x="92" y="264"/>
                                  <a:pt x="95" y="271"/>
                                </a:cubicBezTo>
                                <a:cubicBezTo>
                                  <a:pt x="80" y="271"/>
                                  <a:pt x="65" y="271"/>
                                  <a:pt x="50" y="271"/>
                                </a:cubicBezTo>
                                <a:moveTo>
                                  <a:pt x="140" y="155"/>
                                </a:moveTo>
                                <a:cubicBezTo>
                                  <a:pt x="142" y="155"/>
                                  <a:pt x="143" y="154"/>
                                  <a:pt x="147" y="154"/>
                                </a:cubicBezTo>
                                <a:cubicBezTo>
                                  <a:pt x="154" y="154"/>
                                  <a:pt x="163" y="154"/>
                                  <a:pt x="170" y="152"/>
                                </a:cubicBezTo>
                                <a:cubicBezTo>
                                  <a:pt x="176" y="162"/>
                                  <a:pt x="221" y="236"/>
                                  <a:pt x="256" y="271"/>
                                </a:cubicBezTo>
                                <a:cubicBezTo>
                                  <a:pt x="243" y="271"/>
                                  <a:pt x="229" y="271"/>
                                  <a:pt x="215" y="271"/>
                                </a:cubicBezTo>
                                <a:cubicBezTo>
                                  <a:pt x="190" y="232"/>
                                  <a:pt x="165" y="193"/>
                                  <a:pt x="140" y="155"/>
                                </a:cubicBezTo>
                                <a:close/>
                              </a:path>
                            </a:pathLst>
                          </a:custGeom>
                          <a:solidFill>
                            <a:srgbClr val="000000"/>
                          </a:solidFill>
                          <a:ln w="0">
                            <a:noFill/>
                          </a:ln>
                        </wps:spPr>
                        <wps:bodyPr/>
                      </wps:wsp>
                      <wps:wsp>
                        <wps:cNvSpPr/>
                        <wps:spPr>
                          <a:xfrm>
                            <a:off x="961560" y="12240"/>
                            <a:ext cx="64800" cy="47520"/>
                          </a:xfrm>
                          <a:custGeom>
                            <a:avLst/>
                            <a:gdLst/>
                            <a:ahLst/>
                            <a:rect l="0" t="0" r="r" b="b"/>
                            <a:pathLst>
                              <a:path w="180" h="132">
                                <a:moveTo>
                                  <a:pt x="21" y="109"/>
                                </a:moveTo>
                                <a:cubicBezTo>
                                  <a:pt x="20" y="114"/>
                                  <a:pt x="20" y="116"/>
                                  <a:pt x="19" y="121"/>
                                </a:cubicBezTo>
                                <a:cubicBezTo>
                                  <a:pt x="19" y="128"/>
                                  <a:pt x="24" y="131"/>
                                  <a:pt x="28" y="131"/>
                                </a:cubicBezTo>
                                <a:cubicBezTo>
                                  <a:pt x="34" y="131"/>
                                  <a:pt x="38" y="127"/>
                                  <a:pt x="40" y="125"/>
                                </a:cubicBezTo>
                                <a:cubicBezTo>
                                  <a:pt x="43" y="122"/>
                                  <a:pt x="44" y="113"/>
                                  <a:pt x="45" y="107"/>
                                </a:cubicBezTo>
                                <a:cubicBezTo>
                                  <a:pt x="46" y="101"/>
                                  <a:pt x="50" y="88"/>
                                  <a:pt x="52" y="81"/>
                                </a:cubicBezTo>
                                <a:cubicBezTo>
                                  <a:pt x="54" y="73"/>
                                  <a:pt x="55" y="67"/>
                                  <a:pt x="57" y="60"/>
                                </a:cubicBezTo>
                                <a:cubicBezTo>
                                  <a:pt x="60" y="48"/>
                                  <a:pt x="61" y="46"/>
                                  <a:pt x="69" y="34"/>
                                </a:cubicBezTo>
                                <a:cubicBezTo>
                                  <a:pt x="78" y="22"/>
                                  <a:pt x="91" y="6"/>
                                  <a:pt x="114" y="6"/>
                                </a:cubicBezTo>
                                <a:cubicBezTo>
                                  <a:pt x="130" y="6"/>
                                  <a:pt x="130" y="22"/>
                                  <a:pt x="130" y="28"/>
                                </a:cubicBezTo>
                                <a:cubicBezTo>
                                  <a:pt x="130" y="45"/>
                                  <a:pt x="118" y="78"/>
                                  <a:pt x="114" y="90"/>
                                </a:cubicBezTo>
                                <a:cubicBezTo>
                                  <a:pt x="110" y="98"/>
                                  <a:pt x="109" y="101"/>
                                  <a:pt x="109" y="106"/>
                                </a:cubicBezTo>
                                <a:cubicBezTo>
                                  <a:pt x="109" y="121"/>
                                  <a:pt x="122" y="131"/>
                                  <a:pt x="138" y="131"/>
                                </a:cubicBezTo>
                                <a:cubicBezTo>
                                  <a:pt x="166" y="131"/>
                                  <a:pt x="180" y="90"/>
                                  <a:pt x="180" y="87"/>
                                </a:cubicBezTo>
                                <a:cubicBezTo>
                                  <a:pt x="180" y="83"/>
                                  <a:pt x="176" y="83"/>
                                  <a:pt x="175" y="83"/>
                                </a:cubicBezTo>
                                <a:cubicBezTo>
                                  <a:pt x="171" y="83"/>
                                  <a:pt x="170" y="84"/>
                                  <a:pt x="169" y="88"/>
                                </a:cubicBezTo>
                                <a:cubicBezTo>
                                  <a:pt x="163" y="110"/>
                                  <a:pt x="150" y="122"/>
                                  <a:pt x="138" y="122"/>
                                </a:cubicBezTo>
                                <a:cubicBezTo>
                                  <a:pt x="132" y="122"/>
                                  <a:pt x="130" y="119"/>
                                  <a:pt x="130" y="113"/>
                                </a:cubicBezTo>
                                <a:cubicBezTo>
                                  <a:pt x="130" y="106"/>
                                  <a:pt x="132" y="102"/>
                                  <a:pt x="138" y="89"/>
                                </a:cubicBezTo>
                                <a:cubicBezTo>
                                  <a:pt x="141" y="79"/>
                                  <a:pt x="153" y="48"/>
                                  <a:pt x="153" y="33"/>
                                </a:cubicBezTo>
                                <a:cubicBezTo>
                                  <a:pt x="153" y="4"/>
                                  <a:pt x="130" y="-1"/>
                                  <a:pt x="115" y="-1"/>
                                </a:cubicBezTo>
                                <a:cubicBezTo>
                                  <a:pt x="90" y="-1"/>
                                  <a:pt x="74" y="14"/>
                                  <a:pt x="64" y="25"/>
                                </a:cubicBezTo>
                                <a:cubicBezTo>
                                  <a:pt x="63" y="5"/>
                                  <a:pt x="45" y="-1"/>
                                  <a:pt x="33" y="-1"/>
                                </a:cubicBezTo>
                                <a:cubicBezTo>
                                  <a:pt x="20" y="-1"/>
                                  <a:pt x="14" y="8"/>
                                  <a:pt x="10" y="15"/>
                                </a:cubicBezTo>
                                <a:cubicBezTo>
                                  <a:pt x="3" y="25"/>
                                  <a:pt x="0" y="42"/>
                                  <a:pt x="0" y="43"/>
                                </a:cubicBezTo>
                                <a:cubicBezTo>
                                  <a:pt x="0" y="47"/>
                                  <a:pt x="3" y="47"/>
                                  <a:pt x="4" y="47"/>
                                </a:cubicBezTo>
                                <a:cubicBezTo>
                                  <a:pt x="8" y="47"/>
                                  <a:pt x="9" y="47"/>
                                  <a:pt x="10" y="39"/>
                                </a:cubicBezTo>
                                <a:cubicBezTo>
                                  <a:pt x="15" y="21"/>
                                  <a:pt x="21" y="6"/>
                                  <a:pt x="32" y="6"/>
                                </a:cubicBezTo>
                                <a:cubicBezTo>
                                  <a:pt x="40" y="6"/>
                                  <a:pt x="42" y="14"/>
                                  <a:pt x="42" y="21"/>
                                </a:cubicBezTo>
                                <a:cubicBezTo>
                                  <a:pt x="42" y="27"/>
                                  <a:pt x="38" y="37"/>
                                  <a:pt x="37" y="46"/>
                                </a:cubicBezTo>
                                <a:cubicBezTo>
                                  <a:pt x="34" y="53"/>
                                  <a:pt x="32" y="66"/>
                                  <a:pt x="31" y="72"/>
                                </a:cubicBezTo>
                                <a:cubicBezTo>
                                  <a:pt x="27" y="84"/>
                                  <a:pt x="25" y="96"/>
                                  <a:pt x="21" y="109"/>
                                </a:cubicBezTo>
                                <a:close/>
                              </a:path>
                            </a:pathLst>
                          </a:custGeom>
                          <a:solidFill>
                            <a:srgbClr val="000000"/>
                          </a:solidFill>
                          <a:ln w="0">
                            <a:noFill/>
                          </a:ln>
                        </wps:spPr>
                        <wps:bodyPr/>
                      </wps:wsp>
                      <wps:wsp>
                        <wps:cNvSpPr/>
                        <wps:spPr>
                          <a:xfrm>
                            <a:off x="964080" y="84960"/>
                            <a:ext cx="78120" cy="77400"/>
                          </a:xfrm>
                          <a:custGeom>
                            <a:avLst/>
                            <a:gdLst/>
                            <a:ahLst/>
                            <a:rect l="0" t="0" r="r" b="b"/>
                            <a:pathLst>
                              <a:path w="217" h="215">
                                <a:moveTo>
                                  <a:pt x="115" y="114"/>
                                </a:moveTo>
                                <a:cubicBezTo>
                                  <a:pt x="145" y="114"/>
                                  <a:pt x="175" y="114"/>
                                  <a:pt x="205" y="114"/>
                                </a:cubicBezTo>
                                <a:cubicBezTo>
                                  <a:pt x="210" y="114"/>
                                  <a:pt x="216" y="114"/>
                                  <a:pt x="216" y="108"/>
                                </a:cubicBezTo>
                                <a:cubicBezTo>
                                  <a:pt x="216" y="100"/>
                                  <a:pt x="210" y="100"/>
                                  <a:pt x="205" y="100"/>
                                </a:cubicBezTo>
                                <a:cubicBezTo>
                                  <a:pt x="175" y="100"/>
                                  <a:pt x="145" y="100"/>
                                  <a:pt x="115" y="100"/>
                                </a:cubicBezTo>
                                <a:cubicBezTo>
                                  <a:pt x="115" y="70"/>
                                  <a:pt x="115" y="40"/>
                                  <a:pt x="115" y="10"/>
                                </a:cubicBezTo>
                                <a:cubicBezTo>
                                  <a:pt x="115" y="7"/>
                                  <a:pt x="115" y="-1"/>
                                  <a:pt x="108" y="-1"/>
                                </a:cubicBezTo>
                                <a:cubicBezTo>
                                  <a:pt x="101" y="-1"/>
                                  <a:pt x="101" y="7"/>
                                  <a:pt x="101" y="10"/>
                                </a:cubicBezTo>
                                <a:cubicBezTo>
                                  <a:pt x="101" y="40"/>
                                  <a:pt x="101" y="70"/>
                                  <a:pt x="101" y="100"/>
                                </a:cubicBezTo>
                                <a:cubicBezTo>
                                  <a:pt x="71" y="100"/>
                                  <a:pt x="39" y="100"/>
                                  <a:pt x="9" y="100"/>
                                </a:cubicBezTo>
                                <a:cubicBezTo>
                                  <a:pt x="6" y="100"/>
                                  <a:pt x="-1" y="100"/>
                                  <a:pt x="-1" y="107"/>
                                </a:cubicBezTo>
                                <a:cubicBezTo>
                                  <a:pt x="-1" y="114"/>
                                  <a:pt x="6" y="114"/>
                                  <a:pt x="9" y="114"/>
                                </a:cubicBezTo>
                                <a:cubicBezTo>
                                  <a:pt x="39" y="114"/>
                                  <a:pt x="71" y="114"/>
                                  <a:pt x="101" y="114"/>
                                </a:cubicBezTo>
                                <a:cubicBezTo>
                                  <a:pt x="101" y="144"/>
                                  <a:pt x="101" y="174"/>
                                  <a:pt x="101" y="205"/>
                                </a:cubicBezTo>
                                <a:cubicBezTo>
                                  <a:pt x="101" y="209"/>
                                  <a:pt x="101" y="216"/>
                                  <a:pt x="108" y="216"/>
                                </a:cubicBezTo>
                                <a:cubicBezTo>
                                  <a:pt x="115" y="216"/>
                                  <a:pt x="115" y="209"/>
                                  <a:pt x="115" y="205"/>
                                </a:cubicBezTo>
                                <a:cubicBezTo>
                                  <a:pt x="115" y="174"/>
                                  <a:pt x="115" y="144"/>
                                  <a:pt x="115" y="114"/>
                                </a:cubicBezTo>
                                <a:close/>
                              </a:path>
                            </a:pathLst>
                          </a:custGeom>
                          <a:solidFill>
                            <a:srgbClr val="000000"/>
                          </a:solidFill>
                          <a:ln w="0">
                            <a:noFill/>
                          </a:ln>
                        </wps:spPr>
                        <wps:bodyPr/>
                      </wps:wsp>
                      <wps:wsp>
                        <wps:cNvSpPr/>
                        <wps:spPr>
                          <a:xfrm>
                            <a:off x="1113120" y="39240"/>
                            <a:ext cx="73800" cy="72360"/>
                          </a:xfrm>
                          <a:custGeom>
                            <a:avLst/>
                            <a:gdLst/>
                            <a:ahLst/>
                            <a:rect l="0" t="0" r="r" b="b"/>
                            <a:pathLst>
                              <a:path w="205" h="201">
                                <a:moveTo>
                                  <a:pt x="102" y="89"/>
                                </a:moveTo>
                                <a:cubicBezTo>
                                  <a:pt x="74" y="62"/>
                                  <a:pt x="45" y="33"/>
                                  <a:pt x="18" y="6"/>
                                </a:cubicBezTo>
                                <a:cubicBezTo>
                                  <a:pt x="13" y="1"/>
                                  <a:pt x="12" y="0"/>
                                  <a:pt x="8" y="0"/>
                                </a:cubicBezTo>
                                <a:cubicBezTo>
                                  <a:pt x="5" y="0"/>
                                  <a:pt x="0" y="3"/>
                                  <a:pt x="0" y="8"/>
                                </a:cubicBezTo>
                                <a:cubicBezTo>
                                  <a:pt x="0" y="10"/>
                                  <a:pt x="1" y="12"/>
                                  <a:pt x="6" y="16"/>
                                </a:cubicBezTo>
                                <a:cubicBezTo>
                                  <a:pt x="33" y="44"/>
                                  <a:pt x="62" y="73"/>
                                  <a:pt x="90" y="100"/>
                                </a:cubicBezTo>
                                <a:cubicBezTo>
                                  <a:pt x="62" y="128"/>
                                  <a:pt x="33" y="156"/>
                                  <a:pt x="6" y="185"/>
                                </a:cubicBezTo>
                                <a:cubicBezTo>
                                  <a:pt x="1" y="190"/>
                                  <a:pt x="0" y="191"/>
                                  <a:pt x="0" y="193"/>
                                </a:cubicBezTo>
                                <a:cubicBezTo>
                                  <a:pt x="0" y="198"/>
                                  <a:pt x="5" y="202"/>
                                  <a:pt x="8" y="202"/>
                                </a:cubicBezTo>
                                <a:cubicBezTo>
                                  <a:pt x="12" y="202"/>
                                  <a:pt x="13" y="201"/>
                                  <a:pt x="18" y="196"/>
                                </a:cubicBezTo>
                                <a:cubicBezTo>
                                  <a:pt x="45" y="167"/>
                                  <a:pt x="74" y="140"/>
                                  <a:pt x="102" y="112"/>
                                </a:cubicBezTo>
                                <a:cubicBezTo>
                                  <a:pt x="131" y="141"/>
                                  <a:pt x="161" y="169"/>
                                  <a:pt x="189" y="199"/>
                                </a:cubicBezTo>
                                <a:cubicBezTo>
                                  <a:pt x="192" y="199"/>
                                  <a:pt x="193" y="202"/>
                                  <a:pt x="195" y="202"/>
                                </a:cubicBezTo>
                                <a:cubicBezTo>
                                  <a:pt x="200" y="202"/>
                                  <a:pt x="204" y="198"/>
                                  <a:pt x="204" y="193"/>
                                </a:cubicBezTo>
                                <a:cubicBezTo>
                                  <a:pt x="204" y="192"/>
                                  <a:pt x="204" y="191"/>
                                  <a:pt x="203" y="189"/>
                                </a:cubicBezTo>
                                <a:cubicBezTo>
                                  <a:pt x="203" y="187"/>
                                  <a:pt x="135" y="122"/>
                                  <a:pt x="114" y="100"/>
                                </a:cubicBezTo>
                                <a:cubicBezTo>
                                  <a:pt x="139" y="75"/>
                                  <a:pt x="165" y="49"/>
                                  <a:pt x="191" y="23"/>
                                </a:cubicBezTo>
                                <a:cubicBezTo>
                                  <a:pt x="193" y="21"/>
                                  <a:pt x="199" y="16"/>
                                  <a:pt x="201" y="13"/>
                                </a:cubicBezTo>
                                <a:cubicBezTo>
                                  <a:pt x="203" y="13"/>
                                  <a:pt x="204" y="10"/>
                                  <a:pt x="204" y="8"/>
                                </a:cubicBezTo>
                                <a:cubicBezTo>
                                  <a:pt x="204" y="3"/>
                                  <a:pt x="200" y="0"/>
                                  <a:pt x="195" y="0"/>
                                </a:cubicBezTo>
                                <a:cubicBezTo>
                                  <a:pt x="192" y="0"/>
                                  <a:pt x="191" y="1"/>
                                  <a:pt x="186" y="6"/>
                                </a:cubicBezTo>
                                <a:cubicBezTo>
                                  <a:pt x="158" y="33"/>
                                  <a:pt x="129" y="62"/>
                                  <a:pt x="102" y="89"/>
                                </a:cubicBezTo>
                                <a:close/>
                              </a:path>
                            </a:pathLst>
                          </a:custGeom>
                          <a:solidFill>
                            <a:srgbClr val="000000"/>
                          </a:solidFill>
                          <a:ln w="0">
                            <a:noFill/>
                          </a:ln>
                        </wps:spPr>
                        <wps:bodyPr/>
                      </wps:wsp>
                      <wps:wsp>
                        <wps:cNvSpPr/>
                        <wps:spPr>
                          <a:xfrm>
                            <a:off x="1245240" y="10080"/>
                            <a:ext cx="104040" cy="102960"/>
                          </a:xfrm>
                          <a:custGeom>
                            <a:avLst/>
                            <a:gdLst/>
                            <a:ahLst/>
                            <a:rect l="0" t="0" r="r" b="b"/>
                            <a:pathLst>
                              <a:path w="289" h="286">
                                <a:moveTo>
                                  <a:pt x="106" y="155"/>
                                </a:moveTo>
                                <a:cubicBezTo>
                                  <a:pt x="110" y="155"/>
                                  <a:pt x="116" y="155"/>
                                  <a:pt x="121" y="155"/>
                                </a:cubicBezTo>
                                <a:cubicBezTo>
                                  <a:pt x="142" y="187"/>
                                  <a:pt x="163" y="219"/>
                                  <a:pt x="184" y="250"/>
                                </a:cubicBezTo>
                                <a:cubicBezTo>
                                  <a:pt x="188" y="258"/>
                                  <a:pt x="198" y="274"/>
                                  <a:pt x="203" y="280"/>
                                </a:cubicBezTo>
                                <a:cubicBezTo>
                                  <a:pt x="206" y="285"/>
                                  <a:pt x="208" y="285"/>
                                  <a:pt x="217" y="285"/>
                                </a:cubicBezTo>
                                <a:cubicBezTo>
                                  <a:pt x="236" y="285"/>
                                  <a:pt x="256" y="285"/>
                                  <a:pt x="275" y="285"/>
                                </a:cubicBezTo>
                                <a:cubicBezTo>
                                  <a:pt x="283" y="285"/>
                                  <a:pt x="289" y="285"/>
                                  <a:pt x="289" y="278"/>
                                </a:cubicBezTo>
                                <a:cubicBezTo>
                                  <a:pt x="289" y="274"/>
                                  <a:pt x="287" y="272"/>
                                  <a:pt x="283" y="271"/>
                                </a:cubicBezTo>
                                <a:cubicBezTo>
                                  <a:pt x="268" y="267"/>
                                  <a:pt x="246" y="240"/>
                                  <a:pt x="236" y="226"/>
                                </a:cubicBezTo>
                                <a:cubicBezTo>
                                  <a:pt x="234" y="223"/>
                                  <a:pt x="212" y="195"/>
                                  <a:pt x="184" y="150"/>
                                </a:cubicBezTo>
                                <a:cubicBezTo>
                                  <a:pt x="222" y="144"/>
                                  <a:pt x="258" y="127"/>
                                  <a:pt x="258" y="77"/>
                                </a:cubicBezTo>
                                <a:cubicBezTo>
                                  <a:pt x="258" y="20"/>
                                  <a:pt x="196" y="-1"/>
                                  <a:pt x="146" y="-1"/>
                                </a:cubicBezTo>
                                <a:cubicBezTo>
                                  <a:pt x="102" y="-1"/>
                                  <a:pt x="59" y="-1"/>
                                  <a:pt x="14" y="-1"/>
                                </a:cubicBezTo>
                                <a:cubicBezTo>
                                  <a:pt x="6" y="-1"/>
                                  <a:pt x="0" y="-1"/>
                                  <a:pt x="0" y="6"/>
                                </a:cubicBezTo>
                                <a:cubicBezTo>
                                  <a:pt x="0" y="14"/>
                                  <a:pt x="7" y="14"/>
                                  <a:pt x="11" y="14"/>
                                </a:cubicBezTo>
                                <a:cubicBezTo>
                                  <a:pt x="35" y="14"/>
                                  <a:pt x="37" y="17"/>
                                  <a:pt x="37" y="37"/>
                                </a:cubicBezTo>
                                <a:cubicBezTo>
                                  <a:pt x="37" y="107"/>
                                  <a:pt x="37" y="177"/>
                                  <a:pt x="37" y="247"/>
                                </a:cubicBezTo>
                                <a:cubicBezTo>
                                  <a:pt x="37" y="267"/>
                                  <a:pt x="35" y="271"/>
                                  <a:pt x="11" y="271"/>
                                </a:cubicBezTo>
                                <a:cubicBezTo>
                                  <a:pt x="7" y="271"/>
                                  <a:pt x="0" y="271"/>
                                  <a:pt x="0" y="278"/>
                                </a:cubicBezTo>
                                <a:cubicBezTo>
                                  <a:pt x="0" y="285"/>
                                  <a:pt x="6" y="285"/>
                                  <a:pt x="14" y="285"/>
                                </a:cubicBezTo>
                                <a:cubicBezTo>
                                  <a:pt x="53" y="285"/>
                                  <a:pt x="91" y="285"/>
                                  <a:pt x="130" y="285"/>
                                </a:cubicBezTo>
                                <a:cubicBezTo>
                                  <a:pt x="137" y="285"/>
                                  <a:pt x="143" y="285"/>
                                  <a:pt x="143" y="278"/>
                                </a:cubicBezTo>
                                <a:cubicBezTo>
                                  <a:pt x="143" y="271"/>
                                  <a:pt x="136" y="271"/>
                                  <a:pt x="132" y="271"/>
                                </a:cubicBezTo>
                                <a:cubicBezTo>
                                  <a:pt x="108" y="271"/>
                                  <a:pt x="106" y="267"/>
                                  <a:pt x="106" y="247"/>
                                </a:cubicBezTo>
                                <a:cubicBezTo>
                                  <a:pt x="106" y="217"/>
                                  <a:pt x="106" y="186"/>
                                  <a:pt x="106" y="155"/>
                                </a:cubicBezTo>
                                <a:moveTo>
                                  <a:pt x="187" y="134"/>
                                </a:moveTo>
                                <a:cubicBezTo>
                                  <a:pt x="199" y="119"/>
                                  <a:pt x="200" y="96"/>
                                  <a:pt x="200" y="78"/>
                                </a:cubicBezTo>
                                <a:cubicBezTo>
                                  <a:pt x="200" y="58"/>
                                  <a:pt x="198" y="35"/>
                                  <a:pt x="184" y="18"/>
                                </a:cubicBezTo>
                                <a:cubicBezTo>
                                  <a:pt x="202" y="22"/>
                                  <a:pt x="244" y="35"/>
                                  <a:pt x="244" y="77"/>
                                </a:cubicBezTo>
                                <a:cubicBezTo>
                                  <a:pt x="244" y="104"/>
                                  <a:pt x="230" y="126"/>
                                  <a:pt x="187" y="134"/>
                                </a:cubicBezTo>
                                <a:moveTo>
                                  <a:pt x="106" y="36"/>
                                </a:moveTo>
                                <a:cubicBezTo>
                                  <a:pt x="106" y="28"/>
                                  <a:pt x="106" y="14"/>
                                  <a:pt x="132" y="14"/>
                                </a:cubicBezTo>
                                <a:cubicBezTo>
                                  <a:pt x="168" y="14"/>
                                  <a:pt x="186" y="28"/>
                                  <a:pt x="186" y="78"/>
                                </a:cubicBezTo>
                                <a:cubicBezTo>
                                  <a:pt x="186" y="132"/>
                                  <a:pt x="173" y="140"/>
                                  <a:pt x="106" y="140"/>
                                </a:cubicBezTo>
                                <a:cubicBezTo>
                                  <a:pt x="106" y="106"/>
                                  <a:pt x="106" y="71"/>
                                  <a:pt x="106" y="36"/>
                                </a:cubicBezTo>
                                <a:moveTo>
                                  <a:pt x="48" y="271"/>
                                </a:moveTo>
                                <a:cubicBezTo>
                                  <a:pt x="52" y="264"/>
                                  <a:pt x="52" y="252"/>
                                  <a:pt x="52" y="248"/>
                                </a:cubicBezTo>
                                <a:cubicBezTo>
                                  <a:pt x="52" y="177"/>
                                  <a:pt x="52" y="107"/>
                                  <a:pt x="52" y="36"/>
                                </a:cubicBezTo>
                                <a:cubicBezTo>
                                  <a:pt x="52" y="33"/>
                                  <a:pt x="52" y="21"/>
                                  <a:pt x="48" y="14"/>
                                </a:cubicBezTo>
                                <a:cubicBezTo>
                                  <a:pt x="64" y="14"/>
                                  <a:pt x="80" y="14"/>
                                  <a:pt x="96" y="14"/>
                                </a:cubicBezTo>
                                <a:cubicBezTo>
                                  <a:pt x="91" y="21"/>
                                  <a:pt x="91" y="29"/>
                                  <a:pt x="91" y="35"/>
                                </a:cubicBezTo>
                                <a:cubicBezTo>
                                  <a:pt x="91" y="106"/>
                                  <a:pt x="91" y="177"/>
                                  <a:pt x="91" y="248"/>
                                </a:cubicBezTo>
                                <a:cubicBezTo>
                                  <a:pt x="91" y="252"/>
                                  <a:pt x="91" y="264"/>
                                  <a:pt x="95" y="271"/>
                                </a:cubicBezTo>
                                <a:cubicBezTo>
                                  <a:pt x="79" y="271"/>
                                  <a:pt x="64" y="271"/>
                                  <a:pt x="48" y="271"/>
                                </a:cubicBezTo>
                                <a:moveTo>
                                  <a:pt x="138" y="155"/>
                                </a:moveTo>
                                <a:cubicBezTo>
                                  <a:pt x="142" y="155"/>
                                  <a:pt x="143" y="154"/>
                                  <a:pt x="146" y="154"/>
                                </a:cubicBezTo>
                                <a:cubicBezTo>
                                  <a:pt x="152" y="154"/>
                                  <a:pt x="162" y="154"/>
                                  <a:pt x="168" y="152"/>
                                </a:cubicBezTo>
                                <a:cubicBezTo>
                                  <a:pt x="174" y="162"/>
                                  <a:pt x="220" y="236"/>
                                  <a:pt x="256" y="271"/>
                                </a:cubicBezTo>
                                <a:cubicBezTo>
                                  <a:pt x="241" y="271"/>
                                  <a:pt x="228" y="271"/>
                                  <a:pt x="214" y="271"/>
                                </a:cubicBezTo>
                                <a:cubicBezTo>
                                  <a:pt x="188" y="232"/>
                                  <a:pt x="163" y="193"/>
                                  <a:pt x="138" y="155"/>
                                </a:cubicBezTo>
                                <a:close/>
                              </a:path>
                            </a:pathLst>
                          </a:custGeom>
                          <a:solidFill>
                            <a:srgbClr val="000000"/>
                          </a:solidFill>
                          <a:ln w="0">
                            <a:noFill/>
                          </a:ln>
                        </wps:spPr>
                        <wps:bodyPr/>
                      </wps:wsp>
                      <wps:wsp>
                        <wps:cNvSpPr/>
                        <wps:spPr>
                          <a:xfrm>
                            <a:off x="1356840" y="12240"/>
                            <a:ext cx="97200" cy="47520"/>
                          </a:xfrm>
                          <a:custGeom>
                            <a:avLst/>
                            <a:gdLst/>
                            <a:ahLst/>
                            <a:rect l="0" t="0" r="r" b="b"/>
                            <a:pathLst>
                              <a:path w="270" h="132">
                                <a:moveTo>
                                  <a:pt x="114" y="104"/>
                                </a:moveTo>
                                <a:cubicBezTo>
                                  <a:pt x="112" y="110"/>
                                  <a:pt x="110" y="120"/>
                                  <a:pt x="110" y="121"/>
                                </a:cubicBezTo>
                                <a:cubicBezTo>
                                  <a:pt x="110" y="128"/>
                                  <a:pt x="115" y="131"/>
                                  <a:pt x="120" y="131"/>
                                </a:cubicBezTo>
                                <a:cubicBezTo>
                                  <a:pt x="126" y="131"/>
                                  <a:pt x="130" y="127"/>
                                  <a:pt x="132" y="125"/>
                                </a:cubicBezTo>
                                <a:cubicBezTo>
                                  <a:pt x="133" y="122"/>
                                  <a:pt x="135" y="113"/>
                                  <a:pt x="136" y="107"/>
                                </a:cubicBezTo>
                                <a:cubicBezTo>
                                  <a:pt x="139" y="101"/>
                                  <a:pt x="141" y="88"/>
                                  <a:pt x="144" y="81"/>
                                </a:cubicBezTo>
                                <a:cubicBezTo>
                                  <a:pt x="145" y="73"/>
                                  <a:pt x="147" y="67"/>
                                  <a:pt x="148" y="60"/>
                                </a:cubicBezTo>
                                <a:cubicBezTo>
                                  <a:pt x="152" y="48"/>
                                  <a:pt x="152" y="47"/>
                                  <a:pt x="158" y="37"/>
                                </a:cubicBezTo>
                                <a:cubicBezTo>
                                  <a:pt x="168" y="23"/>
                                  <a:pt x="182" y="6"/>
                                  <a:pt x="205" y="6"/>
                                </a:cubicBezTo>
                                <a:cubicBezTo>
                                  <a:pt x="222" y="6"/>
                                  <a:pt x="223" y="21"/>
                                  <a:pt x="223" y="28"/>
                                </a:cubicBezTo>
                                <a:cubicBezTo>
                                  <a:pt x="223" y="45"/>
                                  <a:pt x="210" y="78"/>
                                  <a:pt x="205" y="90"/>
                                </a:cubicBezTo>
                                <a:cubicBezTo>
                                  <a:pt x="201" y="98"/>
                                  <a:pt x="200" y="101"/>
                                  <a:pt x="200" y="106"/>
                                </a:cubicBezTo>
                                <a:cubicBezTo>
                                  <a:pt x="200" y="121"/>
                                  <a:pt x="213" y="131"/>
                                  <a:pt x="229" y="131"/>
                                </a:cubicBezTo>
                                <a:cubicBezTo>
                                  <a:pt x="258" y="131"/>
                                  <a:pt x="271" y="90"/>
                                  <a:pt x="271" y="87"/>
                                </a:cubicBezTo>
                                <a:cubicBezTo>
                                  <a:pt x="271" y="83"/>
                                  <a:pt x="267" y="83"/>
                                  <a:pt x="266" y="83"/>
                                </a:cubicBezTo>
                                <a:cubicBezTo>
                                  <a:pt x="262" y="83"/>
                                  <a:pt x="261" y="84"/>
                                  <a:pt x="260" y="88"/>
                                </a:cubicBezTo>
                                <a:cubicBezTo>
                                  <a:pt x="254" y="110"/>
                                  <a:pt x="241" y="122"/>
                                  <a:pt x="229" y="122"/>
                                </a:cubicBezTo>
                                <a:cubicBezTo>
                                  <a:pt x="223" y="122"/>
                                  <a:pt x="222" y="119"/>
                                  <a:pt x="222" y="113"/>
                                </a:cubicBezTo>
                                <a:cubicBezTo>
                                  <a:pt x="222" y="106"/>
                                  <a:pt x="223" y="102"/>
                                  <a:pt x="229" y="89"/>
                                </a:cubicBezTo>
                                <a:cubicBezTo>
                                  <a:pt x="232" y="79"/>
                                  <a:pt x="244" y="48"/>
                                  <a:pt x="244" y="33"/>
                                </a:cubicBezTo>
                                <a:cubicBezTo>
                                  <a:pt x="244" y="28"/>
                                  <a:pt x="244" y="15"/>
                                  <a:pt x="234" y="6"/>
                                </a:cubicBezTo>
                                <a:cubicBezTo>
                                  <a:pt x="229" y="3"/>
                                  <a:pt x="220" y="-1"/>
                                  <a:pt x="206" y="-1"/>
                                </a:cubicBezTo>
                                <a:cubicBezTo>
                                  <a:pt x="180" y="-1"/>
                                  <a:pt x="163" y="16"/>
                                  <a:pt x="153" y="28"/>
                                </a:cubicBezTo>
                                <a:cubicBezTo>
                                  <a:pt x="151" y="3"/>
                                  <a:pt x="130" y="-1"/>
                                  <a:pt x="115" y="-1"/>
                                </a:cubicBezTo>
                                <a:cubicBezTo>
                                  <a:pt x="91" y="-1"/>
                                  <a:pt x="74" y="14"/>
                                  <a:pt x="66" y="25"/>
                                </a:cubicBezTo>
                                <a:cubicBezTo>
                                  <a:pt x="63" y="5"/>
                                  <a:pt x="46" y="-1"/>
                                  <a:pt x="34" y="-1"/>
                                </a:cubicBezTo>
                                <a:cubicBezTo>
                                  <a:pt x="21" y="-1"/>
                                  <a:pt x="14" y="8"/>
                                  <a:pt x="10" y="15"/>
                                </a:cubicBezTo>
                                <a:cubicBezTo>
                                  <a:pt x="4" y="25"/>
                                  <a:pt x="0" y="42"/>
                                  <a:pt x="0" y="43"/>
                                </a:cubicBezTo>
                                <a:cubicBezTo>
                                  <a:pt x="0" y="47"/>
                                  <a:pt x="3" y="46"/>
                                  <a:pt x="4" y="47"/>
                                </a:cubicBezTo>
                                <a:cubicBezTo>
                                  <a:pt x="9" y="47"/>
                                  <a:pt x="9" y="47"/>
                                  <a:pt x="12" y="39"/>
                                </a:cubicBezTo>
                                <a:cubicBezTo>
                                  <a:pt x="16" y="21"/>
                                  <a:pt x="21" y="6"/>
                                  <a:pt x="33" y="6"/>
                                </a:cubicBezTo>
                                <a:cubicBezTo>
                                  <a:pt x="40" y="6"/>
                                  <a:pt x="43" y="14"/>
                                  <a:pt x="43" y="21"/>
                                </a:cubicBezTo>
                                <a:cubicBezTo>
                                  <a:pt x="43" y="27"/>
                                  <a:pt x="40" y="37"/>
                                  <a:pt x="38" y="46"/>
                                </a:cubicBezTo>
                                <a:cubicBezTo>
                                  <a:pt x="36" y="53"/>
                                  <a:pt x="33" y="66"/>
                                  <a:pt x="32" y="72"/>
                                </a:cubicBezTo>
                                <a:cubicBezTo>
                                  <a:pt x="28" y="84"/>
                                  <a:pt x="26" y="96"/>
                                  <a:pt x="22" y="109"/>
                                </a:cubicBezTo>
                                <a:cubicBezTo>
                                  <a:pt x="21" y="114"/>
                                  <a:pt x="20" y="116"/>
                                  <a:pt x="19" y="121"/>
                                </a:cubicBezTo>
                                <a:cubicBezTo>
                                  <a:pt x="19" y="128"/>
                                  <a:pt x="25" y="131"/>
                                  <a:pt x="30" y="131"/>
                                </a:cubicBezTo>
                                <a:cubicBezTo>
                                  <a:pt x="34" y="131"/>
                                  <a:pt x="39" y="127"/>
                                  <a:pt x="40" y="125"/>
                                </a:cubicBezTo>
                                <a:cubicBezTo>
                                  <a:pt x="42" y="122"/>
                                  <a:pt x="44" y="113"/>
                                  <a:pt x="46" y="107"/>
                                </a:cubicBezTo>
                                <a:cubicBezTo>
                                  <a:pt x="48" y="101"/>
                                  <a:pt x="51" y="88"/>
                                  <a:pt x="52" y="81"/>
                                </a:cubicBezTo>
                                <a:cubicBezTo>
                                  <a:pt x="55" y="73"/>
                                  <a:pt x="56" y="67"/>
                                  <a:pt x="57" y="60"/>
                                </a:cubicBezTo>
                                <a:cubicBezTo>
                                  <a:pt x="61" y="48"/>
                                  <a:pt x="61" y="46"/>
                                  <a:pt x="70" y="34"/>
                                </a:cubicBezTo>
                                <a:cubicBezTo>
                                  <a:pt x="78" y="22"/>
                                  <a:pt x="92" y="6"/>
                                  <a:pt x="114" y="6"/>
                                </a:cubicBezTo>
                                <a:cubicBezTo>
                                  <a:pt x="132" y="6"/>
                                  <a:pt x="132" y="22"/>
                                  <a:pt x="132" y="28"/>
                                </a:cubicBezTo>
                                <a:cubicBezTo>
                                  <a:pt x="132" y="35"/>
                                  <a:pt x="130" y="39"/>
                                  <a:pt x="127" y="55"/>
                                </a:cubicBezTo>
                                <a:cubicBezTo>
                                  <a:pt x="122" y="72"/>
                                  <a:pt x="118" y="88"/>
                                  <a:pt x="114" y="104"/>
                                </a:cubicBezTo>
                                <a:close/>
                              </a:path>
                            </a:pathLst>
                          </a:custGeom>
                          <a:solidFill>
                            <a:srgbClr val="000000"/>
                          </a:solidFill>
                          <a:ln w="0">
                            <a:noFill/>
                          </a:ln>
                        </wps:spPr>
                        <wps:bodyPr/>
                      </wps:wsp>
                      <wps:wsp>
                        <wps:cNvSpPr/>
                        <wps:spPr>
                          <a:xfrm>
                            <a:off x="1359360" y="84960"/>
                            <a:ext cx="78120" cy="77400"/>
                          </a:xfrm>
                          <a:custGeom>
                            <a:avLst/>
                            <a:gdLst/>
                            <a:ahLst/>
                            <a:rect l="0" t="0" r="r" b="b"/>
                            <a:pathLst>
                              <a:path w="217" h="215">
                                <a:moveTo>
                                  <a:pt x="116" y="114"/>
                                </a:moveTo>
                                <a:cubicBezTo>
                                  <a:pt x="146" y="114"/>
                                  <a:pt x="176" y="114"/>
                                  <a:pt x="206" y="114"/>
                                </a:cubicBezTo>
                                <a:cubicBezTo>
                                  <a:pt x="210" y="114"/>
                                  <a:pt x="217" y="114"/>
                                  <a:pt x="217" y="108"/>
                                </a:cubicBezTo>
                                <a:cubicBezTo>
                                  <a:pt x="217" y="100"/>
                                  <a:pt x="210" y="100"/>
                                  <a:pt x="206" y="100"/>
                                </a:cubicBezTo>
                                <a:cubicBezTo>
                                  <a:pt x="176" y="100"/>
                                  <a:pt x="146" y="100"/>
                                  <a:pt x="116" y="100"/>
                                </a:cubicBezTo>
                                <a:cubicBezTo>
                                  <a:pt x="116" y="70"/>
                                  <a:pt x="116" y="40"/>
                                  <a:pt x="116" y="10"/>
                                </a:cubicBezTo>
                                <a:cubicBezTo>
                                  <a:pt x="116" y="7"/>
                                  <a:pt x="116" y="-1"/>
                                  <a:pt x="109" y="-1"/>
                                </a:cubicBezTo>
                                <a:cubicBezTo>
                                  <a:pt x="102" y="-1"/>
                                  <a:pt x="102" y="7"/>
                                  <a:pt x="102" y="10"/>
                                </a:cubicBezTo>
                                <a:cubicBezTo>
                                  <a:pt x="102" y="40"/>
                                  <a:pt x="102" y="70"/>
                                  <a:pt x="102" y="100"/>
                                </a:cubicBezTo>
                                <a:cubicBezTo>
                                  <a:pt x="72" y="100"/>
                                  <a:pt x="41" y="100"/>
                                  <a:pt x="11" y="100"/>
                                </a:cubicBezTo>
                                <a:cubicBezTo>
                                  <a:pt x="7" y="100"/>
                                  <a:pt x="0" y="100"/>
                                  <a:pt x="0" y="107"/>
                                </a:cubicBezTo>
                                <a:cubicBezTo>
                                  <a:pt x="0" y="114"/>
                                  <a:pt x="7" y="114"/>
                                  <a:pt x="11" y="114"/>
                                </a:cubicBezTo>
                                <a:cubicBezTo>
                                  <a:pt x="41" y="114"/>
                                  <a:pt x="72" y="114"/>
                                  <a:pt x="102" y="114"/>
                                </a:cubicBezTo>
                                <a:cubicBezTo>
                                  <a:pt x="102" y="144"/>
                                  <a:pt x="102" y="174"/>
                                  <a:pt x="102" y="205"/>
                                </a:cubicBezTo>
                                <a:cubicBezTo>
                                  <a:pt x="102" y="209"/>
                                  <a:pt x="102" y="216"/>
                                  <a:pt x="108" y="216"/>
                                </a:cubicBezTo>
                                <a:cubicBezTo>
                                  <a:pt x="116" y="216"/>
                                  <a:pt x="116" y="209"/>
                                  <a:pt x="116" y="205"/>
                                </a:cubicBezTo>
                                <a:cubicBezTo>
                                  <a:pt x="116" y="174"/>
                                  <a:pt x="116" y="144"/>
                                  <a:pt x="116" y="114"/>
                                </a:cubicBezTo>
                                <a:close/>
                              </a:path>
                            </a:pathLst>
                          </a:custGeom>
                          <a:solidFill>
                            <a:srgbClr val="000000"/>
                          </a:solidFill>
                          <a:ln w="0">
                            <a:noFill/>
                          </a:ln>
                        </wps:spPr>
                        <wps:bodyPr/>
                      </wps:wsp>
                      <wps:wsp>
                        <wps:cNvSpPr/>
                        <wps:spPr>
                          <a:xfrm>
                            <a:off x="1485360" y="0"/>
                            <a:ext cx="6480" cy="150480"/>
                          </a:xfrm>
                          <a:custGeom>
                            <a:avLst/>
                            <a:gdLst/>
                            <a:ahLst/>
                            <a:rect l="0" t="0" r="r" b="b"/>
                            <a:pathLst>
                              <a:path w="18" h="418">
                                <a:moveTo>
                                  <a:pt x="17" y="15"/>
                                </a:moveTo>
                                <a:cubicBezTo>
                                  <a:pt x="17" y="7"/>
                                  <a:pt x="17" y="0"/>
                                  <a:pt x="9" y="0"/>
                                </a:cubicBezTo>
                                <a:cubicBezTo>
                                  <a:pt x="-1" y="0"/>
                                  <a:pt x="-1" y="7"/>
                                  <a:pt x="-1" y="15"/>
                                </a:cubicBezTo>
                                <a:cubicBezTo>
                                  <a:pt x="-1" y="144"/>
                                  <a:pt x="-1" y="274"/>
                                  <a:pt x="-1" y="403"/>
                                </a:cubicBezTo>
                                <a:cubicBezTo>
                                  <a:pt x="-1" y="411"/>
                                  <a:pt x="-1" y="418"/>
                                  <a:pt x="9" y="418"/>
                                </a:cubicBezTo>
                                <a:cubicBezTo>
                                  <a:pt x="17" y="418"/>
                                  <a:pt x="17" y="411"/>
                                  <a:pt x="17" y="403"/>
                                </a:cubicBezTo>
                                <a:cubicBezTo>
                                  <a:pt x="17" y="274"/>
                                  <a:pt x="17" y="144"/>
                                  <a:pt x="17" y="15"/>
                                </a:cubicBezTo>
                                <a:close/>
                              </a:path>
                            </a:pathLst>
                          </a:custGeom>
                          <a:solidFill>
                            <a:srgbClr val="000000"/>
                          </a:solidFill>
                          <a:ln w="0">
                            <a:noFill/>
                          </a:ln>
                        </wps:spPr>
                        <wps:bodyPr/>
                      </wps:wsp>
                      <wps:wsp>
                        <wps:cNvSpPr/>
                        <wps:spPr>
                          <a:xfrm>
                            <a:off x="1513800" y="46440"/>
                            <a:ext cx="75600" cy="68760"/>
                          </a:xfrm>
                          <a:custGeom>
                            <a:avLst/>
                            <a:gdLst/>
                            <a:ahLst/>
                            <a:rect l="0" t="0" r="r" b="b"/>
                            <a:pathLst>
                              <a:path w="210" h="191">
                                <a:moveTo>
                                  <a:pt x="129" y="58"/>
                                </a:moveTo>
                                <a:cubicBezTo>
                                  <a:pt x="131" y="48"/>
                                  <a:pt x="141" y="9"/>
                                  <a:pt x="170" y="9"/>
                                </a:cubicBezTo>
                                <a:cubicBezTo>
                                  <a:pt x="172" y="9"/>
                                  <a:pt x="183" y="9"/>
                                  <a:pt x="191" y="14"/>
                                </a:cubicBezTo>
                                <a:cubicBezTo>
                                  <a:pt x="179" y="17"/>
                                  <a:pt x="171" y="27"/>
                                  <a:pt x="171" y="37"/>
                                </a:cubicBezTo>
                                <a:cubicBezTo>
                                  <a:pt x="171" y="44"/>
                                  <a:pt x="176" y="53"/>
                                  <a:pt x="186" y="53"/>
                                </a:cubicBezTo>
                                <a:cubicBezTo>
                                  <a:pt x="196" y="53"/>
                                  <a:pt x="209" y="44"/>
                                  <a:pt x="209" y="27"/>
                                </a:cubicBezTo>
                                <a:cubicBezTo>
                                  <a:pt x="209" y="6"/>
                                  <a:pt x="185" y="0"/>
                                  <a:pt x="171" y="0"/>
                                </a:cubicBezTo>
                                <a:cubicBezTo>
                                  <a:pt x="146" y="0"/>
                                  <a:pt x="131" y="23"/>
                                  <a:pt x="126" y="32"/>
                                </a:cubicBezTo>
                                <a:cubicBezTo>
                                  <a:pt x="116" y="5"/>
                                  <a:pt x="93" y="0"/>
                                  <a:pt x="81" y="0"/>
                                </a:cubicBezTo>
                                <a:cubicBezTo>
                                  <a:pt x="36" y="0"/>
                                  <a:pt x="12" y="54"/>
                                  <a:pt x="12" y="64"/>
                                </a:cubicBezTo>
                                <a:cubicBezTo>
                                  <a:pt x="12" y="69"/>
                                  <a:pt x="17" y="69"/>
                                  <a:pt x="18" y="69"/>
                                </a:cubicBezTo>
                                <a:cubicBezTo>
                                  <a:pt x="21" y="69"/>
                                  <a:pt x="22" y="68"/>
                                  <a:pt x="23" y="64"/>
                                </a:cubicBezTo>
                                <a:cubicBezTo>
                                  <a:pt x="38" y="20"/>
                                  <a:pt x="65" y="9"/>
                                  <a:pt x="80" y="9"/>
                                </a:cubicBezTo>
                                <a:cubicBezTo>
                                  <a:pt x="88" y="9"/>
                                  <a:pt x="102" y="13"/>
                                  <a:pt x="102" y="37"/>
                                </a:cubicBezTo>
                                <a:cubicBezTo>
                                  <a:pt x="102" y="50"/>
                                  <a:pt x="95" y="79"/>
                                  <a:pt x="80" y="137"/>
                                </a:cubicBezTo>
                                <a:cubicBezTo>
                                  <a:pt x="74" y="164"/>
                                  <a:pt x="58" y="181"/>
                                  <a:pt x="40" y="181"/>
                                </a:cubicBezTo>
                                <a:cubicBezTo>
                                  <a:pt x="38" y="181"/>
                                  <a:pt x="28" y="181"/>
                                  <a:pt x="18" y="176"/>
                                </a:cubicBezTo>
                                <a:cubicBezTo>
                                  <a:pt x="29" y="173"/>
                                  <a:pt x="39" y="165"/>
                                  <a:pt x="39" y="153"/>
                                </a:cubicBezTo>
                                <a:cubicBezTo>
                                  <a:pt x="39" y="141"/>
                                  <a:pt x="29" y="139"/>
                                  <a:pt x="23" y="139"/>
                                </a:cubicBezTo>
                                <a:cubicBezTo>
                                  <a:pt x="10" y="139"/>
                                  <a:pt x="-1" y="149"/>
                                  <a:pt x="-1" y="163"/>
                                </a:cubicBezTo>
                                <a:cubicBezTo>
                                  <a:pt x="-1" y="182"/>
                                  <a:pt x="21" y="190"/>
                                  <a:pt x="39" y="190"/>
                                </a:cubicBezTo>
                                <a:cubicBezTo>
                                  <a:pt x="68" y="190"/>
                                  <a:pt x="82" y="161"/>
                                  <a:pt x="83" y="158"/>
                                </a:cubicBezTo>
                                <a:cubicBezTo>
                                  <a:pt x="89" y="173"/>
                                  <a:pt x="104" y="190"/>
                                  <a:pt x="129" y="190"/>
                                </a:cubicBezTo>
                                <a:cubicBezTo>
                                  <a:pt x="173" y="190"/>
                                  <a:pt x="197" y="136"/>
                                  <a:pt x="197" y="125"/>
                                </a:cubicBezTo>
                                <a:cubicBezTo>
                                  <a:pt x="197" y="122"/>
                                  <a:pt x="192" y="122"/>
                                  <a:pt x="191" y="122"/>
                                </a:cubicBezTo>
                                <a:cubicBezTo>
                                  <a:pt x="188" y="122"/>
                                  <a:pt x="186" y="123"/>
                                  <a:pt x="186" y="125"/>
                                </a:cubicBezTo>
                                <a:cubicBezTo>
                                  <a:pt x="172" y="171"/>
                                  <a:pt x="143" y="181"/>
                                  <a:pt x="130" y="181"/>
                                </a:cubicBezTo>
                                <a:cubicBezTo>
                                  <a:pt x="113" y="181"/>
                                  <a:pt x="107" y="167"/>
                                  <a:pt x="107" y="153"/>
                                </a:cubicBezTo>
                                <a:cubicBezTo>
                                  <a:pt x="107" y="143"/>
                                  <a:pt x="110" y="135"/>
                                  <a:pt x="114" y="116"/>
                                </a:cubicBezTo>
                                <a:cubicBezTo>
                                  <a:pt x="119" y="97"/>
                                  <a:pt x="124" y="78"/>
                                  <a:pt x="129" y="58"/>
                                </a:cubicBezTo>
                                <a:close/>
                              </a:path>
                            </a:pathLst>
                          </a:custGeom>
                          <a:solidFill>
                            <a:srgbClr val="000000"/>
                          </a:solidFill>
                          <a:ln w="0">
                            <a:noFill/>
                          </a:ln>
                        </wps:spPr>
                        <wps:bodyPr/>
                      </wps:wsp>
                      <wps:wsp>
                        <wps:cNvSpPr/>
                        <wps:spPr>
                          <a:xfrm>
                            <a:off x="1616760" y="46440"/>
                            <a:ext cx="79200" cy="95760"/>
                          </a:xfrm>
                          <a:custGeom>
                            <a:avLst/>
                            <a:gdLst/>
                            <a:ahLst/>
                            <a:rect l="0" t="0" r="r" b="b"/>
                            <a:pathLst>
                              <a:path w="220" h="266">
                                <a:moveTo>
                                  <a:pt x="31" y="236"/>
                                </a:moveTo>
                                <a:cubicBezTo>
                                  <a:pt x="29" y="250"/>
                                  <a:pt x="28" y="252"/>
                                  <a:pt x="10" y="252"/>
                                </a:cubicBezTo>
                                <a:cubicBezTo>
                                  <a:pt x="4" y="252"/>
                                  <a:pt x="-1" y="252"/>
                                  <a:pt x="-1" y="261"/>
                                </a:cubicBezTo>
                                <a:cubicBezTo>
                                  <a:pt x="-1" y="264"/>
                                  <a:pt x="1" y="265"/>
                                  <a:pt x="5" y="265"/>
                                </a:cubicBezTo>
                                <a:cubicBezTo>
                                  <a:pt x="16" y="265"/>
                                  <a:pt x="29" y="264"/>
                                  <a:pt x="41" y="264"/>
                                </a:cubicBezTo>
                                <a:cubicBezTo>
                                  <a:pt x="54" y="264"/>
                                  <a:pt x="68" y="265"/>
                                  <a:pt x="82" y="265"/>
                                </a:cubicBezTo>
                                <a:cubicBezTo>
                                  <a:pt x="84" y="265"/>
                                  <a:pt x="90" y="265"/>
                                  <a:pt x="90" y="257"/>
                                </a:cubicBezTo>
                                <a:cubicBezTo>
                                  <a:pt x="90" y="252"/>
                                  <a:pt x="85" y="252"/>
                                  <a:pt x="79" y="252"/>
                                </a:cubicBezTo>
                                <a:cubicBezTo>
                                  <a:pt x="59" y="252"/>
                                  <a:pt x="59" y="250"/>
                                  <a:pt x="59" y="246"/>
                                </a:cubicBezTo>
                                <a:cubicBezTo>
                                  <a:pt x="59" y="242"/>
                                  <a:pt x="76" y="173"/>
                                  <a:pt x="79" y="164"/>
                                </a:cubicBezTo>
                                <a:cubicBezTo>
                                  <a:pt x="84" y="176"/>
                                  <a:pt x="96" y="190"/>
                                  <a:pt x="118" y="190"/>
                                </a:cubicBezTo>
                                <a:cubicBezTo>
                                  <a:pt x="167" y="190"/>
                                  <a:pt x="220" y="129"/>
                                  <a:pt x="220" y="67"/>
                                </a:cubicBezTo>
                                <a:cubicBezTo>
                                  <a:pt x="220" y="27"/>
                                  <a:pt x="196" y="0"/>
                                  <a:pt x="163" y="0"/>
                                </a:cubicBezTo>
                                <a:cubicBezTo>
                                  <a:pt x="143" y="0"/>
                                  <a:pt x="122" y="15"/>
                                  <a:pt x="108" y="31"/>
                                </a:cubicBezTo>
                                <a:cubicBezTo>
                                  <a:pt x="104" y="8"/>
                                  <a:pt x="85" y="0"/>
                                  <a:pt x="70" y="0"/>
                                </a:cubicBezTo>
                                <a:cubicBezTo>
                                  <a:pt x="50" y="0"/>
                                  <a:pt x="43" y="17"/>
                                  <a:pt x="38" y="24"/>
                                </a:cubicBezTo>
                                <a:cubicBezTo>
                                  <a:pt x="31" y="38"/>
                                  <a:pt x="26" y="63"/>
                                  <a:pt x="26" y="64"/>
                                </a:cubicBezTo>
                                <a:cubicBezTo>
                                  <a:pt x="26" y="69"/>
                                  <a:pt x="30" y="69"/>
                                  <a:pt x="31" y="69"/>
                                </a:cubicBezTo>
                                <a:cubicBezTo>
                                  <a:pt x="35" y="69"/>
                                  <a:pt x="36" y="68"/>
                                  <a:pt x="38" y="60"/>
                                </a:cubicBezTo>
                                <a:cubicBezTo>
                                  <a:pt x="46" y="30"/>
                                  <a:pt x="54" y="9"/>
                                  <a:pt x="68" y="9"/>
                                </a:cubicBezTo>
                                <a:cubicBezTo>
                                  <a:pt x="76" y="9"/>
                                  <a:pt x="82" y="13"/>
                                  <a:pt x="82" y="29"/>
                                </a:cubicBezTo>
                                <a:cubicBezTo>
                                  <a:pt x="82" y="38"/>
                                  <a:pt x="80" y="43"/>
                                  <a:pt x="79" y="50"/>
                                </a:cubicBezTo>
                                <a:cubicBezTo>
                                  <a:pt x="64" y="112"/>
                                  <a:pt x="47" y="175"/>
                                  <a:pt x="31" y="236"/>
                                </a:cubicBezTo>
                                <a:moveTo>
                                  <a:pt x="106" y="55"/>
                                </a:moveTo>
                                <a:cubicBezTo>
                                  <a:pt x="109" y="43"/>
                                  <a:pt x="120" y="31"/>
                                  <a:pt x="128" y="25"/>
                                </a:cubicBezTo>
                                <a:cubicBezTo>
                                  <a:pt x="143" y="12"/>
                                  <a:pt x="155" y="9"/>
                                  <a:pt x="162" y="9"/>
                                </a:cubicBezTo>
                                <a:cubicBezTo>
                                  <a:pt x="179" y="9"/>
                                  <a:pt x="190" y="24"/>
                                  <a:pt x="190" y="49"/>
                                </a:cubicBezTo>
                                <a:cubicBezTo>
                                  <a:pt x="190" y="74"/>
                                  <a:pt x="175" y="122"/>
                                  <a:pt x="168" y="137"/>
                                </a:cubicBezTo>
                                <a:cubicBezTo>
                                  <a:pt x="154" y="167"/>
                                  <a:pt x="133" y="181"/>
                                  <a:pt x="118" y="181"/>
                                </a:cubicBezTo>
                                <a:cubicBezTo>
                                  <a:pt x="90" y="181"/>
                                  <a:pt x="84" y="146"/>
                                  <a:pt x="84" y="143"/>
                                </a:cubicBezTo>
                                <a:cubicBezTo>
                                  <a:pt x="84" y="142"/>
                                  <a:pt x="84" y="142"/>
                                  <a:pt x="85" y="137"/>
                                </a:cubicBezTo>
                                <a:cubicBezTo>
                                  <a:pt x="92" y="110"/>
                                  <a:pt x="98" y="82"/>
                                  <a:pt x="106" y="55"/>
                                </a:cubicBezTo>
                                <a:close/>
                              </a:path>
                            </a:pathLst>
                          </a:custGeom>
                          <a:solidFill>
                            <a:srgbClr val="000000"/>
                          </a:solidFill>
                          <a:ln w="0">
                            <a:noFill/>
                          </a:ln>
                        </wps:spPr>
                        <wps:bodyPr/>
                      </wps:wsp>
                      <wps:wsp>
                        <wps:cNvSpPr/>
                        <wps:spPr>
                          <a:xfrm>
                            <a:off x="1702440" y="46440"/>
                            <a:ext cx="77400" cy="68760"/>
                          </a:xfrm>
                          <a:custGeom>
                            <a:avLst/>
                            <a:gdLst/>
                            <a:ahLst/>
                            <a:rect l="0" t="0" r="r" b="b"/>
                            <a:pathLst>
                              <a:path w="215" h="191">
                                <a:moveTo>
                                  <a:pt x="134" y="163"/>
                                </a:moveTo>
                                <a:cubicBezTo>
                                  <a:pt x="139" y="179"/>
                                  <a:pt x="154" y="190"/>
                                  <a:pt x="172" y="190"/>
                                </a:cubicBezTo>
                                <a:cubicBezTo>
                                  <a:pt x="187" y="190"/>
                                  <a:pt x="196" y="181"/>
                                  <a:pt x="204" y="167"/>
                                </a:cubicBezTo>
                                <a:cubicBezTo>
                                  <a:pt x="211" y="152"/>
                                  <a:pt x="216" y="127"/>
                                  <a:pt x="216" y="125"/>
                                </a:cubicBezTo>
                                <a:cubicBezTo>
                                  <a:pt x="216" y="122"/>
                                  <a:pt x="212" y="122"/>
                                  <a:pt x="211" y="122"/>
                                </a:cubicBezTo>
                                <a:cubicBezTo>
                                  <a:pt x="207" y="122"/>
                                  <a:pt x="206" y="123"/>
                                  <a:pt x="205" y="129"/>
                                </a:cubicBezTo>
                                <a:cubicBezTo>
                                  <a:pt x="199" y="153"/>
                                  <a:pt x="192" y="181"/>
                                  <a:pt x="174" y="181"/>
                                </a:cubicBezTo>
                                <a:cubicBezTo>
                                  <a:pt x="164" y="181"/>
                                  <a:pt x="160" y="176"/>
                                  <a:pt x="160" y="161"/>
                                </a:cubicBezTo>
                                <a:cubicBezTo>
                                  <a:pt x="160" y="153"/>
                                  <a:pt x="165" y="133"/>
                                  <a:pt x="169" y="118"/>
                                </a:cubicBezTo>
                                <a:cubicBezTo>
                                  <a:pt x="172" y="103"/>
                                  <a:pt x="177" y="87"/>
                                  <a:pt x="181" y="73"/>
                                </a:cubicBezTo>
                                <a:cubicBezTo>
                                  <a:pt x="182" y="67"/>
                                  <a:pt x="186" y="50"/>
                                  <a:pt x="188" y="44"/>
                                </a:cubicBezTo>
                                <a:cubicBezTo>
                                  <a:pt x="189" y="35"/>
                                  <a:pt x="194" y="19"/>
                                  <a:pt x="194" y="15"/>
                                </a:cubicBezTo>
                                <a:cubicBezTo>
                                  <a:pt x="194" y="8"/>
                                  <a:pt x="188" y="5"/>
                                  <a:pt x="182" y="5"/>
                                </a:cubicBezTo>
                                <a:cubicBezTo>
                                  <a:pt x="180" y="5"/>
                                  <a:pt x="169" y="5"/>
                                  <a:pt x="165" y="19"/>
                                </a:cubicBezTo>
                                <a:cubicBezTo>
                                  <a:pt x="157" y="50"/>
                                  <a:pt x="139" y="123"/>
                                  <a:pt x="134" y="146"/>
                                </a:cubicBezTo>
                                <a:cubicBezTo>
                                  <a:pt x="133" y="147"/>
                                  <a:pt x="116" y="181"/>
                                  <a:pt x="86" y="181"/>
                                </a:cubicBezTo>
                                <a:cubicBezTo>
                                  <a:pt x="63" y="181"/>
                                  <a:pt x="60" y="163"/>
                                  <a:pt x="60" y="147"/>
                                </a:cubicBezTo>
                                <a:cubicBezTo>
                                  <a:pt x="60" y="123"/>
                                  <a:pt x="72" y="90"/>
                                  <a:pt x="82" y="61"/>
                                </a:cubicBezTo>
                                <a:cubicBezTo>
                                  <a:pt x="87" y="48"/>
                                  <a:pt x="90" y="43"/>
                                  <a:pt x="90" y="35"/>
                                </a:cubicBezTo>
                                <a:cubicBezTo>
                                  <a:pt x="90" y="15"/>
                                  <a:pt x="76" y="0"/>
                                  <a:pt x="55" y="0"/>
                                </a:cubicBezTo>
                                <a:cubicBezTo>
                                  <a:pt x="15" y="0"/>
                                  <a:pt x="0" y="61"/>
                                  <a:pt x="0" y="64"/>
                                </a:cubicBezTo>
                                <a:cubicBezTo>
                                  <a:pt x="0" y="69"/>
                                  <a:pt x="3" y="69"/>
                                  <a:pt x="4" y="69"/>
                                </a:cubicBezTo>
                                <a:cubicBezTo>
                                  <a:pt x="8" y="69"/>
                                  <a:pt x="9" y="68"/>
                                  <a:pt x="10" y="61"/>
                                </a:cubicBezTo>
                                <a:cubicBezTo>
                                  <a:pt x="21" y="25"/>
                                  <a:pt x="38" y="9"/>
                                  <a:pt x="54" y="9"/>
                                </a:cubicBezTo>
                                <a:cubicBezTo>
                                  <a:pt x="57" y="9"/>
                                  <a:pt x="64" y="9"/>
                                  <a:pt x="64" y="23"/>
                                </a:cubicBezTo>
                                <a:cubicBezTo>
                                  <a:pt x="64" y="33"/>
                                  <a:pt x="60" y="45"/>
                                  <a:pt x="57" y="51"/>
                                </a:cubicBezTo>
                                <a:cubicBezTo>
                                  <a:pt x="42" y="93"/>
                                  <a:pt x="32" y="120"/>
                                  <a:pt x="32" y="140"/>
                                </a:cubicBezTo>
                                <a:cubicBezTo>
                                  <a:pt x="32" y="179"/>
                                  <a:pt x="62" y="190"/>
                                  <a:pt x="85" y="190"/>
                                </a:cubicBezTo>
                                <a:cubicBezTo>
                                  <a:pt x="112" y="190"/>
                                  <a:pt x="127" y="171"/>
                                  <a:pt x="134" y="163"/>
                                </a:cubicBezTo>
                                <a:close/>
                              </a:path>
                            </a:pathLst>
                          </a:custGeom>
                          <a:solidFill>
                            <a:srgbClr val="000000"/>
                          </a:solidFill>
                          <a:ln w="0">
                            <a:noFill/>
                          </a:ln>
                        </wps:spPr>
                        <wps:bodyPr/>
                      </wps:wsp>
                      <wps:wsp>
                        <wps:cNvSpPr/>
                        <wps:spPr>
                          <a:xfrm>
                            <a:off x="1792080" y="46440"/>
                            <a:ext cx="58320" cy="68760"/>
                          </a:xfrm>
                          <a:custGeom>
                            <a:avLst/>
                            <a:gdLst/>
                            <a:ahLst/>
                            <a:rect l="0" t="0" r="r" b="b"/>
                            <a:pathLst>
                              <a:path w="162" h="191">
                                <a:moveTo>
                                  <a:pt x="58" y="88"/>
                                </a:moveTo>
                                <a:cubicBezTo>
                                  <a:pt x="71" y="88"/>
                                  <a:pt x="102" y="87"/>
                                  <a:pt x="123" y="79"/>
                                </a:cubicBezTo>
                                <a:cubicBezTo>
                                  <a:pt x="153" y="67"/>
                                  <a:pt x="154" y="42"/>
                                  <a:pt x="154" y="36"/>
                                </a:cubicBezTo>
                                <a:cubicBezTo>
                                  <a:pt x="154" y="17"/>
                                  <a:pt x="138" y="0"/>
                                  <a:pt x="109" y="0"/>
                                </a:cubicBezTo>
                                <a:cubicBezTo>
                                  <a:pt x="63" y="0"/>
                                  <a:pt x="-1" y="41"/>
                                  <a:pt x="-1" y="115"/>
                                </a:cubicBezTo>
                                <a:cubicBezTo>
                                  <a:pt x="-1" y="157"/>
                                  <a:pt x="24" y="190"/>
                                  <a:pt x="65" y="190"/>
                                </a:cubicBezTo>
                                <a:cubicBezTo>
                                  <a:pt x="125" y="190"/>
                                  <a:pt x="161" y="146"/>
                                  <a:pt x="161" y="141"/>
                                </a:cubicBezTo>
                                <a:cubicBezTo>
                                  <a:pt x="161" y="139"/>
                                  <a:pt x="159" y="135"/>
                                  <a:pt x="156" y="135"/>
                                </a:cubicBezTo>
                                <a:cubicBezTo>
                                  <a:pt x="154" y="135"/>
                                  <a:pt x="153" y="136"/>
                                  <a:pt x="150" y="140"/>
                                </a:cubicBezTo>
                                <a:cubicBezTo>
                                  <a:pt x="117" y="181"/>
                                  <a:pt x="71" y="181"/>
                                  <a:pt x="66" y="181"/>
                                </a:cubicBezTo>
                                <a:cubicBezTo>
                                  <a:pt x="33" y="181"/>
                                  <a:pt x="29" y="146"/>
                                  <a:pt x="29" y="133"/>
                                </a:cubicBezTo>
                                <a:cubicBezTo>
                                  <a:pt x="29" y="127"/>
                                  <a:pt x="29" y="115"/>
                                  <a:pt x="36" y="88"/>
                                </a:cubicBezTo>
                                <a:cubicBezTo>
                                  <a:pt x="43" y="88"/>
                                  <a:pt x="51" y="88"/>
                                  <a:pt x="58" y="88"/>
                                </a:cubicBezTo>
                                <a:moveTo>
                                  <a:pt x="39" y="79"/>
                                </a:moveTo>
                                <a:cubicBezTo>
                                  <a:pt x="55" y="15"/>
                                  <a:pt x="99" y="9"/>
                                  <a:pt x="109" y="9"/>
                                </a:cubicBezTo>
                                <a:cubicBezTo>
                                  <a:pt x="129" y="9"/>
                                  <a:pt x="141" y="21"/>
                                  <a:pt x="141" y="36"/>
                                </a:cubicBezTo>
                                <a:cubicBezTo>
                                  <a:pt x="141" y="79"/>
                                  <a:pt x="73" y="79"/>
                                  <a:pt x="55" y="79"/>
                                </a:cubicBezTo>
                                <a:cubicBezTo>
                                  <a:pt x="49" y="79"/>
                                  <a:pt x="45" y="79"/>
                                  <a:pt x="39" y="79"/>
                                </a:cubicBezTo>
                                <a:close/>
                              </a:path>
                            </a:pathLst>
                          </a:custGeom>
                          <a:solidFill>
                            <a:srgbClr val="000000"/>
                          </a:solidFill>
                          <a:ln w="0">
                            <a:noFill/>
                          </a:ln>
                        </wps:spPr>
                        <wps:bodyPr/>
                      </wps:wsp>
                      <wps:wsp>
                        <wps:cNvSpPr/>
                        <wps:spPr>
                          <a:xfrm>
                            <a:off x="1861200" y="9000"/>
                            <a:ext cx="73080" cy="105480"/>
                          </a:xfrm>
                          <a:custGeom>
                            <a:avLst/>
                            <a:gdLst/>
                            <a:ahLst/>
                            <a:rect l="0" t="0" r="r" b="b"/>
                            <a:pathLst>
                              <a:path w="203" h="293">
                                <a:moveTo>
                                  <a:pt x="202" y="3"/>
                                </a:moveTo>
                                <a:cubicBezTo>
                                  <a:pt x="202" y="2"/>
                                  <a:pt x="202" y="-1"/>
                                  <a:pt x="196" y="-1"/>
                                </a:cubicBezTo>
                                <a:cubicBezTo>
                                  <a:pt x="190" y="-1"/>
                                  <a:pt x="149" y="2"/>
                                  <a:pt x="142" y="3"/>
                                </a:cubicBezTo>
                                <a:cubicBezTo>
                                  <a:pt x="139" y="3"/>
                                  <a:pt x="136" y="6"/>
                                  <a:pt x="136" y="11"/>
                                </a:cubicBezTo>
                                <a:cubicBezTo>
                                  <a:pt x="136" y="15"/>
                                  <a:pt x="141" y="15"/>
                                  <a:pt x="147" y="15"/>
                                </a:cubicBezTo>
                                <a:cubicBezTo>
                                  <a:pt x="167" y="15"/>
                                  <a:pt x="167" y="19"/>
                                  <a:pt x="167" y="23"/>
                                </a:cubicBezTo>
                                <a:cubicBezTo>
                                  <a:pt x="167" y="25"/>
                                  <a:pt x="166" y="29"/>
                                  <a:pt x="166" y="31"/>
                                </a:cubicBezTo>
                                <a:cubicBezTo>
                                  <a:pt x="157" y="64"/>
                                  <a:pt x="149" y="98"/>
                                  <a:pt x="141" y="131"/>
                                </a:cubicBezTo>
                                <a:cubicBezTo>
                                  <a:pt x="133" y="116"/>
                                  <a:pt x="121" y="104"/>
                                  <a:pt x="102" y="104"/>
                                </a:cubicBezTo>
                                <a:cubicBezTo>
                                  <a:pt x="53" y="104"/>
                                  <a:pt x="0" y="166"/>
                                  <a:pt x="0" y="226"/>
                                </a:cubicBezTo>
                                <a:cubicBezTo>
                                  <a:pt x="0" y="265"/>
                                  <a:pt x="24" y="293"/>
                                  <a:pt x="57" y="293"/>
                                </a:cubicBezTo>
                                <a:cubicBezTo>
                                  <a:pt x="65" y="293"/>
                                  <a:pt x="87" y="292"/>
                                  <a:pt x="112" y="262"/>
                                </a:cubicBezTo>
                                <a:cubicBezTo>
                                  <a:pt x="115" y="280"/>
                                  <a:pt x="130" y="293"/>
                                  <a:pt x="150" y="293"/>
                                </a:cubicBezTo>
                                <a:cubicBezTo>
                                  <a:pt x="165" y="293"/>
                                  <a:pt x="174" y="283"/>
                                  <a:pt x="181" y="270"/>
                                </a:cubicBezTo>
                                <a:cubicBezTo>
                                  <a:pt x="189" y="255"/>
                                  <a:pt x="193" y="229"/>
                                  <a:pt x="193" y="228"/>
                                </a:cubicBezTo>
                                <a:cubicBezTo>
                                  <a:pt x="193" y="226"/>
                                  <a:pt x="190" y="226"/>
                                  <a:pt x="189" y="226"/>
                                </a:cubicBezTo>
                                <a:cubicBezTo>
                                  <a:pt x="185" y="226"/>
                                  <a:pt x="184" y="226"/>
                                  <a:pt x="183" y="232"/>
                                </a:cubicBezTo>
                                <a:cubicBezTo>
                                  <a:pt x="175" y="259"/>
                                  <a:pt x="168" y="283"/>
                                  <a:pt x="150" y="283"/>
                                </a:cubicBezTo>
                                <a:cubicBezTo>
                                  <a:pt x="139" y="283"/>
                                  <a:pt x="138" y="273"/>
                                  <a:pt x="138" y="264"/>
                                </a:cubicBezTo>
                                <a:cubicBezTo>
                                  <a:pt x="138" y="255"/>
                                  <a:pt x="139" y="251"/>
                                  <a:pt x="141" y="244"/>
                                </a:cubicBezTo>
                                <a:cubicBezTo>
                                  <a:pt x="161" y="164"/>
                                  <a:pt x="181" y="84"/>
                                  <a:pt x="202" y="3"/>
                                </a:cubicBezTo>
                                <a:moveTo>
                                  <a:pt x="113" y="238"/>
                                </a:moveTo>
                                <a:cubicBezTo>
                                  <a:pt x="112" y="246"/>
                                  <a:pt x="112" y="246"/>
                                  <a:pt x="105" y="253"/>
                                </a:cubicBezTo>
                                <a:cubicBezTo>
                                  <a:pt x="87" y="277"/>
                                  <a:pt x="70" y="283"/>
                                  <a:pt x="58" y="283"/>
                                </a:cubicBezTo>
                                <a:cubicBezTo>
                                  <a:pt x="36" y="283"/>
                                  <a:pt x="30" y="261"/>
                                  <a:pt x="30" y="244"/>
                                </a:cubicBezTo>
                                <a:cubicBezTo>
                                  <a:pt x="30" y="225"/>
                                  <a:pt x="43" y="173"/>
                                  <a:pt x="54" y="154"/>
                                </a:cubicBezTo>
                                <a:cubicBezTo>
                                  <a:pt x="66" y="129"/>
                                  <a:pt x="85" y="113"/>
                                  <a:pt x="102" y="113"/>
                                </a:cubicBezTo>
                                <a:cubicBezTo>
                                  <a:pt x="130" y="113"/>
                                  <a:pt x="136" y="148"/>
                                  <a:pt x="136" y="151"/>
                                </a:cubicBezTo>
                                <a:cubicBezTo>
                                  <a:pt x="136" y="153"/>
                                  <a:pt x="135" y="155"/>
                                  <a:pt x="135" y="158"/>
                                </a:cubicBezTo>
                                <a:cubicBezTo>
                                  <a:pt x="127" y="184"/>
                                  <a:pt x="120" y="212"/>
                                  <a:pt x="113" y="238"/>
                                </a:cubicBezTo>
                                <a:close/>
                              </a:path>
                            </a:pathLst>
                          </a:custGeom>
                          <a:solidFill>
                            <a:srgbClr val="000000"/>
                          </a:solidFill>
                          <a:ln w="0">
                            <a:noFill/>
                          </a:ln>
                        </wps:spPr>
                        <wps:bodyPr/>
                      </wps:wsp>
                      <wps:wsp>
                        <wps:cNvSpPr/>
                        <wps:spPr>
                          <a:xfrm>
                            <a:off x="1941120" y="46440"/>
                            <a:ext cx="58320" cy="68760"/>
                          </a:xfrm>
                          <a:custGeom>
                            <a:avLst/>
                            <a:gdLst/>
                            <a:ahLst/>
                            <a:rect l="0" t="0" r="r" b="b"/>
                            <a:pathLst>
                              <a:path w="162" h="191">
                                <a:moveTo>
                                  <a:pt x="60" y="88"/>
                                </a:moveTo>
                                <a:cubicBezTo>
                                  <a:pt x="72" y="88"/>
                                  <a:pt x="103" y="87"/>
                                  <a:pt x="125" y="79"/>
                                </a:cubicBezTo>
                                <a:cubicBezTo>
                                  <a:pt x="154" y="67"/>
                                  <a:pt x="156" y="42"/>
                                  <a:pt x="156" y="36"/>
                                </a:cubicBezTo>
                                <a:cubicBezTo>
                                  <a:pt x="156" y="17"/>
                                  <a:pt x="141" y="0"/>
                                  <a:pt x="111" y="0"/>
                                </a:cubicBezTo>
                                <a:cubicBezTo>
                                  <a:pt x="64" y="0"/>
                                  <a:pt x="0" y="41"/>
                                  <a:pt x="0" y="115"/>
                                </a:cubicBezTo>
                                <a:cubicBezTo>
                                  <a:pt x="0" y="157"/>
                                  <a:pt x="25" y="190"/>
                                  <a:pt x="66" y="190"/>
                                </a:cubicBezTo>
                                <a:cubicBezTo>
                                  <a:pt x="127" y="190"/>
                                  <a:pt x="162" y="146"/>
                                  <a:pt x="162" y="141"/>
                                </a:cubicBezTo>
                                <a:cubicBezTo>
                                  <a:pt x="162" y="139"/>
                                  <a:pt x="160" y="135"/>
                                  <a:pt x="157" y="135"/>
                                </a:cubicBezTo>
                                <a:cubicBezTo>
                                  <a:pt x="155" y="135"/>
                                  <a:pt x="155" y="136"/>
                                  <a:pt x="151" y="140"/>
                                </a:cubicBezTo>
                                <a:cubicBezTo>
                                  <a:pt x="119" y="181"/>
                                  <a:pt x="72" y="181"/>
                                  <a:pt x="67" y="181"/>
                                </a:cubicBezTo>
                                <a:cubicBezTo>
                                  <a:pt x="35" y="181"/>
                                  <a:pt x="31" y="146"/>
                                  <a:pt x="31" y="133"/>
                                </a:cubicBezTo>
                                <a:cubicBezTo>
                                  <a:pt x="31" y="127"/>
                                  <a:pt x="31" y="115"/>
                                  <a:pt x="37" y="88"/>
                                </a:cubicBezTo>
                                <a:cubicBezTo>
                                  <a:pt x="45" y="88"/>
                                  <a:pt x="53" y="88"/>
                                  <a:pt x="60" y="88"/>
                                </a:cubicBezTo>
                                <a:moveTo>
                                  <a:pt x="40" y="79"/>
                                </a:moveTo>
                                <a:cubicBezTo>
                                  <a:pt x="57" y="15"/>
                                  <a:pt x="100" y="9"/>
                                  <a:pt x="111" y="9"/>
                                </a:cubicBezTo>
                                <a:cubicBezTo>
                                  <a:pt x="131" y="9"/>
                                  <a:pt x="142" y="21"/>
                                  <a:pt x="142" y="36"/>
                                </a:cubicBezTo>
                                <a:cubicBezTo>
                                  <a:pt x="142" y="79"/>
                                  <a:pt x="75" y="79"/>
                                  <a:pt x="58" y="79"/>
                                </a:cubicBezTo>
                                <a:cubicBezTo>
                                  <a:pt x="52" y="79"/>
                                  <a:pt x="46" y="79"/>
                                  <a:pt x="40" y="79"/>
                                </a:cubicBezTo>
                                <a:close/>
                              </a:path>
                            </a:pathLst>
                          </a:custGeom>
                          <a:solidFill>
                            <a:srgbClr val="000000"/>
                          </a:solidFill>
                          <a:ln w="0">
                            <a:noFill/>
                          </a:ln>
                        </wps:spPr>
                        <wps:bodyPr/>
                      </wps:wsp>
                      <wps:wsp>
                        <wps:cNvSpPr/>
                        <wps:spPr>
                          <a:xfrm>
                            <a:off x="2025720" y="46440"/>
                            <a:ext cx="79200" cy="95760"/>
                          </a:xfrm>
                          <a:custGeom>
                            <a:avLst/>
                            <a:gdLst/>
                            <a:ahLst/>
                            <a:rect l="0" t="0" r="r" b="b"/>
                            <a:pathLst>
                              <a:path w="220" h="266">
                                <a:moveTo>
                                  <a:pt x="32" y="236"/>
                                </a:moveTo>
                                <a:cubicBezTo>
                                  <a:pt x="28" y="250"/>
                                  <a:pt x="28" y="252"/>
                                  <a:pt x="9" y="252"/>
                                </a:cubicBezTo>
                                <a:cubicBezTo>
                                  <a:pt x="4" y="252"/>
                                  <a:pt x="-1" y="252"/>
                                  <a:pt x="-1" y="261"/>
                                </a:cubicBezTo>
                                <a:cubicBezTo>
                                  <a:pt x="-1" y="264"/>
                                  <a:pt x="2" y="265"/>
                                  <a:pt x="5" y="265"/>
                                </a:cubicBezTo>
                                <a:cubicBezTo>
                                  <a:pt x="16" y="265"/>
                                  <a:pt x="28" y="264"/>
                                  <a:pt x="40" y="264"/>
                                </a:cubicBezTo>
                                <a:cubicBezTo>
                                  <a:pt x="54" y="264"/>
                                  <a:pt x="69" y="265"/>
                                  <a:pt x="82" y="265"/>
                                </a:cubicBezTo>
                                <a:cubicBezTo>
                                  <a:pt x="84" y="265"/>
                                  <a:pt x="89" y="265"/>
                                  <a:pt x="89" y="257"/>
                                </a:cubicBezTo>
                                <a:cubicBezTo>
                                  <a:pt x="89" y="252"/>
                                  <a:pt x="86" y="252"/>
                                  <a:pt x="80" y="252"/>
                                </a:cubicBezTo>
                                <a:cubicBezTo>
                                  <a:pt x="58" y="252"/>
                                  <a:pt x="58" y="250"/>
                                  <a:pt x="58" y="246"/>
                                </a:cubicBezTo>
                                <a:cubicBezTo>
                                  <a:pt x="58" y="242"/>
                                  <a:pt x="76" y="173"/>
                                  <a:pt x="80" y="164"/>
                                </a:cubicBezTo>
                                <a:cubicBezTo>
                                  <a:pt x="84" y="176"/>
                                  <a:pt x="96" y="190"/>
                                  <a:pt x="118" y="190"/>
                                </a:cubicBezTo>
                                <a:cubicBezTo>
                                  <a:pt x="167" y="190"/>
                                  <a:pt x="220" y="129"/>
                                  <a:pt x="220" y="67"/>
                                </a:cubicBezTo>
                                <a:cubicBezTo>
                                  <a:pt x="220" y="27"/>
                                  <a:pt x="195" y="0"/>
                                  <a:pt x="164" y="0"/>
                                </a:cubicBezTo>
                                <a:cubicBezTo>
                                  <a:pt x="142" y="0"/>
                                  <a:pt x="122" y="15"/>
                                  <a:pt x="108" y="31"/>
                                </a:cubicBezTo>
                                <a:cubicBezTo>
                                  <a:pt x="104" y="8"/>
                                  <a:pt x="86" y="0"/>
                                  <a:pt x="70" y="0"/>
                                </a:cubicBezTo>
                                <a:cubicBezTo>
                                  <a:pt x="51" y="0"/>
                                  <a:pt x="42" y="17"/>
                                  <a:pt x="39" y="24"/>
                                </a:cubicBezTo>
                                <a:cubicBezTo>
                                  <a:pt x="32" y="38"/>
                                  <a:pt x="26" y="63"/>
                                  <a:pt x="26" y="64"/>
                                </a:cubicBezTo>
                                <a:cubicBezTo>
                                  <a:pt x="26" y="69"/>
                                  <a:pt x="29" y="68"/>
                                  <a:pt x="30" y="69"/>
                                </a:cubicBezTo>
                                <a:cubicBezTo>
                                  <a:pt x="35" y="69"/>
                                  <a:pt x="35" y="68"/>
                                  <a:pt x="38" y="60"/>
                                </a:cubicBezTo>
                                <a:cubicBezTo>
                                  <a:pt x="45" y="30"/>
                                  <a:pt x="53" y="9"/>
                                  <a:pt x="69" y="9"/>
                                </a:cubicBezTo>
                                <a:cubicBezTo>
                                  <a:pt x="76" y="9"/>
                                  <a:pt x="82" y="13"/>
                                  <a:pt x="82" y="29"/>
                                </a:cubicBezTo>
                                <a:cubicBezTo>
                                  <a:pt x="82" y="38"/>
                                  <a:pt x="81" y="43"/>
                                  <a:pt x="80" y="50"/>
                                </a:cubicBezTo>
                                <a:cubicBezTo>
                                  <a:pt x="64" y="112"/>
                                  <a:pt x="47" y="175"/>
                                  <a:pt x="32" y="236"/>
                                </a:cubicBezTo>
                                <a:moveTo>
                                  <a:pt x="106" y="55"/>
                                </a:moveTo>
                                <a:cubicBezTo>
                                  <a:pt x="108" y="43"/>
                                  <a:pt x="120" y="31"/>
                                  <a:pt x="128" y="25"/>
                                </a:cubicBezTo>
                                <a:cubicBezTo>
                                  <a:pt x="143" y="12"/>
                                  <a:pt x="155" y="9"/>
                                  <a:pt x="162" y="9"/>
                                </a:cubicBezTo>
                                <a:cubicBezTo>
                                  <a:pt x="179" y="9"/>
                                  <a:pt x="189" y="24"/>
                                  <a:pt x="189" y="49"/>
                                </a:cubicBezTo>
                                <a:cubicBezTo>
                                  <a:pt x="189" y="74"/>
                                  <a:pt x="176" y="122"/>
                                  <a:pt x="167" y="137"/>
                                </a:cubicBezTo>
                                <a:cubicBezTo>
                                  <a:pt x="153" y="167"/>
                                  <a:pt x="132" y="181"/>
                                  <a:pt x="117" y="181"/>
                                </a:cubicBezTo>
                                <a:cubicBezTo>
                                  <a:pt x="89" y="181"/>
                                  <a:pt x="84" y="146"/>
                                  <a:pt x="84" y="143"/>
                                </a:cubicBezTo>
                                <a:cubicBezTo>
                                  <a:pt x="84" y="142"/>
                                  <a:pt x="84" y="142"/>
                                  <a:pt x="86" y="137"/>
                                </a:cubicBezTo>
                                <a:cubicBezTo>
                                  <a:pt x="93" y="110"/>
                                  <a:pt x="99" y="82"/>
                                  <a:pt x="106" y="55"/>
                                </a:cubicBezTo>
                                <a:close/>
                              </a:path>
                            </a:pathLst>
                          </a:custGeom>
                          <a:solidFill>
                            <a:srgbClr val="000000"/>
                          </a:solidFill>
                          <a:ln w="0">
                            <a:noFill/>
                          </a:ln>
                        </wps:spPr>
                        <wps:bodyPr/>
                      </wps:wsp>
                      <wps:wsp>
                        <wps:cNvSpPr/>
                        <wps:spPr>
                          <a:xfrm>
                            <a:off x="2110680" y="46440"/>
                            <a:ext cx="62280" cy="68760"/>
                          </a:xfrm>
                          <a:custGeom>
                            <a:avLst/>
                            <a:gdLst/>
                            <a:ahLst/>
                            <a:rect l="0" t="0" r="r" b="b"/>
                            <a:pathLst>
                              <a:path w="173" h="191">
                                <a:moveTo>
                                  <a:pt x="26" y="161"/>
                                </a:moveTo>
                                <a:cubicBezTo>
                                  <a:pt x="25" y="167"/>
                                  <a:pt x="22" y="177"/>
                                  <a:pt x="22" y="179"/>
                                </a:cubicBezTo>
                                <a:cubicBezTo>
                                  <a:pt x="22" y="186"/>
                                  <a:pt x="28" y="190"/>
                                  <a:pt x="34" y="190"/>
                                </a:cubicBezTo>
                                <a:cubicBezTo>
                                  <a:pt x="39" y="190"/>
                                  <a:pt x="48" y="186"/>
                                  <a:pt x="50" y="178"/>
                                </a:cubicBezTo>
                                <a:cubicBezTo>
                                  <a:pt x="51" y="177"/>
                                  <a:pt x="66" y="120"/>
                                  <a:pt x="67" y="112"/>
                                </a:cubicBezTo>
                                <a:cubicBezTo>
                                  <a:pt x="70" y="98"/>
                                  <a:pt x="78" y="69"/>
                                  <a:pt x="80" y="57"/>
                                </a:cubicBezTo>
                                <a:cubicBezTo>
                                  <a:pt x="82" y="53"/>
                                  <a:pt x="94" y="32"/>
                                  <a:pt x="104" y="23"/>
                                </a:cubicBezTo>
                                <a:cubicBezTo>
                                  <a:pt x="108" y="20"/>
                                  <a:pt x="120" y="9"/>
                                  <a:pt x="138" y="9"/>
                                </a:cubicBezTo>
                                <a:cubicBezTo>
                                  <a:pt x="148" y="9"/>
                                  <a:pt x="150" y="13"/>
                                  <a:pt x="156" y="14"/>
                                </a:cubicBezTo>
                                <a:cubicBezTo>
                                  <a:pt x="142" y="17"/>
                                  <a:pt x="134" y="26"/>
                                  <a:pt x="134" y="37"/>
                                </a:cubicBezTo>
                                <a:cubicBezTo>
                                  <a:pt x="134" y="44"/>
                                  <a:pt x="138" y="53"/>
                                  <a:pt x="150" y="53"/>
                                </a:cubicBezTo>
                                <a:cubicBezTo>
                                  <a:pt x="160" y="53"/>
                                  <a:pt x="172" y="43"/>
                                  <a:pt x="172" y="27"/>
                                </a:cubicBezTo>
                                <a:cubicBezTo>
                                  <a:pt x="172" y="13"/>
                                  <a:pt x="159" y="0"/>
                                  <a:pt x="138" y="0"/>
                                </a:cubicBezTo>
                                <a:cubicBezTo>
                                  <a:pt x="110" y="0"/>
                                  <a:pt x="92" y="20"/>
                                  <a:pt x="84" y="32"/>
                                </a:cubicBezTo>
                                <a:cubicBezTo>
                                  <a:pt x="80" y="13"/>
                                  <a:pt x="66" y="0"/>
                                  <a:pt x="45" y="0"/>
                                </a:cubicBezTo>
                                <a:cubicBezTo>
                                  <a:pt x="26" y="0"/>
                                  <a:pt x="18" y="17"/>
                                  <a:pt x="14" y="24"/>
                                </a:cubicBezTo>
                                <a:cubicBezTo>
                                  <a:pt x="7" y="38"/>
                                  <a:pt x="1" y="63"/>
                                  <a:pt x="1" y="64"/>
                                </a:cubicBezTo>
                                <a:cubicBezTo>
                                  <a:pt x="1" y="69"/>
                                  <a:pt x="6" y="69"/>
                                  <a:pt x="7" y="69"/>
                                </a:cubicBezTo>
                                <a:cubicBezTo>
                                  <a:pt x="10" y="69"/>
                                  <a:pt x="10" y="68"/>
                                  <a:pt x="14" y="60"/>
                                </a:cubicBezTo>
                                <a:cubicBezTo>
                                  <a:pt x="20" y="30"/>
                                  <a:pt x="30" y="9"/>
                                  <a:pt x="44" y="9"/>
                                </a:cubicBezTo>
                                <a:cubicBezTo>
                                  <a:pt x="51" y="9"/>
                                  <a:pt x="57" y="13"/>
                                  <a:pt x="57" y="29"/>
                                </a:cubicBezTo>
                                <a:cubicBezTo>
                                  <a:pt x="57" y="37"/>
                                  <a:pt x="56" y="42"/>
                                  <a:pt x="50" y="63"/>
                                </a:cubicBezTo>
                                <a:cubicBezTo>
                                  <a:pt x="42" y="96"/>
                                  <a:pt x="34" y="128"/>
                                  <a:pt x="26" y="161"/>
                                </a:cubicBezTo>
                                <a:close/>
                              </a:path>
                            </a:pathLst>
                          </a:custGeom>
                          <a:solidFill>
                            <a:srgbClr val="000000"/>
                          </a:solidFill>
                          <a:ln w="0">
                            <a:noFill/>
                          </a:ln>
                        </wps:spPr>
                        <wps:bodyPr/>
                      </wps:wsp>
                      <wps:wsp>
                        <wps:cNvSpPr/>
                        <wps:spPr>
                          <a:xfrm>
                            <a:off x="2185560" y="46440"/>
                            <a:ext cx="64800" cy="68760"/>
                          </a:xfrm>
                          <a:custGeom>
                            <a:avLst/>
                            <a:gdLst/>
                            <a:ahLst/>
                            <a:rect l="0" t="0" r="r" b="b"/>
                            <a:pathLst>
                              <a:path w="180" h="191">
                                <a:moveTo>
                                  <a:pt x="180" y="70"/>
                                </a:moveTo>
                                <a:cubicBezTo>
                                  <a:pt x="180" y="27"/>
                                  <a:pt x="152" y="0"/>
                                  <a:pt x="113" y="0"/>
                                </a:cubicBezTo>
                                <a:cubicBezTo>
                                  <a:pt x="57" y="0"/>
                                  <a:pt x="0" y="60"/>
                                  <a:pt x="0" y="120"/>
                                </a:cubicBezTo>
                                <a:cubicBezTo>
                                  <a:pt x="0" y="161"/>
                                  <a:pt x="28" y="190"/>
                                  <a:pt x="68" y="190"/>
                                </a:cubicBezTo>
                                <a:cubicBezTo>
                                  <a:pt x="124" y="190"/>
                                  <a:pt x="180" y="133"/>
                                  <a:pt x="180" y="70"/>
                                </a:cubicBezTo>
                                <a:moveTo>
                                  <a:pt x="68" y="181"/>
                                </a:moveTo>
                                <a:cubicBezTo>
                                  <a:pt x="50" y="181"/>
                                  <a:pt x="32" y="167"/>
                                  <a:pt x="32" y="135"/>
                                </a:cubicBezTo>
                                <a:cubicBezTo>
                                  <a:pt x="32" y="115"/>
                                  <a:pt x="42" y="69"/>
                                  <a:pt x="56" y="48"/>
                                </a:cubicBezTo>
                                <a:cubicBezTo>
                                  <a:pt x="77" y="15"/>
                                  <a:pt x="101" y="9"/>
                                  <a:pt x="113" y="9"/>
                                </a:cubicBezTo>
                                <a:cubicBezTo>
                                  <a:pt x="137" y="9"/>
                                  <a:pt x="150" y="30"/>
                                  <a:pt x="150" y="55"/>
                                </a:cubicBezTo>
                                <a:cubicBezTo>
                                  <a:pt x="150" y="70"/>
                                  <a:pt x="142" y="115"/>
                                  <a:pt x="125" y="142"/>
                                </a:cubicBezTo>
                                <a:cubicBezTo>
                                  <a:pt x="111" y="166"/>
                                  <a:pt x="88" y="181"/>
                                  <a:pt x="68" y="181"/>
                                </a:cubicBezTo>
                                <a:close/>
                              </a:path>
                            </a:pathLst>
                          </a:custGeom>
                          <a:solidFill>
                            <a:srgbClr val="000000"/>
                          </a:solidFill>
                          <a:ln w="0">
                            <a:noFill/>
                          </a:ln>
                        </wps:spPr>
                        <wps:bodyPr/>
                      </wps:wsp>
                      <wps:wsp>
                        <wps:cNvSpPr/>
                        <wps:spPr>
                          <a:xfrm>
                            <a:off x="2259360" y="9000"/>
                            <a:ext cx="71640" cy="105480"/>
                          </a:xfrm>
                          <a:custGeom>
                            <a:avLst/>
                            <a:gdLst/>
                            <a:ahLst/>
                            <a:rect l="0" t="0" r="r" b="b"/>
                            <a:pathLst>
                              <a:path w="199" h="293">
                                <a:moveTo>
                                  <a:pt x="200" y="3"/>
                                </a:moveTo>
                                <a:cubicBezTo>
                                  <a:pt x="200" y="2"/>
                                  <a:pt x="200" y="-1"/>
                                  <a:pt x="195" y="-1"/>
                                </a:cubicBezTo>
                                <a:cubicBezTo>
                                  <a:pt x="188" y="-1"/>
                                  <a:pt x="148" y="2"/>
                                  <a:pt x="141" y="3"/>
                                </a:cubicBezTo>
                                <a:cubicBezTo>
                                  <a:pt x="137" y="3"/>
                                  <a:pt x="135" y="6"/>
                                  <a:pt x="135" y="11"/>
                                </a:cubicBezTo>
                                <a:cubicBezTo>
                                  <a:pt x="135" y="15"/>
                                  <a:pt x="139" y="15"/>
                                  <a:pt x="145" y="15"/>
                                </a:cubicBezTo>
                                <a:cubicBezTo>
                                  <a:pt x="165" y="15"/>
                                  <a:pt x="166" y="19"/>
                                  <a:pt x="166" y="23"/>
                                </a:cubicBezTo>
                                <a:cubicBezTo>
                                  <a:pt x="166" y="25"/>
                                  <a:pt x="165" y="29"/>
                                  <a:pt x="165" y="31"/>
                                </a:cubicBezTo>
                                <a:cubicBezTo>
                                  <a:pt x="157" y="64"/>
                                  <a:pt x="148" y="98"/>
                                  <a:pt x="140" y="131"/>
                                </a:cubicBezTo>
                                <a:cubicBezTo>
                                  <a:pt x="133" y="116"/>
                                  <a:pt x="119" y="104"/>
                                  <a:pt x="101" y="104"/>
                                </a:cubicBezTo>
                                <a:cubicBezTo>
                                  <a:pt x="51" y="104"/>
                                  <a:pt x="-1" y="166"/>
                                  <a:pt x="-1" y="226"/>
                                </a:cubicBezTo>
                                <a:cubicBezTo>
                                  <a:pt x="-1" y="265"/>
                                  <a:pt x="22" y="293"/>
                                  <a:pt x="56" y="293"/>
                                </a:cubicBezTo>
                                <a:cubicBezTo>
                                  <a:pt x="64" y="293"/>
                                  <a:pt x="85" y="292"/>
                                  <a:pt x="110" y="262"/>
                                </a:cubicBezTo>
                                <a:cubicBezTo>
                                  <a:pt x="113" y="280"/>
                                  <a:pt x="128" y="293"/>
                                  <a:pt x="148" y="293"/>
                                </a:cubicBezTo>
                                <a:cubicBezTo>
                                  <a:pt x="164" y="293"/>
                                  <a:pt x="173" y="283"/>
                                  <a:pt x="179" y="270"/>
                                </a:cubicBezTo>
                                <a:cubicBezTo>
                                  <a:pt x="187" y="255"/>
                                  <a:pt x="193" y="229"/>
                                  <a:pt x="193" y="228"/>
                                </a:cubicBezTo>
                                <a:cubicBezTo>
                                  <a:pt x="193" y="226"/>
                                  <a:pt x="189" y="226"/>
                                  <a:pt x="188" y="226"/>
                                </a:cubicBezTo>
                                <a:cubicBezTo>
                                  <a:pt x="183" y="226"/>
                                  <a:pt x="183" y="226"/>
                                  <a:pt x="182" y="232"/>
                                </a:cubicBezTo>
                                <a:cubicBezTo>
                                  <a:pt x="175" y="259"/>
                                  <a:pt x="166" y="283"/>
                                  <a:pt x="149" y="283"/>
                                </a:cubicBezTo>
                                <a:cubicBezTo>
                                  <a:pt x="137" y="283"/>
                                  <a:pt x="136" y="273"/>
                                  <a:pt x="136" y="264"/>
                                </a:cubicBezTo>
                                <a:cubicBezTo>
                                  <a:pt x="136" y="255"/>
                                  <a:pt x="137" y="251"/>
                                  <a:pt x="139" y="244"/>
                                </a:cubicBezTo>
                                <a:cubicBezTo>
                                  <a:pt x="159" y="164"/>
                                  <a:pt x="179" y="84"/>
                                  <a:pt x="200" y="3"/>
                                </a:cubicBezTo>
                                <a:moveTo>
                                  <a:pt x="112" y="238"/>
                                </a:moveTo>
                                <a:cubicBezTo>
                                  <a:pt x="110" y="246"/>
                                  <a:pt x="110" y="246"/>
                                  <a:pt x="104" y="253"/>
                                </a:cubicBezTo>
                                <a:cubicBezTo>
                                  <a:pt x="86" y="277"/>
                                  <a:pt x="68" y="283"/>
                                  <a:pt x="56" y="283"/>
                                </a:cubicBezTo>
                                <a:cubicBezTo>
                                  <a:pt x="35" y="283"/>
                                  <a:pt x="29" y="261"/>
                                  <a:pt x="29" y="244"/>
                                </a:cubicBezTo>
                                <a:cubicBezTo>
                                  <a:pt x="29" y="225"/>
                                  <a:pt x="43" y="173"/>
                                  <a:pt x="52" y="154"/>
                                </a:cubicBezTo>
                                <a:cubicBezTo>
                                  <a:pt x="65" y="129"/>
                                  <a:pt x="85" y="113"/>
                                  <a:pt x="101" y="113"/>
                                </a:cubicBezTo>
                                <a:cubicBezTo>
                                  <a:pt x="129" y="113"/>
                                  <a:pt x="135" y="148"/>
                                  <a:pt x="135" y="151"/>
                                </a:cubicBezTo>
                                <a:cubicBezTo>
                                  <a:pt x="135" y="153"/>
                                  <a:pt x="134" y="155"/>
                                  <a:pt x="134" y="158"/>
                                </a:cubicBezTo>
                                <a:cubicBezTo>
                                  <a:pt x="127" y="184"/>
                                  <a:pt x="119" y="212"/>
                                  <a:pt x="112" y="238"/>
                                </a:cubicBezTo>
                                <a:close/>
                              </a:path>
                            </a:pathLst>
                          </a:custGeom>
                          <a:solidFill>
                            <a:srgbClr val="000000"/>
                          </a:solidFill>
                          <a:ln w="0">
                            <a:noFill/>
                          </a:ln>
                        </wps:spPr>
                        <wps:bodyPr/>
                      </wps:wsp>
                      <wps:wsp>
                        <wps:cNvSpPr/>
                        <wps:spPr>
                          <a:xfrm>
                            <a:off x="2336760" y="46440"/>
                            <a:ext cx="77400" cy="68760"/>
                          </a:xfrm>
                          <a:custGeom>
                            <a:avLst/>
                            <a:gdLst/>
                            <a:ahLst/>
                            <a:rect l="0" t="0" r="r" b="b"/>
                            <a:pathLst>
                              <a:path w="215" h="191">
                                <a:moveTo>
                                  <a:pt x="135" y="163"/>
                                </a:moveTo>
                                <a:cubicBezTo>
                                  <a:pt x="140" y="179"/>
                                  <a:pt x="154" y="190"/>
                                  <a:pt x="172" y="190"/>
                                </a:cubicBezTo>
                                <a:cubicBezTo>
                                  <a:pt x="186" y="190"/>
                                  <a:pt x="196" y="181"/>
                                  <a:pt x="203" y="167"/>
                                </a:cubicBezTo>
                                <a:cubicBezTo>
                                  <a:pt x="210" y="152"/>
                                  <a:pt x="215" y="127"/>
                                  <a:pt x="215" y="125"/>
                                </a:cubicBezTo>
                                <a:cubicBezTo>
                                  <a:pt x="215" y="122"/>
                                  <a:pt x="212" y="122"/>
                                  <a:pt x="210" y="122"/>
                                </a:cubicBezTo>
                                <a:cubicBezTo>
                                  <a:pt x="207" y="122"/>
                                  <a:pt x="206" y="123"/>
                                  <a:pt x="204" y="129"/>
                                </a:cubicBezTo>
                                <a:cubicBezTo>
                                  <a:pt x="198" y="153"/>
                                  <a:pt x="191" y="181"/>
                                  <a:pt x="173" y="181"/>
                                </a:cubicBezTo>
                                <a:cubicBezTo>
                                  <a:pt x="165" y="181"/>
                                  <a:pt x="160" y="176"/>
                                  <a:pt x="160" y="161"/>
                                </a:cubicBezTo>
                                <a:cubicBezTo>
                                  <a:pt x="160" y="153"/>
                                  <a:pt x="165" y="133"/>
                                  <a:pt x="168" y="118"/>
                                </a:cubicBezTo>
                                <a:cubicBezTo>
                                  <a:pt x="172" y="103"/>
                                  <a:pt x="177" y="87"/>
                                  <a:pt x="180" y="73"/>
                                </a:cubicBezTo>
                                <a:cubicBezTo>
                                  <a:pt x="182" y="67"/>
                                  <a:pt x="186" y="50"/>
                                  <a:pt x="188" y="44"/>
                                </a:cubicBezTo>
                                <a:cubicBezTo>
                                  <a:pt x="190" y="35"/>
                                  <a:pt x="194" y="19"/>
                                  <a:pt x="194" y="15"/>
                                </a:cubicBezTo>
                                <a:cubicBezTo>
                                  <a:pt x="194" y="8"/>
                                  <a:pt x="188" y="5"/>
                                  <a:pt x="182" y="5"/>
                                </a:cubicBezTo>
                                <a:cubicBezTo>
                                  <a:pt x="179" y="5"/>
                                  <a:pt x="168" y="5"/>
                                  <a:pt x="165" y="19"/>
                                </a:cubicBezTo>
                                <a:cubicBezTo>
                                  <a:pt x="158" y="50"/>
                                  <a:pt x="138" y="123"/>
                                  <a:pt x="134" y="146"/>
                                </a:cubicBezTo>
                                <a:cubicBezTo>
                                  <a:pt x="134" y="147"/>
                                  <a:pt x="117" y="181"/>
                                  <a:pt x="86" y="181"/>
                                </a:cubicBezTo>
                                <a:cubicBezTo>
                                  <a:pt x="64" y="181"/>
                                  <a:pt x="59" y="163"/>
                                  <a:pt x="59" y="147"/>
                                </a:cubicBezTo>
                                <a:cubicBezTo>
                                  <a:pt x="59" y="123"/>
                                  <a:pt x="71" y="90"/>
                                  <a:pt x="82" y="61"/>
                                </a:cubicBezTo>
                                <a:cubicBezTo>
                                  <a:pt x="87" y="48"/>
                                  <a:pt x="89" y="43"/>
                                  <a:pt x="89" y="35"/>
                                </a:cubicBezTo>
                                <a:cubicBezTo>
                                  <a:pt x="89" y="15"/>
                                  <a:pt x="76" y="0"/>
                                  <a:pt x="54" y="0"/>
                                </a:cubicBezTo>
                                <a:cubicBezTo>
                                  <a:pt x="15" y="0"/>
                                  <a:pt x="-1" y="61"/>
                                  <a:pt x="-1" y="64"/>
                                </a:cubicBezTo>
                                <a:cubicBezTo>
                                  <a:pt x="-1" y="69"/>
                                  <a:pt x="3" y="69"/>
                                  <a:pt x="4" y="69"/>
                                </a:cubicBezTo>
                                <a:cubicBezTo>
                                  <a:pt x="9" y="69"/>
                                  <a:pt x="9" y="68"/>
                                  <a:pt x="11" y="61"/>
                                </a:cubicBezTo>
                                <a:cubicBezTo>
                                  <a:pt x="21" y="25"/>
                                  <a:pt x="38" y="9"/>
                                  <a:pt x="53" y="9"/>
                                </a:cubicBezTo>
                                <a:cubicBezTo>
                                  <a:pt x="57" y="9"/>
                                  <a:pt x="64" y="9"/>
                                  <a:pt x="64" y="23"/>
                                </a:cubicBezTo>
                                <a:cubicBezTo>
                                  <a:pt x="64" y="33"/>
                                  <a:pt x="59" y="45"/>
                                  <a:pt x="57" y="51"/>
                                </a:cubicBezTo>
                                <a:cubicBezTo>
                                  <a:pt x="41" y="93"/>
                                  <a:pt x="33" y="120"/>
                                  <a:pt x="33" y="140"/>
                                </a:cubicBezTo>
                                <a:cubicBezTo>
                                  <a:pt x="33" y="179"/>
                                  <a:pt x="62" y="190"/>
                                  <a:pt x="84" y="190"/>
                                </a:cubicBezTo>
                                <a:cubicBezTo>
                                  <a:pt x="112" y="190"/>
                                  <a:pt x="128" y="171"/>
                                  <a:pt x="135" y="163"/>
                                </a:cubicBezTo>
                                <a:close/>
                              </a:path>
                            </a:pathLst>
                          </a:custGeom>
                          <a:solidFill>
                            <a:srgbClr val="000000"/>
                          </a:solidFill>
                          <a:ln w="0">
                            <a:noFill/>
                          </a:ln>
                        </wps:spPr>
                        <wps:bodyPr/>
                      </wps:wsp>
                      <wps:wsp>
                        <wps:cNvSpPr/>
                        <wps:spPr>
                          <a:xfrm>
                            <a:off x="2424960" y="46440"/>
                            <a:ext cx="59040" cy="68760"/>
                          </a:xfrm>
                          <a:custGeom>
                            <a:avLst/>
                            <a:gdLst/>
                            <a:ahLst/>
                            <a:rect l="0" t="0" r="r" b="b"/>
                            <a:pathLst>
                              <a:path w="164" h="191">
                                <a:moveTo>
                                  <a:pt x="150" y="26"/>
                                </a:moveTo>
                                <a:cubicBezTo>
                                  <a:pt x="143" y="26"/>
                                  <a:pt x="137" y="26"/>
                                  <a:pt x="132" y="32"/>
                                </a:cubicBezTo>
                                <a:cubicBezTo>
                                  <a:pt x="125" y="38"/>
                                  <a:pt x="124" y="45"/>
                                  <a:pt x="124" y="48"/>
                                </a:cubicBezTo>
                                <a:cubicBezTo>
                                  <a:pt x="124" y="58"/>
                                  <a:pt x="132" y="63"/>
                                  <a:pt x="139" y="63"/>
                                </a:cubicBezTo>
                                <a:cubicBezTo>
                                  <a:pt x="151" y="63"/>
                                  <a:pt x="163" y="53"/>
                                  <a:pt x="163" y="36"/>
                                </a:cubicBezTo>
                                <a:cubicBezTo>
                                  <a:pt x="163" y="15"/>
                                  <a:pt x="143" y="0"/>
                                  <a:pt x="113" y="0"/>
                                </a:cubicBezTo>
                                <a:cubicBezTo>
                                  <a:pt x="57" y="0"/>
                                  <a:pt x="0" y="60"/>
                                  <a:pt x="0" y="120"/>
                                </a:cubicBezTo>
                                <a:cubicBezTo>
                                  <a:pt x="0" y="157"/>
                                  <a:pt x="25" y="190"/>
                                  <a:pt x="69" y="190"/>
                                </a:cubicBezTo>
                                <a:cubicBezTo>
                                  <a:pt x="129" y="190"/>
                                  <a:pt x="165" y="146"/>
                                  <a:pt x="165" y="141"/>
                                </a:cubicBezTo>
                                <a:cubicBezTo>
                                  <a:pt x="165" y="139"/>
                                  <a:pt x="162" y="135"/>
                                  <a:pt x="160" y="135"/>
                                </a:cubicBezTo>
                                <a:cubicBezTo>
                                  <a:pt x="157" y="135"/>
                                  <a:pt x="156" y="136"/>
                                  <a:pt x="154" y="140"/>
                                </a:cubicBezTo>
                                <a:cubicBezTo>
                                  <a:pt x="120" y="181"/>
                                  <a:pt x="75" y="181"/>
                                  <a:pt x="70" y="181"/>
                                </a:cubicBezTo>
                                <a:cubicBezTo>
                                  <a:pt x="43" y="181"/>
                                  <a:pt x="31" y="160"/>
                                  <a:pt x="31" y="135"/>
                                </a:cubicBezTo>
                                <a:cubicBezTo>
                                  <a:pt x="31" y="118"/>
                                  <a:pt x="40" y="78"/>
                                  <a:pt x="54" y="51"/>
                                </a:cubicBezTo>
                                <a:cubicBezTo>
                                  <a:pt x="67" y="27"/>
                                  <a:pt x="90" y="9"/>
                                  <a:pt x="114" y="9"/>
                                </a:cubicBezTo>
                                <a:cubicBezTo>
                                  <a:pt x="129" y="9"/>
                                  <a:pt x="144" y="14"/>
                                  <a:pt x="150" y="26"/>
                                </a:cubicBezTo>
                                <a:close/>
                              </a:path>
                            </a:pathLst>
                          </a:custGeom>
                          <a:solidFill>
                            <a:srgbClr val="000000"/>
                          </a:solidFill>
                          <a:ln w="0">
                            <a:noFill/>
                          </a:ln>
                        </wps:spPr>
                        <wps:bodyPr/>
                      </wps:wsp>
                      <wps:wsp>
                        <wps:cNvSpPr/>
                        <wps:spPr>
                          <a:xfrm>
                            <a:off x="2489040" y="13320"/>
                            <a:ext cx="39960" cy="100800"/>
                          </a:xfrm>
                          <a:custGeom>
                            <a:avLst/>
                            <a:gdLst/>
                            <a:ahLst/>
                            <a:rect l="0" t="0" r="r" b="b"/>
                            <a:pathLst>
                              <a:path w="111" h="280">
                                <a:moveTo>
                                  <a:pt x="108" y="15"/>
                                </a:moveTo>
                                <a:cubicBezTo>
                                  <a:pt x="108" y="7"/>
                                  <a:pt x="102" y="0"/>
                                  <a:pt x="92" y="0"/>
                                </a:cubicBezTo>
                                <a:cubicBezTo>
                                  <a:pt x="80" y="0"/>
                                  <a:pt x="69" y="11"/>
                                  <a:pt x="69" y="22"/>
                                </a:cubicBezTo>
                                <a:cubicBezTo>
                                  <a:pt x="69" y="31"/>
                                  <a:pt x="75" y="37"/>
                                  <a:pt x="85" y="37"/>
                                </a:cubicBezTo>
                                <a:cubicBezTo>
                                  <a:pt x="95" y="37"/>
                                  <a:pt x="108" y="27"/>
                                  <a:pt x="108" y="15"/>
                                </a:cubicBezTo>
                                <a:moveTo>
                                  <a:pt x="75" y="173"/>
                                </a:moveTo>
                                <a:cubicBezTo>
                                  <a:pt x="80" y="161"/>
                                  <a:pt x="80" y="160"/>
                                  <a:pt x="85" y="148"/>
                                </a:cubicBezTo>
                                <a:cubicBezTo>
                                  <a:pt x="89" y="140"/>
                                  <a:pt x="90" y="135"/>
                                  <a:pt x="90" y="127"/>
                                </a:cubicBezTo>
                                <a:cubicBezTo>
                                  <a:pt x="90" y="107"/>
                                  <a:pt x="77" y="92"/>
                                  <a:pt x="55" y="92"/>
                                </a:cubicBezTo>
                                <a:cubicBezTo>
                                  <a:pt x="15" y="92"/>
                                  <a:pt x="0" y="153"/>
                                  <a:pt x="0" y="156"/>
                                </a:cubicBezTo>
                                <a:cubicBezTo>
                                  <a:pt x="0" y="161"/>
                                  <a:pt x="3" y="159"/>
                                  <a:pt x="5" y="161"/>
                                </a:cubicBezTo>
                                <a:cubicBezTo>
                                  <a:pt x="9" y="161"/>
                                  <a:pt x="9" y="160"/>
                                  <a:pt x="12" y="153"/>
                                </a:cubicBezTo>
                                <a:cubicBezTo>
                                  <a:pt x="23" y="113"/>
                                  <a:pt x="39" y="101"/>
                                  <a:pt x="54" y="101"/>
                                </a:cubicBezTo>
                                <a:cubicBezTo>
                                  <a:pt x="57" y="101"/>
                                  <a:pt x="65" y="101"/>
                                  <a:pt x="65" y="115"/>
                                </a:cubicBezTo>
                                <a:cubicBezTo>
                                  <a:pt x="65" y="123"/>
                                  <a:pt x="62" y="133"/>
                                  <a:pt x="60" y="136"/>
                                </a:cubicBezTo>
                                <a:cubicBezTo>
                                  <a:pt x="57" y="147"/>
                                  <a:pt x="38" y="196"/>
                                  <a:pt x="31" y="214"/>
                                </a:cubicBezTo>
                                <a:cubicBezTo>
                                  <a:pt x="27" y="225"/>
                                  <a:pt x="21" y="238"/>
                                  <a:pt x="21" y="246"/>
                                </a:cubicBezTo>
                                <a:cubicBezTo>
                                  <a:pt x="21" y="267"/>
                                  <a:pt x="36" y="281"/>
                                  <a:pt x="56" y="281"/>
                                </a:cubicBezTo>
                                <a:cubicBezTo>
                                  <a:pt x="96" y="281"/>
                                  <a:pt x="111" y="221"/>
                                  <a:pt x="111" y="217"/>
                                </a:cubicBezTo>
                                <a:cubicBezTo>
                                  <a:pt x="111" y="214"/>
                                  <a:pt x="108" y="214"/>
                                  <a:pt x="107" y="214"/>
                                </a:cubicBezTo>
                                <a:cubicBezTo>
                                  <a:pt x="102" y="214"/>
                                  <a:pt x="102" y="215"/>
                                  <a:pt x="99" y="221"/>
                                </a:cubicBezTo>
                                <a:cubicBezTo>
                                  <a:pt x="92" y="246"/>
                                  <a:pt x="78" y="271"/>
                                  <a:pt x="57" y="271"/>
                                </a:cubicBezTo>
                                <a:cubicBezTo>
                                  <a:pt x="50" y="271"/>
                                  <a:pt x="47" y="268"/>
                                  <a:pt x="47" y="258"/>
                                </a:cubicBezTo>
                                <a:cubicBezTo>
                                  <a:pt x="47" y="247"/>
                                  <a:pt x="49" y="241"/>
                                  <a:pt x="59" y="217"/>
                                </a:cubicBezTo>
                                <a:cubicBezTo>
                                  <a:pt x="65" y="202"/>
                                  <a:pt x="69" y="188"/>
                                  <a:pt x="75" y="173"/>
                                </a:cubicBezTo>
                                <a:close/>
                              </a:path>
                            </a:pathLst>
                          </a:custGeom>
                          <a:solidFill>
                            <a:srgbClr val="000000"/>
                          </a:solidFill>
                          <a:ln w="0">
                            <a:noFill/>
                          </a:ln>
                        </wps:spPr>
                        <wps:bodyPr/>
                      </wps:wsp>
                      <wps:wsp>
                        <wps:cNvSpPr/>
                        <wps:spPr>
                          <a:xfrm>
                            <a:off x="2541240" y="46440"/>
                            <a:ext cx="61560" cy="68760"/>
                          </a:xfrm>
                          <a:custGeom>
                            <a:avLst/>
                            <a:gdLst/>
                            <a:ahLst/>
                            <a:rect l="0" t="0" r="r" b="b"/>
                            <a:pathLst>
                              <a:path w="171" h="191">
                                <a:moveTo>
                                  <a:pt x="25" y="161"/>
                                </a:moveTo>
                                <a:cubicBezTo>
                                  <a:pt x="24" y="167"/>
                                  <a:pt x="22" y="177"/>
                                  <a:pt x="22" y="179"/>
                                </a:cubicBezTo>
                                <a:cubicBezTo>
                                  <a:pt x="22" y="186"/>
                                  <a:pt x="28" y="190"/>
                                  <a:pt x="34" y="190"/>
                                </a:cubicBezTo>
                                <a:cubicBezTo>
                                  <a:pt x="38" y="190"/>
                                  <a:pt x="46" y="186"/>
                                  <a:pt x="49" y="178"/>
                                </a:cubicBezTo>
                                <a:cubicBezTo>
                                  <a:pt x="50" y="177"/>
                                  <a:pt x="65" y="120"/>
                                  <a:pt x="66" y="112"/>
                                </a:cubicBezTo>
                                <a:cubicBezTo>
                                  <a:pt x="70" y="98"/>
                                  <a:pt x="77" y="69"/>
                                  <a:pt x="79" y="57"/>
                                </a:cubicBezTo>
                                <a:cubicBezTo>
                                  <a:pt x="82" y="53"/>
                                  <a:pt x="92" y="32"/>
                                  <a:pt x="103" y="23"/>
                                </a:cubicBezTo>
                                <a:cubicBezTo>
                                  <a:pt x="107" y="20"/>
                                  <a:pt x="119" y="9"/>
                                  <a:pt x="137" y="9"/>
                                </a:cubicBezTo>
                                <a:cubicBezTo>
                                  <a:pt x="148" y="9"/>
                                  <a:pt x="154" y="14"/>
                                  <a:pt x="155" y="14"/>
                                </a:cubicBezTo>
                                <a:cubicBezTo>
                                  <a:pt x="142" y="17"/>
                                  <a:pt x="132" y="26"/>
                                  <a:pt x="132" y="37"/>
                                </a:cubicBezTo>
                                <a:cubicBezTo>
                                  <a:pt x="132" y="44"/>
                                  <a:pt x="137" y="53"/>
                                  <a:pt x="149" y="53"/>
                                </a:cubicBezTo>
                                <a:cubicBezTo>
                                  <a:pt x="160" y="53"/>
                                  <a:pt x="172" y="43"/>
                                  <a:pt x="172" y="27"/>
                                </a:cubicBezTo>
                                <a:cubicBezTo>
                                  <a:pt x="172" y="13"/>
                                  <a:pt x="158" y="0"/>
                                  <a:pt x="137" y="0"/>
                                </a:cubicBezTo>
                                <a:cubicBezTo>
                                  <a:pt x="109" y="0"/>
                                  <a:pt x="91" y="20"/>
                                  <a:pt x="83" y="32"/>
                                </a:cubicBezTo>
                                <a:cubicBezTo>
                                  <a:pt x="79" y="13"/>
                                  <a:pt x="65" y="0"/>
                                  <a:pt x="44" y="0"/>
                                </a:cubicBezTo>
                                <a:cubicBezTo>
                                  <a:pt x="25" y="0"/>
                                  <a:pt x="17" y="17"/>
                                  <a:pt x="13" y="24"/>
                                </a:cubicBezTo>
                                <a:cubicBezTo>
                                  <a:pt x="6" y="38"/>
                                  <a:pt x="0" y="63"/>
                                  <a:pt x="0" y="64"/>
                                </a:cubicBezTo>
                                <a:cubicBezTo>
                                  <a:pt x="0" y="69"/>
                                  <a:pt x="4" y="68"/>
                                  <a:pt x="5" y="69"/>
                                </a:cubicBezTo>
                                <a:cubicBezTo>
                                  <a:pt x="10" y="69"/>
                                  <a:pt x="10" y="68"/>
                                  <a:pt x="12" y="60"/>
                                </a:cubicBezTo>
                                <a:cubicBezTo>
                                  <a:pt x="19" y="30"/>
                                  <a:pt x="28" y="9"/>
                                  <a:pt x="43" y="9"/>
                                </a:cubicBezTo>
                                <a:cubicBezTo>
                                  <a:pt x="50" y="9"/>
                                  <a:pt x="56" y="13"/>
                                  <a:pt x="56" y="29"/>
                                </a:cubicBezTo>
                                <a:cubicBezTo>
                                  <a:pt x="56" y="37"/>
                                  <a:pt x="55" y="42"/>
                                  <a:pt x="49" y="63"/>
                                </a:cubicBezTo>
                                <a:cubicBezTo>
                                  <a:pt x="41" y="96"/>
                                  <a:pt x="34" y="128"/>
                                  <a:pt x="25" y="161"/>
                                </a:cubicBezTo>
                                <a:close/>
                              </a:path>
                            </a:pathLst>
                          </a:custGeom>
                          <a:solidFill>
                            <a:srgbClr val="000000"/>
                          </a:solidFill>
                          <a:ln w="0">
                            <a:noFill/>
                          </a:ln>
                        </wps:spPr>
                        <wps:bodyPr/>
                      </wps:wsp>
                      <wps:wsp>
                        <wps:cNvSpPr/>
                        <wps:spPr>
                          <a:xfrm>
                            <a:off x="2639520" y="46440"/>
                            <a:ext cx="69840" cy="97920"/>
                          </a:xfrm>
                          <a:custGeom>
                            <a:avLst/>
                            <a:gdLst/>
                            <a:ahLst/>
                            <a:rect l="0" t="0" r="r" b="b"/>
                            <a:pathLst>
                              <a:path w="194" h="272">
                                <a:moveTo>
                                  <a:pt x="193" y="26"/>
                                </a:moveTo>
                                <a:cubicBezTo>
                                  <a:pt x="194" y="20"/>
                                  <a:pt x="194" y="19"/>
                                  <a:pt x="194" y="15"/>
                                </a:cubicBezTo>
                                <a:cubicBezTo>
                                  <a:pt x="194" y="8"/>
                                  <a:pt x="188" y="5"/>
                                  <a:pt x="182" y="5"/>
                                </a:cubicBezTo>
                                <a:cubicBezTo>
                                  <a:pt x="177" y="5"/>
                                  <a:pt x="171" y="7"/>
                                  <a:pt x="167" y="13"/>
                                </a:cubicBezTo>
                                <a:cubicBezTo>
                                  <a:pt x="166" y="15"/>
                                  <a:pt x="163" y="29"/>
                                  <a:pt x="161" y="36"/>
                                </a:cubicBezTo>
                                <a:cubicBezTo>
                                  <a:pt x="158" y="47"/>
                                  <a:pt x="155" y="58"/>
                                  <a:pt x="153" y="69"/>
                                </a:cubicBezTo>
                                <a:cubicBezTo>
                                  <a:pt x="147" y="94"/>
                                  <a:pt x="140" y="120"/>
                                  <a:pt x="134" y="146"/>
                                </a:cubicBezTo>
                                <a:cubicBezTo>
                                  <a:pt x="131" y="152"/>
                                  <a:pt x="113" y="181"/>
                                  <a:pt x="86" y="181"/>
                                </a:cubicBezTo>
                                <a:cubicBezTo>
                                  <a:pt x="64" y="181"/>
                                  <a:pt x="59" y="163"/>
                                  <a:pt x="59" y="147"/>
                                </a:cubicBezTo>
                                <a:cubicBezTo>
                                  <a:pt x="59" y="128"/>
                                  <a:pt x="67" y="102"/>
                                  <a:pt x="81" y="64"/>
                                </a:cubicBezTo>
                                <a:cubicBezTo>
                                  <a:pt x="88" y="48"/>
                                  <a:pt x="89" y="43"/>
                                  <a:pt x="89" y="35"/>
                                </a:cubicBezTo>
                                <a:cubicBezTo>
                                  <a:pt x="89" y="15"/>
                                  <a:pt x="76" y="0"/>
                                  <a:pt x="55" y="0"/>
                                </a:cubicBezTo>
                                <a:cubicBezTo>
                                  <a:pt x="15" y="0"/>
                                  <a:pt x="-1" y="61"/>
                                  <a:pt x="-1" y="64"/>
                                </a:cubicBezTo>
                                <a:cubicBezTo>
                                  <a:pt x="-1" y="69"/>
                                  <a:pt x="3" y="68"/>
                                  <a:pt x="4" y="69"/>
                                </a:cubicBezTo>
                                <a:cubicBezTo>
                                  <a:pt x="9" y="69"/>
                                  <a:pt x="9" y="68"/>
                                  <a:pt x="11" y="61"/>
                                </a:cubicBezTo>
                                <a:cubicBezTo>
                                  <a:pt x="22" y="21"/>
                                  <a:pt x="39" y="9"/>
                                  <a:pt x="53" y="9"/>
                                </a:cubicBezTo>
                                <a:cubicBezTo>
                                  <a:pt x="57" y="9"/>
                                  <a:pt x="64" y="9"/>
                                  <a:pt x="64" y="23"/>
                                </a:cubicBezTo>
                                <a:cubicBezTo>
                                  <a:pt x="64" y="33"/>
                                  <a:pt x="61" y="44"/>
                                  <a:pt x="57" y="53"/>
                                </a:cubicBezTo>
                                <a:cubicBezTo>
                                  <a:pt x="40" y="97"/>
                                  <a:pt x="33" y="121"/>
                                  <a:pt x="33" y="140"/>
                                </a:cubicBezTo>
                                <a:cubicBezTo>
                                  <a:pt x="33" y="178"/>
                                  <a:pt x="59" y="190"/>
                                  <a:pt x="85" y="190"/>
                                </a:cubicBezTo>
                                <a:cubicBezTo>
                                  <a:pt x="100" y="190"/>
                                  <a:pt x="115" y="183"/>
                                  <a:pt x="127" y="171"/>
                                </a:cubicBezTo>
                                <a:cubicBezTo>
                                  <a:pt x="122" y="194"/>
                                  <a:pt x="116" y="214"/>
                                  <a:pt x="99" y="234"/>
                                </a:cubicBezTo>
                                <a:cubicBezTo>
                                  <a:pt x="88" y="249"/>
                                  <a:pt x="73" y="261"/>
                                  <a:pt x="53" y="261"/>
                                </a:cubicBezTo>
                                <a:cubicBezTo>
                                  <a:pt x="47" y="261"/>
                                  <a:pt x="28" y="259"/>
                                  <a:pt x="21" y="244"/>
                                </a:cubicBezTo>
                                <a:cubicBezTo>
                                  <a:pt x="28" y="244"/>
                                  <a:pt x="33" y="244"/>
                                  <a:pt x="39" y="239"/>
                                </a:cubicBezTo>
                                <a:cubicBezTo>
                                  <a:pt x="44" y="234"/>
                                  <a:pt x="47" y="230"/>
                                  <a:pt x="47" y="222"/>
                                </a:cubicBezTo>
                                <a:cubicBezTo>
                                  <a:pt x="47" y="209"/>
                                  <a:pt x="37" y="208"/>
                                  <a:pt x="32" y="208"/>
                                </a:cubicBezTo>
                                <a:cubicBezTo>
                                  <a:pt x="22" y="208"/>
                                  <a:pt x="8" y="214"/>
                                  <a:pt x="8" y="234"/>
                                </a:cubicBezTo>
                                <a:cubicBezTo>
                                  <a:pt x="8" y="255"/>
                                  <a:pt x="27" y="270"/>
                                  <a:pt x="53" y="270"/>
                                </a:cubicBezTo>
                                <a:cubicBezTo>
                                  <a:pt x="97" y="270"/>
                                  <a:pt x="140" y="232"/>
                                  <a:pt x="152" y="186"/>
                                </a:cubicBezTo>
                                <a:cubicBezTo>
                                  <a:pt x="165" y="133"/>
                                  <a:pt x="179" y="79"/>
                                  <a:pt x="193" y="26"/>
                                </a:cubicBezTo>
                                <a:close/>
                              </a:path>
                            </a:pathLst>
                          </a:custGeom>
                          <a:solidFill>
                            <a:srgbClr val="000000"/>
                          </a:solidFill>
                          <a:ln w="0">
                            <a:noFill/>
                          </a:ln>
                        </wps:spPr>
                        <wps:bodyPr/>
                      </wps:wsp>
                    </wpg:wgp>
                  </a:graphicData>
                </a:graphic>
              </wp:inline>
            </w:drawing>
          </mc:Choice>
          <mc:Fallback>
            <w:pict>
              <v:group id="shape_0" style="position:absolute;margin-left:0.05pt;margin-top:-8.9pt;width:213.25pt;height:12.75pt" coordorigin="1,-178" coordsize="4265,255">
                <v:shape id="shape_0" coordsize="287,283" path="m170,28c174,17,175,14,180,13c183,13,198,13,206,13c249,13,268,14,268,46c268,54,266,69,265,80c264,82,264,87,264,88c264,91,265,94,268,94c273,94,273,91,274,85c278,60,283,36,286,11c286,9,286,6,286,3c286,0,283,0,276,0c198,0,120,0,42,0c31,0,31,0,28,8c20,32,12,57,3,81c2,82,0,88,0,90c0,92,2,94,6,94c9,94,10,92,13,85c36,20,46,13,109,13c114,13,120,13,124,13c136,13,136,14,136,18c136,20,135,25,135,26c116,100,98,176,79,250c75,264,74,269,28,269c13,269,10,269,10,277c10,282,15,282,18,282c30,282,42,282,52,282c64,282,76,281,88,281c100,281,112,282,123,282c135,282,148,282,160,282c164,282,169,282,169,274c169,269,166,269,154,269c145,269,139,269,128,269c116,268,112,267,112,259c112,257,112,257,114,251c133,177,151,103,170,28e" fillcolor="black" stroked="f" o:allowincell="f" style="position:absolute;left:0;top:-160;width:162;height:159;mso-wrap-style:none;v-text-anchor:middle">
                  <v:fill o:detectmouseclick="t" type="solid" color2="white"/>
                  <v:stroke color="#3465a4" joinstyle="bevel" endcap="flat"/>
                  <w10:wrap type="none"/>
                </v:shape>
                <v:shape id="shape_0" coordsize="282,100" path="m267,17c273,17,281,17,281,8c281,0,273,0,268,0c184,0,99,0,15,0c9,0,0,0,0,8c0,17,9,17,15,17c99,17,183,17,267,17xm268,99c273,99,281,99,281,91c281,83,273,83,267,83c183,83,99,83,15,83c9,83,0,83,0,91c0,99,9,99,15,99c99,99,184,99,268,99xe" fillcolor="black" stroked="f" o:allowincell="f" style="position:absolute;left:247;top:-87;width:159;height:55;mso-wrap-style:none;v-text-anchor:middle">
                  <v:fill o:detectmouseclick="t" type="solid" color2="white"/>
                  <v:stroke color="#3465a4" joinstyle="bevel" endcap="flat"/>
                  <w10:wrap type="none"/>
                </v:shape>
                <v:shape id="shape_0" coordsize="100,419" path="m99,414c99,412,99,412,92,405c39,353,26,272,26,209c26,136,41,63,93,10c99,6,99,6,99,4c99,1,98,0,94,0c90,0,52,28,28,81c6,128,0,174,0,209c0,241,5,292,29,339c54,391,90,418,94,418c98,418,99,417,99,414e" fillcolor="black" stroked="f" o:allowincell="f" style="position:absolute;left:510;top:-178;width:55;height:236;mso-wrap-style:none;v-text-anchor:middle">
                  <v:fill o:detectmouseclick="t" type="solid" color2="white"/>
                  <v:stroke color="#3465a4" joinstyle="bevel" endcap="flat"/>
                  <w10:wrap type="none"/>
                </v:shape>
                <v:shape id="shape_0" coordsize="211,191" path="m128,58c131,48,140,9,169,9c172,9,182,9,191,14c179,17,170,27,170,37c170,44,175,53,187,53c196,53,210,44,210,27c210,6,185,0,170,0c145,0,131,23,126,32c115,5,92,0,80,0c36,0,12,54,12,64c12,69,17,69,18,69c20,69,23,68,23,64c37,20,65,9,79,9c88,9,102,13,102,37c102,50,95,79,79,137c73,164,58,181,40,181c37,181,28,181,18,176c29,173,38,165,38,153c38,141,29,139,23,139c10,139,0,149,0,163c0,182,20,190,40,190c67,190,82,161,83,158c89,173,103,190,128,190c173,190,197,136,197,125c197,122,192,122,191,122c187,122,187,123,186,125c172,171,143,181,130,181c113,181,107,167,107,153c107,143,109,135,114,116c119,97,124,78,128,58e" fillcolor="black" stroked="f" o:allowincell="f" style="position:absolute;left:587;top:-105;width:118;height:107;mso-wrap-style:none;v-text-anchor:middle">
                  <v:fill o:detectmouseclick="t" type="solid" color2="white"/>
                  <v:stroke color="#3465a4" joinstyle="bevel" endcap="flat"/>
                  <w10:wrap type="none"/>
                </v:shape>
                <v:shape id="shape_0" coordsize="51,126" path="m50,44c50,17,40,0,23,0c8,0,0,11,0,23c0,33,8,44,23,44c28,44,34,43,37,39c38,38,38,38,40,38c40,41,41,38,41,44c41,75,26,100,12,115c7,118,7,119,7,121c7,124,10,125,12,125c16,125,50,93,50,44e" fillcolor="black" stroked="f" o:allowincell="f" style="position:absolute;left:737;top:-25;width:27;height:70;mso-wrap-style:none;v-text-anchor:middle">
                  <v:fill o:detectmouseclick="t" type="solid" color2="white"/>
                  <v:stroke color="#3465a4" joinstyle="bevel" endcap="flat"/>
                  <w10:wrap type="none"/>
                </v:shape>
                <v:shape id="shape_0" coordsize="196,271" path="m192,26c195,20,195,19,195,15c195,8,189,5,182,5c178,5,171,7,167,13c166,15,164,29,161,36c159,47,155,58,153,69c147,94,140,120,134,146c132,152,114,181,87,181c65,181,60,163,60,147c60,128,68,102,82,64c88,48,90,43,90,35c90,15,76,0,56,0c16,0,0,61,0,64c0,69,4,69,5,69c9,69,10,68,11,61c23,21,40,9,54,9c58,9,65,9,65,23c65,33,60,44,58,53c41,97,33,121,33,140c33,178,59,190,84,190c101,190,116,183,128,171c122,194,117,214,100,234c89,249,72,261,53,261c47,261,28,259,21,244c28,244,34,244,40,239c44,234,48,230,48,222c48,209,36,208,33,208c23,208,9,214,9,234c9,255,27,270,53,270c96,270,141,232,152,186c165,133,179,79,192,26e" fillcolor="black" stroked="f" o:allowincell="f" style="position:absolute;left:830;top:-105;width:109;height:153;mso-wrap-style:none;v-text-anchor:middle">
                  <v:fill o:detectmouseclick="t" type="solid" color2="white"/>
                  <v:stroke color="#3465a4" joinstyle="bevel" endcap="flat"/>
                  <w10:wrap type="none"/>
                </v:shape>
                <v:shape id="shape_0" coordsize="100,419" path="m99,209c99,177,94,126,71,79c46,27,9,0,5,0c3,0,0,1,0,4c0,6,0,6,9,14c49,55,73,122,73,209c73,281,58,354,6,408c0,412,0,412,0,414c0,417,3,418,5,418c9,418,47,390,72,337c94,290,99,244,99,209e" fillcolor="black" stroked="f" o:allowincell="f" style="position:absolute;left:962;top:-178;width:55;height:236;mso-wrap-style:none;v-text-anchor:middle">
                  <v:fill o:detectmouseclick="t" type="solid" color2="white"/>
                  <v:stroke color="#3465a4" joinstyle="bevel" endcap="flat"/>
                  <w10:wrap type="none"/>
                </v:shape>
                <v:shape id="shape_0" coordsize="211,243" path="m196,131c203,131,210,129,210,121c210,111,203,113,196,113c136,113,77,113,17,113c22,56,71,17,130,17c151,17,174,17,196,17c203,17,210,17,210,9c210,0,203,0,196,0c174,0,151,0,130,0c56,0,0,53,0,121c0,188,56,242,130,242c151,242,174,242,196,242c203,242,210,242,210,233c210,226,203,226,196,226c174,226,151,226,130,226c71,226,22,187,17,131c77,131,136,131,196,131e" fillcolor="black" stroked="f" o:allowincell="f" style="position:absolute;left:1128;top:-128;width:118;height:136;mso-wrap-style:none;v-text-anchor:middle">
                  <v:fill o:detectmouseclick="t" type="solid" color2="white"/>
                  <v:stroke color="#3465a4" joinstyle="bevel" endcap="flat"/>
                  <w10:wrap type="none"/>
                </v:shape>
                <v:shape id="shape_0" coordsize="290,287" path="m106,156c111,156,116,156,121,156c142,188,163,220,184,251c188,259,199,275,204,281c206,286,207,286,217,286c236,286,256,286,276,286c283,286,289,286,289,279c289,275,286,273,283,272c267,268,247,241,236,227c234,224,212,196,184,151c222,145,258,128,258,78c258,21,196,0,146,0c102,0,58,0,14,0c7,0,0,0,0,7c0,15,8,15,10,15c36,15,37,18,37,38c37,108,37,178,37,248c37,268,36,272,10,272c8,272,0,272,0,279c0,286,7,286,14,286c52,286,91,286,129,286c138,286,144,286,144,279c144,272,136,272,132,272c108,272,106,268,106,248c106,218,106,187,106,156xm187,135c199,120,200,97,200,79c200,59,198,36,184,19c201,23,243,36,243,78c243,105,231,127,187,135xm106,37c106,29,106,15,132,15c168,15,186,29,186,79c186,133,172,141,106,141c106,107,106,72,106,37xm49,272c52,265,52,253,52,249c52,178,52,108,52,37c52,34,52,22,49,15c64,15,81,15,97,15c91,22,91,30,91,36c91,107,91,178,91,249c91,253,91,265,94,272c79,272,64,272,49,272xm139,156c141,156,142,155,146,155c153,155,162,155,169,153c175,163,220,237,255,272c242,272,228,272,214,272c189,233,164,194,139,156xe" fillcolor="black" stroked="f" o:allowincell="f" style="position:absolute;left:1337;top:-162;width:163;height:161;mso-wrap-style:none;v-text-anchor:middle">
                  <v:fill o:detectmouseclick="t" type="solid" color2="white"/>
                  <v:stroke color="#3465a4" joinstyle="bevel" endcap="flat"/>
                  <w10:wrap type="none"/>
                </v:shape>
                <v:shape id="shape_0" coordsize="181,133" path="m21,110c20,115,20,117,19,122c19,129,24,132,28,132c34,132,38,128,40,126c43,123,44,114,45,108c46,102,50,89,52,82c54,74,55,68,57,61c60,49,61,47,69,35c78,23,91,7,114,7c130,7,130,23,130,29c130,46,118,79,114,91c110,99,109,102,109,107c109,122,122,132,138,132c166,132,180,91,180,88c180,84,176,84,175,84c171,84,170,85,169,89c163,111,150,123,138,123c132,123,130,120,130,114c130,107,132,103,138,90c141,80,153,49,153,34c153,5,130,0,115,0c90,0,74,15,64,26c63,6,45,0,33,0c20,0,14,9,10,16c3,26,0,43,0,44c0,48,3,48,4,48c8,48,9,48,10,40c15,22,21,7,32,7c40,7,42,15,42,22c42,28,38,38,37,47c34,54,32,67,31,73c27,85,25,97,21,110e" fillcolor="black" stroked="f" o:allowincell="f" style="position:absolute;left:1514;top:-159;width:101;height:74;mso-wrap-style:none;v-text-anchor:middle">
                  <v:fill o:detectmouseclick="t" type="solid" color2="white"/>
                  <v:stroke color="#3465a4" joinstyle="bevel" endcap="flat"/>
                  <w10:wrap type="none"/>
                </v:shape>
                <v:shape id="shape_0" coordsize="218,218" path="m116,115c146,115,176,115,206,115c211,115,217,115,217,109c217,101,211,101,206,101c176,101,146,101,116,101c116,71,116,41,116,11c116,8,116,0,109,0c102,0,102,8,102,11c102,41,102,71,102,101c72,101,40,101,10,101c7,101,0,101,0,108c0,115,7,115,10,115c40,115,72,115,102,115c102,145,102,175,102,206c102,210,102,217,109,217c116,217,116,210,116,206c116,175,116,145,116,115e" fillcolor="black" stroked="f" o:allowincell="f" style="position:absolute;left:1518;top:-44;width:122;height:121;mso-wrap-style:none;v-text-anchor:middle">
                  <v:fill o:detectmouseclick="t" type="solid" color2="white"/>
                  <v:stroke color="#3465a4" joinstyle="bevel" endcap="flat"/>
                  <w10:wrap type="none"/>
                </v:shape>
                <v:shape id="shape_0" coordsize="205,203" path="m102,89c74,62,45,33,18,6c13,1,12,0,8,0c5,0,0,3,0,8c0,10,1,12,6,16c33,44,62,73,90,100c62,128,33,156,6,185c1,190,0,191,0,193c0,198,5,202,8,202c12,202,13,201,18,196c45,167,74,140,102,112c131,141,161,169,189,199c192,199,193,202,195,202c200,202,204,198,204,193c204,192,204,191,203,189c203,187,135,122,114,100c139,75,165,49,191,23c193,21,199,16,201,13c203,13,204,10,204,8c204,3,200,0,195,0c192,0,191,1,186,6c158,33,129,62,102,89e" fillcolor="black" stroked="f" o:allowincell="f" style="position:absolute;left:1753;top:-116;width:115;height:113;mso-wrap-style:none;v-text-anchor:middle">
                  <v:fill o:detectmouseclick="t" type="solid" color2="white"/>
                  <v:stroke color="#3465a4" joinstyle="bevel" endcap="flat"/>
                  <w10:wrap type="none"/>
                </v:shape>
                <v:shape id="shape_0" coordsize="290,287" path="m106,156c110,156,116,156,121,156c142,188,163,220,184,251c188,259,198,275,203,281c206,286,208,286,217,286c236,286,256,286,275,286c283,286,289,286,289,279c289,275,287,273,283,272c268,268,246,241,236,227c234,224,212,196,184,151c222,145,258,128,258,78c258,21,196,0,146,0c102,0,59,0,14,0c6,0,0,0,0,7c0,15,7,15,11,15c35,15,37,18,37,38c37,108,37,178,37,248c37,268,35,272,11,272c7,272,0,272,0,279c0,286,6,286,14,286c53,286,91,286,130,286c137,286,143,286,143,279c143,272,136,272,132,272c108,272,106,268,106,248c106,218,106,187,106,156xm187,135c199,120,200,97,200,79c200,59,198,36,184,19c202,23,244,36,244,78c244,105,230,127,187,135xm106,37c106,29,106,15,132,15c168,15,186,29,186,79c186,133,173,141,106,141c106,107,106,72,106,37xm48,272c52,265,52,253,52,249c52,178,52,108,52,37c52,34,52,22,48,15c64,15,80,15,96,15c91,22,91,30,91,36c91,107,91,178,91,249c91,253,91,265,95,272c79,272,64,272,48,272xm138,156c142,156,143,155,146,155c152,155,162,155,168,153c174,163,220,237,256,272c241,272,228,272,214,272c188,233,163,194,138,156xe" fillcolor="black" stroked="f" o:allowincell="f" style="position:absolute;left:1961;top:-162;width:163;height:161;mso-wrap-style:none;v-text-anchor:middle">
                  <v:fill o:detectmouseclick="t" type="solid" color2="white"/>
                  <v:stroke color="#3465a4" joinstyle="bevel" endcap="flat"/>
                  <w10:wrap type="none"/>
                </v:shape>
                <v:shape id="shape_0" coordsize="272,133" path="m114,105c112,111,110,121,110,122c110,129,115,132,120,132c126,132,130,128,132,126c133,123,135,114,136,108c139,102,141,89,144,82c145,74,147,68,148,61c152,49,152,48,158,38c168,24,182,7,205,7c222,7,223,22,223,29c223,46,210,79,205,91c201,99,200,102,200,107c200,122,213,132,229,132c258,132,271,91,271,88c271,84,267,84,266,84c262,84,261,85,260,89c254,111,241,123,229,123c223,123,222,120,222,114c222,107,223,103,229,90c232,80,244,49,244,34c244,29,244,16,234,7c229,4,220,0,206,0c180,0,163,17,153,29c151,4,130,0,115,0c91,0,74,15,66,26c63,6,46,0,34,0c21,0,14,9,10,16c4,26,0,43,0,44c0,48,3,47,4,48c9,48,9,48,12,40c16,22,21,7,33,7c40,7,43,15,43,22c43,28,40,38,38,47c36,54,33,67,32,73c28,85,26,97,22,110c21,115,20,117,19,122c19,129,25,132,30,132c34,132,39,128,40,126c42,123,44,114,46,108c48,102,51,89,52,82c55,74,56,68,57,61c61,49,61,47,70,35c78,23,92,7,114,7c132,7,132,23,132,29c132,36,130,40,127,56c122,73,118,89,114,105e" fillcolor="black" stroked="f" o:allowincell="f" style="position:absolute;left:2137;top:-159;width:152;height:74;mso-wrap-style:none;v-text-anchor:middle">
                  <v:fill o:detectmouseclick="t" type="solid" color2="white"/>
                  <v:stroke color="#3465a4" joinstyle="bevel" endcap="flat"/>
                  <w10:wrap type="none"/>
                </v:shape>
                <v:shape id="shape_0" coordsize="218,218" path="m116,115c146,115,176,115,206,115c210,115,217,115,217,109c217,101,210,101,206,101c176,101,146,101,116,101c116,71,116,41,116,11c116,8,116,0,109,0c102,0,102,8,102,11c102,41,102,71,102,101c72,101,41,101,11,101c7,101,0,101,0,108c0,115,7,115,11,115c41,115,72,115,102,115c102,145,102,175,102,206c102,210,102,217,108,217c116,217,116,210,116,206c116,175,116,145,116,115e" fillcolor="black" stroked="f" o:allowincell="f" style="position:absolute;left:2141;top:-44;width:122;height:121;mso-wrap-style:none;v-text-anchor:middle">
                  <v:fill o:detectmouseclick="t" type="solid" color2="white"/>
                  <v:stroke color="#3465a4" joinstyle="bevel" endcap="flat"/>
                  <w10:wrap type="none"/>
                </v:shape>
                <v:shape id="shape_0" coordsize="19,419" path="m18,15c18,7,18,0,10,0c0,0,0,7,0,15c0,144,0,274,0,403c0,411,0,418,10,418c18,418,18,411,18,403c18,274,18,144,18,15e" fillcolor="black" stroked="f" o:allowincell="f" style="position:absolute;left:2339;top:-178;width:9;height:236;mso-wrap-style:none;v-text-anchor:middle">
                  <v:fill o:detectmouseclick="t" type="solid" color2="white"/>
                  <v:stroke color="#3465a4" joinstyle="bevel" endcap="flat"/>
                  <w10:wrap type="none"/>
                </v:shape>
                <v:shape id="shape_0" coordsize="211,191" path="m130,58c132,48,142,9,171,9c173,9,184,9,192,14c180,17,172,27,172,37c172,44,177,53,187,53c197,53,210,44,210,27c210,6,186,0,172,0c147,0,132,23,127,32c117,5,94,0,82,0c37,0,13,54,13,64c13,69,18,69,19,69c22,69,23,68,24,64c39,20,66,9,81,9c89,9,103,13,103,37c103,50,96,79,81,137c75,164,59,181,41,181c39,181,29,181,19,176c30,173,40,165,40,153c40,141,30,139,24,139c11,139,0,149,0,163c0,182,22,190,40,190c69,190,83,161,84,158c90,173,105,190,130,190c174,190,198,136,198,125c198,122,193,122,192,122c189,122,187,123,187,125c173,171,144,181,131,181c114,181,108,167,108,153c108,143,111,135,115,116c120,97,125,78,130,58e" fillcolor="black" stroked="f" o:allowincell="f" style="position:absolute;left:2384;top:-105;width:118;height:107;mso-wrap-style:none;v-text-anchor:middle">
                  <v:fill o:detectmouseclick="t" type="solid" color2="white"/>
                  <v:stroke color="#3465a4" joinstyle="bevel" endcap="flat"/>
                  <w10:wrap type="none"/>
                </v:shape>
                <v:shape id="shape_0" coordsize="222,266" path="m32,236c30,250,29,252,11,252c5,252,0,252,0,261c0,264,2,265,6,265c17,265,30,264,42,264c55,264,69,265,83,265c85,265,91,265,91,257c91,252,86,252,80,252c60,252,60,250,60,246c60,242,77,173,80,164c85,176,97,190,119,190c168,190,221,129,221,67c221,27,197,0,164,0c144,0,123,15,109,31c105,8,86,0,71,0c51,0,44,17,39,24c32,38,27,63,27,64c27,69,31,69,32,69c36,69,37,68,39,60c47,30,55,9,69,9c77,9,83,13,83,29c83,38,81,43,80,50c65,112,48,175,32,236xm107,55c110,43,121,31,129,25c144,12,156,9,163,9c180,9,191,24,191,49c191,74,176,122,169,137c155,167,134,181,119,181c91,181,85,146,85,143c85,142,85,142,86,137c93,110,99,82,107,55xe" fillcolor="black" stroked="f" o:allowincell="f" style="position:absolute;left:2546;top:-105;width:124;height:150;mso-wrap-style:none;v-text-anchor:middle">
                  <v:fill o:detectmouseclick="t" type="solid" color2="white"/>
                  <v:stroke color="#3465a4" joinstyle="bevel" endcap="flat"/>
                  <w10:wrap type="none"/>
                </v:shape>
                <v:shape id="shape_0" coordsize="217,191" path="m134,163c139,179,154,190,172,190c187,190,196,181,204,167c211,152,216,127,216,125c216,122,212,122,211,122c207,122,206,123,205,129c199,153,192,181,174,181c164,181,160,176,160,161c160,153,165,133,169,118c172,103,177,87,181,73c182,67,186,50,188,44c189,35,194,19,194,15c194,8,188,5,182,5c180,5,169,5,165,19c157,50,139,123,134,146c133,147,116,181,86,181c63,181,60,163,60,147c60,123,72,90,82,61c87,48,90,43,90,35c90,15,76,0,55,0c15,0,0,61,0,64c0,69,3,69,4,69c8,69,9,68,10,61c21,25,38,9,54,9c57,9,64,9,64,23c64,33,60,45,57,51c42,93,32,120,32,140c32,179,62,190,85,190c112,190,127,171,134,163e" fillcolor="black" stroked="f" o:allowincell="f" style="position:absolute;left:2681;top:-105;width:121;height:107;mso-wrap-style:none;v-text-anchor:middle">
                  <v:fill o:detectmouseclick="t" type="solid" color2="white"/>
                  <v:stroke color="#3465a4" joinstyle="bevel" endcap="flat"/>
                  <w10:wrap type="none"/>
                </v:shape>
                <v:shape id="shape_0" coordsize="163,191" path="m59,88c72,88,103,87,124,79c154,67,155,42,155,36c155,17,139,0,110,0c64,0,0,41,0,115c0,157,25,190,66,190c126,190,162,146,162,141c162,139,160,135,157,135c155,135,154,136,151,140c118,181,72,181,67,181c34,181,30,146,30,133c30,127,30,115,37,88c44,88,52,88,59,88xm40,79c56,15,100,9,110,9c130,9,142,21,142,36c142,79,74,79,56,79c50,79,46,79,40,79xe" fillcolor="black" stroked="f" o:allowincell="f" style="position:absolute;left:2822;top:-105;width:91;height:107;mso-wrap-style:none;v-text-anchor:middle">
                  <v:fill o:detectmouseclick="t" type="solid" color2="white"/>
                  <v:stroke color="#3465a4" joinstyle="bevel" endcap="flat"/>
                  <w10:wrap type="none"/>
                </v:shape>
                <v:shape id="shape_0" coordsize="203,295" path="m202,4c202,3,202,0,196,0c190,0,149,3,142,4c139,4,136,7,136,12c136,16,141,16,147,16c167,16,167,20,167,24c167,26,166,30,166,32c157,65,149,99,141,132c133,117,121,105,102,105c53,105,0,167,0,227c0,266,24,294,57,294c65,294,87,293,112,263c115,281,130,294,150,294c165,294,174,284,181,271c189,256,193,230,193,229c193,227,190,227,189,227c185,227,184,227,183,233c175,260,168,284,150,284c139,284,138,274,138,265c138,256,139,252,141,245c161,165,181,85,202,4xm113,239c112,247,112,247,105,254c87,278,70,284,58,284c36,284,30,262,30,245c30,226,43,174,54,155c66,130,85,114,102,114c130,114,136,149,136,152c136,154,135,156,135,159c127,185,120,213,113,239xe" fillcolor="black" stroked="f" o:allowincell="f" style="position:absolute;left:2931;top:-164;width:114;height:165;mso-wrap-style:none;v-text-anchor:middle">
                  <v:fill o:detectmouseclick="t" type="solid" color2="white"/>
                  <v:stroke color="#3465a4" joinstyle="bevel" endcap="flat"/>
                  <w10:wrap type="none"/>
                </v:shape>
                <v:shape id="shape_0" coordsize="163,191" path="m60,88c72,88,103,87,125,79c154,67,156,42,156,36c156,17,141,0,111,0c64,0,0,41,0,115c0,157,25,190,66,190c127,190,162,146,162,141c162,139,160,135,157,135c155,135,155,136,151,140c119,181,72,181,67,181c35,181,31,146,31,133c31,127,31,115,37,88c45,88,53,88,60,88xm40,79c57,15,100,9,111,9c131,9,142,21,142,36c142,79,75,79,58,79c52,79,46,79,40,79xe" fillcolor="black" stroked="f" o:allowincell="f" style="position:absolute;left:3057;top:-105;width:91;height:107;mso-wrap-style:none;v-text-anchor:middle">
                  <v:fill o:detectmouseclick="t" type="solid" color2="white"/>
                  <v:stroke color="#3465a4" joinstyle="bevel" endcap="flat"/>
                  <w10:wrap type="none"/>
                </v:shape>
                <v:shape id="shape_0" coordsize="222,266" path="m33,236c29,250,29,252,10,252c5,252,0,252,0,261c0,264,3,265,6,265c17,265,29,264,41,264c55,264,70,265,83,265c85,265,90,265,90,257c90,252,87,252,81,252c59,252,59,250,59,246c59,242,77,173,81,164c85,176,97,190,119,190c168,190,221,129,221,67c221,27,196,0,165,0c143,0,123,15,109,31c105,8,87,0,71,0c52,0,43,17,40,24c33,38,27,63,27,64c27,69,30,68,31,69c36,69,36,68,39,60c46,30,54,9,70,9c77,9,83,13,83,29c83,38,82,43,81,50c65,112,48,175,33,236xm107,55c109,43,121,31,129,25c144,12,156,9,163,9c180,9,190,24,190,49c190,74,177,122,168,137c154,167,133,181,118,181c90,181,85,146,85,143c85,142,85,142,87,137c94,110,100,82,107,55xe" fillcolor="black" stroked="f" o:allowincell="f" style="position:absolute;left:3190;top:-105;width:124;height:150;mso-wrap-style:none;v-text-anchor:middle">
                  <v:fill o:detectmouseclick="t" type="solid" color2="white"/>
                  <v:stroke color="#3465a4" joinstyle="bevel" endcap="flat"/>
                  <w10:wrap type="none"/>
                </v:shape>
                <v:shape id="shape_0" coordsize="172,191" path="m25,161c24,167,21,177,21,179c21,186,27,190,33,190c38,190,47,186,49,178c50,177,65,120,66,112c69,98,77,69,79,57c81,53,93,32,103,23c107,20,119,9,137,9c147,9,149,13,155,14c141,17,133,26,133,37c133,44,137,53,149,53c159,53,171,43,171,27c171,13,158,0,137,0c109,0,91,20,83,32c79,13,65,0,44,0c25,0,17,17,13,24c6,38,0,63,0,64c0,69,5,69,6,69c9,69,9,68,13,60c19,30,29,9,43,9c50,9,56,13,56,29c56,37,55,42,49,63c41,96,33,128,25,161e" fillcolor="black" stroked="f" o:allowincell="f" style="position:absolute;left:3324;top:-105;width:97;height:107;mso-wrap-style:none;v-text-anchor:middle">
                  <v:fill o:detectmouseclick="t" type="solid" color2="white"/>
                  <v:stroke color="#3465a4" joinstyle="bevel" endcap="flat"/>
                  <w10:wrap type="none"/>
                </v:shape>
                <v:shape id="shape_0" coordsize="181,191" path="m180,70c180,27,152,0,113,0c57,0,0,60,0,120c0,161,28,190,68,190c124,190,180,133,180,70xm68,181c50,181,32,167,32,135c32,115,42,69,56,48c77,15,101,9,113,9c137,9,150,30,150,55c150,70,142,115,125,142c111,166,88,181,68,181xe" fillcolor="black" stroked="f" o:allowincell="f" style="position:absolute;left:3442;top:-105;width:101;height:107;mso-wrap-style:none;v-text-anchor:middle">
                  <v:fill o:detectmouseclick="t" type="solid" color2="white"/>
                  <v:stroke color="#3465a4" joinstyle="bevel" endcap="flat"/>
                  <w10:wrap type="none"/>
                </v:shape>
                <v:shape id="shape_0" coordsize="202,295" path="m201,4c201,3,201,0,196,0c189,0,149,3,142,4c138,4,136,7,136,12c136,16,140,16,146,16c166,16,167,20,167,24c167,26,166,30,166,32c158,65,149,99,141,132c134,117,120,105,102,105c52,105,0,167,0,227c0,266,23,294,57,294c65,294,86,293,111,263c114,281,129,294,149,294c165,294,174,284,180,271c188,256,194,230,194,229c194,227,190,227,189,227c184,227,184,227,183,233c176,260,167,284,150,284c138,284,137,274,137,265c137,256,138,252,140,245c160,165,180,85,201,4xm113,239c111,247,111,247,105,254c87,278,69,284,57,284c36,284,30,262,30,245c30,226,44,174,53,155c66,130,86,114,102,114c130,114,136,149,136,152c136,154,135,156,135,159c128,185,120,213,113,239xe" fillcolor="black" stroked="f" o:allowincell="f" style="position:absolute;left:3558;top:-164;width:112;height:165;mso-wrap-style:none;v-text-anchor:middle">
                  <v:fill o:detectmouseclick="t" type="solid" color2="white"/>
                  <v:stroke color="#3465a4" joinstyle="bevel" endcap="flat"/>
                  <w10:wrap type="none"/>
                </v:shape>
                <v:shape id="shape_0" coordsize="217,191" path="m136,163c141,179,155,190,173,190c187,190,197,181,204,167c211,152,216,127,216,125c216,122,213,122,211,122c208,122,207,123,205,129c199,153,192,181,174,181c166,181,161,176,161,161c161,153,166,133,169,118c173,103,178,87,181,73c183,67,187,50,189,44c191,35,195,19,195,15c195,8,189,5,183,5c180,5,169,5,166,19c159,50,139,123,135,146c135,147,118,181,87,181c65,181,60,163,60,147c60,123,72,90,83,61c88,48,90,43,90,35c90,15,77,0,55,0c16,0,0,61,0,64c0,69,4,69,5,69c10,69,10,68,12,61c22,25,39,9,54,9c58,9,65,9,65,23c65,33,60,45,58,51c42,93,34,120,34,140c34,179,63,190,85,190c113,190,129,171,136,163e" fillcolor="black" stroked="f" o:allowincell="f" style="position:absolute;left:3680;top:-105;width:121;height:107;mso-wrap-style:none;v-text-anchor:middle">
                  <v:fill o:detectmouseclick="t" type="solid" color2="white"/>
                  <v:stroke color="#3465a4" joinstyle="bevel" endcap="flat"/>
                  <w10:wrap type="none"/>
                </v:shape>
                <v:shape id="shape_0" coordsize="166,191" path="m150,26c143,26,137,26,132,32c125,38,124,45,124,48c124,58,132,63,139,63c151,63,163,53,163,36c163,15,143,0,113,0c57,0,0,60,0,120c0,157,25,190,69,190c129,190,165,146,165,141c165,139,162,135,160,135c157,135,156,136,154,140c120,181,75,181,70,181c43,181,31,160,31,135c31,118,40,78,54,51c67,27,90,9,114,9c129,9,144,14,150,26e" fillcolor="black" stroked="f" o:allowincell="f" style="position:absolute;left:3819;top:-105;width:92;height:107;mso-wrap-style:none;v-text-anchor:middle">
                  <v:fill o:detectmouseclick="t" type="solid" color2="white"/>
                  <v:stroke color="#3465a4" joinstyle="bevel" endcap="flat"/>
                  <w10:wrap type="none"/>
                </v:shape>
                <v:shape id="shape_0" coordsize="112,282" path="m108,15c108,7,102,0,92,0c80,0,69,11,69,22c69,31,75,37,85,37c95,37,108,27,108,15xm75,173c80,161,80,160,85,148c89,140,90,135,90,127c90,107,77,92,55,92c15,92,0,153,0,156c0,161,3,159,5,161c9,161,9,160,12,153c23,113,39,101,54,101c57,101,65,101,65,115c65,123,62,133,60,136c57,147,38,196,31,214c27,225,21,238,21,246c21,267,36,281,56,281c96,281,111,221,111,217c111,214,108,214,107,214c102,214,102,215,99,221c92,246,78,271,57,271c50,271,47,268,47,258c47,247,49,241,59,217c65,202,69,188,75,173xe" fillcolor="black" stroked="f" o:allowincell="f" style="position:absolute;left:3920;top:-157;width:62;height:158;mso-wrap-style:none;v-text-anchor:middle">
                  <v:fill o:detectmouseclick="t" type="solid" color2="white"/>
                  <v:stroke color="#3465a4" joinstyle="bevel" endcap="flat"/>
                  <w10:wrap type="none"/>
                </v:shape>
                <v:shape id="shape_0" coordsize="173,191" path="m25,161c24,167,22,177,22,179c22,186,28,190,34,190c38,190,46,186,49,178c50,177,65,120,66,112c70,98,77,69,79,57c82,53,92,32,103,23c107,20,119,9,137,9c148,9,154,14,155,14c142,17,132,26,132,37c132,44,137,53,149,53c160,53,172,43,172,27c172,13,158,0,137,0c109,0,91,20,83,32c79,13,65,0,44,0c25,0,17,17,13,24c6,38,0,63,0,64c0,69,4,68,5,69c10,69,10,68,12,60c19,30,28,9,43,9c50,9,56,13,56,29c56,37,55,42,49,63c41,96,34,128,25,161e" fillcolor="black" stroked="f" o:allowincell="f" style="position:absolute;left:4002;top:-105;width:96;height:107;mso-wrap-style:none;v-text-anchor:middle">
                  <v:fill o:detectmouseclick="t" type="solid" color2="white"/>
                  <v:stroke color="#3465a4" joinstyle="bevel" endcap="flat"/>
                  <w10:wrap type="none"/>
                </v:shape>
                <v:shape id="shape_0" coordsize="196,271" path="m194,26c195,20,195,19,195,15c195,8,189,5,183,5c178,5,172,7,168,13c167,15,164,29,162,36c159,47,156,58,154,69c148,94,141,120,135,146c132,152,114,181,87,181c65,181,60,163,60,147c60,128,68,102,82,64c89,48,90,43,90,35c90,15,77,0,56,0c16,0,0,61,0,64c0,69,4,68,5,69c10,69,10,68,12,61c23,21,40,9,54,9c58,9,65,9,65,23c65,33,62,44,58,53c41,97,34,121,34,140c34,178,60,190,86,190c101,190,116,183,128,171c123,194,117,214,100,234c89,249,74,261,54,261c48,261,29,259,22,244c29,244,34,244,40,239c45,234,48,230,48,222c48,209,38,208,33,208c23,208,9,214,9,234c9,255,28,270,54,270c98,270,141,232,153,186c166,133,180,79,194,26e" fillcolor="black" stroked="f" o:allowincell="f" style="position:absolute;left:4157;top:-105;width:109;height:153;mso-wrap-style:none;v-text-anchor:middle">
                  <v:fill o:detectmouseclick="t" type="solid" color2="white"/>
                  <v:stroke color="#3465a4" joinstyle="bevel" endcap="flat"/>
                  <w10:wrap type="none"/>
                </v:shape>
              </v:group>
            </w:pict>
          </mc:Fallback>
        </mc:AlternateContent>
      </w:r>
      <w:r>
        <w:rPr>
          <w:position w:val="0"/>
          <w:sz w:val="24"/>
          <w:vertAlign w:val="baseline"/>
        </w:rPr>
        <w:t xml:space="preserve"> </w:t>
      </w:r>
      <w:r>
        <w:rPr>
          <w:position w:val="0"/>
          <w:sz w:val="24"/>
          <w:vertAlign w:val="baseline"/>
        </w:rPr>
        <w:tab/>
        <w:tab/>
        <w:t xml:space="preserve"> </w:t>
      </w:r>
      <w:r>
        <w:rPr>
          <w:position w:val="0"/>
          <w:sz w:val="24"/>
          <w:vertAlign w:val="baseline"/>
        </w:rPr>
        <w:t>1.</w:t>
      </w:r>
    </w:p>
    <w:p>
      <w:pPr>
        <w:pStyle w:val="Normal"/>
        <w:ind w:left="0" w:hanging="0"/>
        <w:jc w:val="both"/>
        <w:rPr>
          <w:position w:val="0"/>
          <w:sz w:val="20"/>
          <w:vertAlign w:val="baseline"/>
        </w:rPr>
      </w:pPr>
      <w:r>
        <w:rPr>
          <w:position w:val="0"/>
          <w:sz w:val="24"/>
          <w:vertAlign w:val="baseline"/>
        </w:rPr>
        <w:t xml:space="preserve">El enfoque más utilizado para medir el grado de eficiencia en un entorno general de múltiples entradas y múltiples salidas es la estrategia sugerida por Debreu y Farrell, generalmente denominada simplemente eficiencia de Farrell. La idea es preguntar si es posible reducir la entrada sin cambiar la salida. Buscando procesar múltiples entradas y salidas de forma sencilla, buscamos una reducción proporcional de todas las entradas. La eficiencia de Farrell basada en insumos o simplemente la eficiencia de insumos de un plan </w:t>
      </w:r>
      <w:r>
        <w:rPr>
          <w:position w:val="0"/>
          <w:sz w:val="24"/>
          <w:vertAlign w:val="baseline"/>
        </w:rPr>
        <w:t>(x,y)</w:t>
      </w:r>
      <w:r>
        <w:rPr>
          <w:position w:val="0"/>
          <w:sz w:val="24"/>
          <w:vertAlign w:val="baseline"/>
        </w:rPr>
        <w:t xml:space="preserve"> respecto a un </w:t>
      </w:r>
      <w:r>
        <w:rPr>
          <w:position w:val="0"/>
          <w:sz w:val="24"/>
          <w:vertAlign w:val="baseline"/>
        </w:rPr>
        <w:t>conjunto</w:t>
      </w:r>
      <w:r>
        <w:rPr>
          <w:position w:val="0"/>
          <w:sz w:val="24"/>
          <w:vertAlign w:val="baseline"/>
        </w:rPr>
        <w:t xml:space="preserve"> T se define como</w:t>
      </w:r>
    </w:p>
    <w:p>
      <w:pPr>
        <w:pStyle w:val="Normal"/>
        <w:ind w:left="0" w:hanging="0"/>
        <w:jc w:val="right"/>
        <w:rPr>
          <w:position w:val="0"/>
          <w:sz w:val="20"/>
          <w:vertAlign w:val="baseline"/>
        </w:rPr>
      </w:pPr>
      <w:r>
        <w:rPr>
          <w:position w:val="0"/>
          <w:sz w:val="24"/>
          <w:vertAlign w:val="baseline"/>
        </w:rPr>
        <mc:AlternateContent>
          <mc:Choice Requires="wpg">
            <w:drawing>
              <wp:inline distT="0" distB="0" distL="0" distR="0">
                <wp:extent cx="1944370" cy="151765"/>
                <wp:effectExtent l="0" t="0" r="0" b="0"/>
                <wp:docPr id="5" name="" title="TexMaths" descr="12§inline§E = min\{E&gt;0 | (Ex , y) \in T\}§svg§600§TRUE§"/>
                <a:graphic xmlns:a="http://schemas.openxmlformats.org/drawingml/2006/main">
                  <a:graphicData uri="http://schemas.microsoft.com/office/word/2010/wordprocessingGroup">
                    <wpg:wgp>
                      <wpg:cNvGrpSpPr/>
                      <wpg:grpSpPr>
                        <a:xfrm>
                          <a:off x="0" y="0"/>
                          <a:ext cx="1944360" cy="151920"/>
                          <a:chOff x="0" y="0"/>
                          <a:chExt cx="1944360" cy="151920"/>
                        </a:xfrm>
                      </wpg:grpSpPr>
                      <wps:wsp>
                        <wps:cNvSpPr/>
                        <wps:spPr>
                          <a:xfrm>
                            <a:off x="0" y="11520"/>
                            <a:ext cx="109800" cy="102240"/>
                          </a:xfrm>
                          <a:custGeom>
                            <a:avLst/>
                            <a:gdLst/>
                            <a:ahLst/>
                            <a:rect l="0" t="0" r="r" b="b"/>
                            <a:pathLst>
                              <a:path w="305" h="284">
                                <a:moveTo>
                                  <a:pt x="282" y="186"/>
                                </a:moveTo>
                                <a:cubicBezTo>
                                  <a:pt x="284" y="185"/>
                                  <a:pt x="284" y="182"/>
                                  <a:pt x="285" y="181"/>
                                </a:cubicBezTo>
                                <a:cubicBezTo>
                                  <a:pt x="285" y="180"/>
                                  <a:pt x="285" y="176"/>
                                  <a:pt x="280" y="176"/>
                                </a:cubicBezTo>
                                <a:cubicBezTo>
                                  <a:pt x="275" y="176"/>
                                  <a:pt x="275" y="179"/>
                                  <a:pt x="274" y="181"/>
                                </a:cubicBezTo>
                                <a:cubicBezTo>
                                  <a:pt x="246" y="243"/>
                                  <a:pt x="231" y="270"/>
                                  <a:pt x="159" y="270"/>
                                </a:cubicBezTo>
                                <a:cubicBezTo>
                                  <a:pt x="138" y="270"/>
                                  <a:pt x="118" y="270"/>
                                  <a:pt x="98" y="270"/>
                                </a:cubicBezTo>
                                <a:cubicBezTo>
                                  <a:pt x="92" y="270"/>
                                  <a:pt x="90" y="270"/>
                                  <a:pt x="88" y="270"/>
                                </a:cubicBezTo>
                                <a:cubicBezTo>
                                  <a:pt x="84" y="270"/>
                                  <a:pt x="82" y="269"/>
                                  <a:pt x="82" y="265"/>
                                </a:cubicBezTo>
                                <a:cubicBezTo>
                                  <a:pt x="82" y="264"/>
                                  <a:pt x="82" y="264"/>
                                  <a:pt x="84" y="256"/>
                                </a:cubicBezTo>
                                <a:cubicBezTo>
                                  <a:pt x="94" y="219"/>
                                  <a:pt x="104" y="180"/>
                                  <a:pt x="113" y="143"/>
                                </a:cubicBezTo>
                                <a:cubicBezTo>
                                  <a:pt x="128" y="143"/>
                                  <a:pt x="141" y="143"/>
                                  <a:pt x="155" y="143"/>
                                </a:cubicBezTo>
                                <a:cubicBezTo>
                                  <a:pt x="191" y="143"/>
                                  <a:pt x="191" y="151"/>
                                  <a:pt x="191" y="162"/>
                                </a:cubicBezTo>
                                <a:cubicBezTo>
                                  <a:pt x="191" y="164"/>
                                  <a:pt x="191" y="169"/>
                                  <a:pt x="188" y="182"/>
                                </a:cubicBezTo>
                                <a:cubicBezTo>
                                  <a:pt x="188" y="185"/>
                                  <a:pt x="186" y="186"/>
                                  <a:pt x="186" y="187"/>
                                </a:cubicBezTo>
                                <a:cubicBezTo>
                                  <a:pt x="186" y="190"/>
                                  <a:pt x="189" y="192"/>
                                  <a:pt x="192" y="192"/>
                                </a:cubicBezTo>
                                <a:cubicBezTo>
                                  <a:pt x="196" y="192"/>
                                  <a:pt x="197" y="190"/>
                                  <a:pt x="198" y="184"/>
                                </a:cubicBezTo>
                                <a:cubicBezTo>
                                  <a:pt x="207" y="150"/>
                                  <a:pt x="214" y="118"/>
                                  <a:pt x="222" y="85"/>
                                </a:cubicBezTo>
                                <a:cubicBezTo>
                                  <a:pt x="222" y="83"/>
                                  <a:pt x="220" y="80"/>
                                  <a:pt x="218" y="80"/>
                                </a:cubicBezTo>
                                <a:cubicBezTo>
                                  <a:pt x="214" y="80"/>
                                  <a:pt x="213" y="83"/>
                                  <a:pt x="212" y="87"/>
                                </a:cubicBezTo>
                                <a:cubicBezTo>
                                  <a:pt x="203" y="120"/>
                                  <a:pt x="195" y="130"/>
                                  <a:pt x="156" y="130"/>
                                </a:cubicBezTo>
                                <a:cubicBezTo>
                                  <a:pt x="143" y="130"/>
                                  <a:pt x="130" y="130"/>
                                  <a:pt x="117" y="130"/>
                                </a:cubicBezTo>
                                <a:cubicBezTo>
                                  <a:pt x="125" y="95"/>
                                  <a:pt x="134" y="61"/>
                                  <a:pt x="142" y="27"/>
                                </a:cubicBezTo>
                                <a:cubicBezTo>
                                  <a:pt x="146" y="13"/>
                                  <a:pt x="147" y="12"/>
                                  <a:pt x="165" y="12"/>
                                </a:cubicBezTo>
                                <a:cubicBezTo>
                                  <a:pt x="185" y="12"/>
                                  <a:pt x="204" y="12"/>
                                  <a:pt x="225" y="12"/>
                                </a:cubicBezTo>
                                <a:cubicBezTo>
                                  <a:pt x="275" y="12"/>
                                  <a:pt x="288" y="24"/>
                                  <a:pt x="288" y="59"/>
                                </a:cubicBezTo>
                                <a:cubicBezTo>
                                  <a:pt x="288" y="68"/>
                                  <a:pt x="288" y="69"/>
                                  <a:pt x="287" y="80"/>
                                </a:cubicBezTo>
                                <a:cubicBezTo>
                                  <a:pt x="287" y="83"/>
                                  <a:pt x="286" y="85"/>
                                  <a:pt x="286" y="87"/>
                                </a:cubicBezTo>
                                <a:cubicBezTo>
                                  <a:pt x="286" y="89"/>
                                  <a:pt x="287" y="94"/>
                                  <a:pt x="291" y="94"/>
                                </a:cubicBezTo>
                                <a:cubicBezTo>
                                  <a:pt x="296" y="94"/>
                                  <a:pt x="297" y="91"/>
                                  <a:pt x="297" y="83"/>
                                </a:cubicBezTo>
                                <a:cubicBezTo>
                                  <a:pt x="299" y="59"/>
                                  <a:pt x="303" y="33"/>
                                  <a:pt x="305" y="9"/>
                                </a:cubicBezTo>
                                <a:cubicBezTo>
                                  <a:pt x="306" y="-1"/>
                                  <a:pt x="305" y="-1"/>
                                  <a:pt x="294" y="-1"/>
                                </a:cubicBezTo>
                                <a:cubicBezTo>
                                  <a:pt x="224" y="-1"/>
                                  <a:pt x="152" y="-1"/>
                                  <a:pt x="81" y="-1"/>
                                </a:cubicBezTo>
                                <a:cubicBezTo>
                                  <a:pt x="72" y="-1"/>
                                  <a:pt x="69" y="-1"/>
                                  <a:pt x="69" y="7"/>
                                </a:cubicBezTo>
                                <a:cubicBezTo>
                                  <a:pt x="69" y="12"/>
                                  <a:pt x="72" y="12"/>
                                  <a:pt x="81" y="12"/>
                                </a:cubicBezTo>
                                <a:cubicBezTo>
                                  <a:pt x="96" y="12"/>
                                  <a:pt x="108" y="12"/>
                                  <a:pt x="108" y="19"/>
                                </a:cubicBezTo>
                                <a:cubicBezTo>
                                  <a:pt x="108" y="20"/>
                                  <a:pt x="108" y="21"/>
                                  <a:pt x="106" y="29"/>
                                </a:cubicBezTo>
                                <a:cubicBezTo>
                                  <a:pt x="87" y="103"/>
                                  <a:pt x="69" y="178"/>
                                  <a:pt x="50" y="251"/>
                                </a:cubicBezTo>
                                <a:cubicBezTo>
                                  <a:pt x="46" y="267"/>
                                  <a:pt x="45" y="270"/>
                                  <a:pt x="11" y="270"/>
                                </a:cubicBezTo>
                                <a:cubicBezTo>
                                  <a:pt x="4" y="270"/>
                                  <a:pt x="0" y="270"/>
                                  <a:pt x="0" y="279"/>
                                </a:cubicBezTo>
                                <a:cubicBezTo>
                                  <a:pt x="0" y="283"/>
                                  <a:pt x="4" y="283"/>
                                  <a:pt x="11" y="283"/>
                                </a:cubicBezTo>
                                <a:cubicBezTo>
                                  <a:pt x="84" y="283"/>
                                  <a:pt x="158" y="283"/>
                                  <a:pt x="231" y="283"/>
                                </a:cubicBezTo>
                                <a:cubicBezTo>
                                  <a:pt x="240" y="283"/>
                                  <a:pt x="240" y="283"/>
                                  <a:pt x="244" y="276"/>
                                </a:cubicBezTo>
                                <a:cubicBezTo>
                                  <a:pt x="257" y="246"/>
                                  <a:pt x="269" y="216"/>
                                  <a:pt x="282" y="186"/>
                                </a:cubicBezTo>
                                <a:close/>
                              </a:path>
                            </a:pathLst>
                          </a:custGeom>
                          <a:solidFill>
                            <a:srgbClr val="000000"/>
                          </a:solidFill>
                          <a:ln w="0">
                            <a:noFill/>
                          </a:ln>
                        </wps:spPr>
                        <wps:bodyPr/>
                      </wps:wsp>
                      <wps:wsp>
                        <wps:cNvSpPr/>
                        <wps:spPr>
                          <a:xfrm>
                            <a:off x="165600" y="58320"/>
                            <a:ext cx="100800" cy="35640"/>
                          </a:xfrm>
                          <a:custGeom>
                            <a:avLst/>
                            <a:gdLst/>
                            <a:ahLst/>
                            <a:rect l="0" t="0" r="r" b="b"/>
                            <a:pathLst>
                              <a:path w="280" h="99">
                                <a:moveTo>
                                  <a:pt x="266" y="18"/>
                                </a:moveTo>
                                <a:cubicBezTo>
                                  <a:pt x="272" y="18"/>
                                  <a:pt x="281" y="16"/>
                                  <a:pt x="281" y="8"/>
                                </a:cubicBezTo>
                                <a:cubicBezTo>
                                  <a:pt x="281" y="0"/>
                                  <a:pt x="272" y="0"/>
                                  <a:pt x="266" y="0"/>
                                </a:cubicBezTo>
                                <a:cubicBezTo>
                                  <a:pt x="182" y="0"/>
                                  <a:pt x="98" y="0"/>
                                  <a:pt x="14" y="0"/>
                                </a:cubicBezTo>
                                <a:cubicBezTo>
                                  <a:pt x="8" y="0"/>
                                  <a:pt x="0" y="0"/>
                                  <a:pt x="0" y="8"/>
                                </a:cubicBezTo>
                                <a:cubicBezTo>
                                  <a:pt x="0" y="16"/>
                                  <a:pt x="8" y="18"/>
                                  <a:pt x="14" y="18"/>
                                </a:cubicBezTo>
                                <a:cubicBezTo>
                                  <a:pt x="98" y="18"/>
                                  <a:pt x="182" y="18"/>
                                  <a:pt x="266" y="18"/>
                                </a:cubicBezTo>
                                <a:moveTo>
                                  <a:pt x="266" y="99"/>
                                </a:moveTo>
                                <a:cubicBezTo>
                                  <a:pt x="272" y="99"/>
                                  <a:pt x="281" y="99"/>
                                  <a:pt x="281" y="91"/>
                                </a:cubicBezTo>
                                <a:cubicBezTo>
                                  <a:pt x="281" y="81"/>
                                  <a:pt x="272" y="81"/>
                                  <a:pt x="266" y="81"/>
                                </a:cubicBezTo>
                                <a:cubicBezTo>
                                  <a:pt x="182" y="81"/>
                                  <a:pt x="98" y="81"/>
                                  <a:pt x="14" y="81"/>
                                </a:cubicBezTo>
                                <a:cubicBezTo>
                                  <a:pt x="8" y="81"/>
                                  <a:pt x="0" y="81"/>
                                  <a:pt x="0" y="91"/>
                                </a:cubicBezTo>
                                <a:cubicBezTo>
                                  <a:pt x="0" y="99"/>
                                  <a:pt x="8" y="99"/>
                                  <a:pt x="14" y="99"/>
                                </a:cubicBezTo>
                                <a:cubicBezTo>
                                  <a:pt x="98" y="99"/>
                                  <a:pt x="182" y="99"/>
                                  <a:pt x="266" y="99"/>
                                </a:cubicBezTo>
                                <a:close/>
                              </a:path>
                            </a:pathLst>
                          </a:custGeom>
                          <a:solidFill>
                            <a:srgbClr val="000000"/>
                          </a:solidFill>
                          <a:ln w="0">
                            <a:noFill/>
                          </a:ln>
                        </wps:spPr>
                        <wps:bodyPr/>
                      </wps:wsp>
                      <wps:wsp>
                        <wps:cNvSpPr/>
                        <wps:spPr>
                          <a:xfrm>
                            <a:off x="321840" y="47160"/>
                            <a:ext cx="124560" cy="68760"/>
                          </a:xfrm>
                          <a:custGeom>
                            <a:avLst/>
                            <a:gdLst/>
                            <a:ahLst/>
                            <a:rect l="0" t="0" r="r" b="b"/>
                            <a:pathLst>
                              <a:path w="346" h="191">
                                <a:moveTo>
                                  <a:pt x="24" y="160"/>
                                </a:moveTo>
                                <a:cubicBezTo>
                                  <a:pt x="23" y="168"/>
                                  <a:pt x="21" y="177"/>
                                  <a:pt x="21" y="180"/>
                                </a:cubicBezTo>
                                <a:cubicBezTo>
                                  <a:pt x="21" y="187"/>
                                  <a:pt x="27" y="190"/>
                                  <a:pt x="33" y="190"/>
                                </a:cubicBezTo>
                                <a:cubicBezTo>
                                  <a:pt x="39" y="190"/>
                                  <a:pt x="46" y="187"/>
                                  <a:pt x="48" y="178"/>
                                </a:cubicBezTo>
                                <a:cubicBezTo>
                                  <a:pt x="50" y="177"/>
                                  <a:pt x="54" y="158"/>
                                  <a:pt x="57" y="147"/>
                                </a:cubicBezTo>
                                <a:cubicBezTo>
                                  <a:pt x="60" y="134"/>
                                  <a:pt x="63" y="122"/>
                                  <a:pt x="66" y="110"/>
                                </a:cubicBezTo>
                                <a:cubicBezTo>
                                  <a:pt x="69" y="100"/>
                                  <a:pt x="71" y="91"/>
                                  <a:pt x="74" y="81"/>
                                </a:cubicBezTo>
                                <a:cubicBezTo>
                                  <a:pt x="75" y="74"/>
                                  <a:pt x="78" y="62"/>
                                  <a:pt x="78" y="61"/>
                                </a:cubicBezTo>
                                <a:cubicBezTo>
                                  <a:pt x="86" y="47"/>
                                  <a:pt x="107" y="9"/>
                                  <a:pt x="148" y="9"/>
                                </a:cubicBezTo>
                                <a:cubicBezTo>
                                  <a:pt x="166" y="9"/>
                                  <a:pt x="171" y="25"/>
                                  <a:pt x="171" y="38"/>
                                </a:cubicBezTo>
                                <a:cubicBezTo>
                                  <a:pt x="171" y="49"/>
                                  <a:pt x="167" y="61"/>
                                  <a:pt x="164" y="74"/>
                                </a:cubicBezTo>
                                <a:cubicBezTo>
                                  <a:pt x="160" y="89"/>
                                  <a:pt x="155" y="105"/>
                                  <a:pt x="152" y="122"/>
                                </a:cubicBezTo>
                                <a:cubicBezTo>
                                  <a:pt x="149" y="133"/>
                                  <a:pt x="146" y="144"/>
                                  <a:pt x="143" y="154"/>
                                </a:cubicBezTo>
                                <a:cubicBezTo>
                                  <a:pt x="142" y="163"/>
                                  <a:pt x="138" y="177"/>
                                  <a:pt x="138" y="180"/>
                                </a:cubicBezTo>
                                <a:cubicBezTo>
                                  <a:pt x="138" y="187"/>
                                  <a:pt x="144" y="190"/>
                                  <a:pt x="150" y="190"/>
                                </a:cubicBezTo>
                                <a:cubicBezTo>
                                  <a:pt x="164" y="190"/>
                                  <a:pt x="166" y="180"/>
                                  <a:pt x="170" y="166"/>
                                </a:cubicBezTo>
                                <a:cubicBezTo>
                                  <a:pt x="176" y="142"/>
                                  <a:pt x="191" y="81"/>
                                  <a:pt x="195" y="65"/>
                                </a:cubicBezTo>
                                <a:cubicBezTo>
                                  <a:pt x="196" y="59"/>
                                  <a:pt x="219" y="9"/>
                                  <a:pt x="264" y="9"/>
                                </a:cubicBezTo>
                                <a:cubicBezTo>
                                  <a:pt x="282" y="9"/>
                                  <a:pt x="287" y="23"/>
                                  <a:pt x="287" y="38"/>
                                </a:cubicBezTo>
                                <a:cubicBezTo>
                                  <a:pt x="287" y="62"/>
                                  <a:pt x="269" y="110"/>
                                  <a:pt x="261" y="133"/>
                                </a:cubicBezTo>
                                <a:cubicBezTo>
                                  <a:pt x="257" y="142"/>
                                  <a:pt x="256" y="147"/>
                                  <a:pt x="256" y="156"/>
                                </a:cubicBezTo>
                                <a:cubicBezTo>
                                  <a:pt x="256" y="176"/>
                                  <a:pt x="270" y="190"/>
                                  <a:pt x="290" y="190"/>
                                </a:cubicBezTo>
                                <a:cubicBezTo>
                                  <a:pt x="329" y="190"/>
                                  <a:pt x="345" y="129"/>
                                  <a:pt x="345" y="126"/>
                                </a:cubicBezTo>
                                <a:cubicBezTo>
                                  <a:pt x="345" y="122"/>
                                  <a:pt x="341" y="122"/>
                                  <a:pt x="340" y="122"/>
                                </a:cubicBezTo>
                                <a:cubicBezTo>
                                  <a:pt x="336" y="122"/>
                                  <a:pt x="336" y="123"/>
                                  <a:pt x="334" y="129"/>
                                </a:cubicBezTo>
                                <a:cubicBezTo>
                                  <a:pt x="328" y="151"/>
                                  <a:pt x="314" y="181"/>
                                  <a:pt x="291" y="181"/>
                                </a:cubicBezTo>
                                <a:cubicBezTo>
                                  <a:pt x="284" y="181"/>
                                  <a:pt x="281" y="177"/>
                                  <a:pt x="281" y="168"/>
                                </a:cubicBezTo>
                                <a:cubicBezTo>
                                  <a:pt x="281" y="157"/>
                                  <a:pt x="285" y="147"/>
                                  <a:pt x="288" y="138"/>
                                </a:cubicBezTo>
                                <a:cubicBezTo>
                                  <a:pt x="297" y="116"/>
                                  <a:pt x="314" y="69"/>
                                  <a:pt x="314" y="45"/>
                                </a:cubicBezTo>
                                <a:cubicBezTo>
                                  <a:pt x="314" y="17"/>
                                  <a:pt x="297" y="-1"/>
                                  <a:pt x="266" y="-1"/>
                                </a:cubicBezTo>
                                <a:cubicBezTo>
                                  <a:pt x="234" y="-1"/>
                                  <a:pt x="213" y="19"/>
                                  <a:pt x="197" y="40"/>
                                </a:cubicBezTo>
                                <a:cubicBezTo>
                                  <a:pt x="196" y="35"/>
                                  <a:pt x="195" y="21"/>
                                  <a:pt x="183" y="10"/>
                                </a:cubicBezTo>
                                <a:cubicBezTo>
                                  <a:pt x="173" y="2"/>
                                  <a:pt x="159" y="-1"/>
                                  <a:pt x="149" y="-1"/>
                                </a:cubicBezTo>
                                <a:cubicBezTo>
                                  <a:pt x="111" y="-1"/>
                                  <a:pt x="90" y="27"/>
                                  <a:pt x="83" y="37"/>
                                </a:cubicBezTo>
                                <a:cubicBezTo>
                                  <a:pt x="81" y="13"/>
                                  <a:pt x="63" y="-1"/>
                                  <a:pt x="45" y="-1"/>
                                </a:cubicBezTo>
                                <a:cubicBezTo>
                                  <a:pt x="24" y="-1"/>
                                  <a:pt x="17" y="16"/>
                                  <a:pt x="14" y="23"/>
                                </a:cubicBezTo>
                                <a:cubicBezTo>
                                  <a:pt x="5" y="38"/>
                                  <a:pt x="0" y="63"/>
                                  <a:pt x="0" y="64"/>
                                </a:cubicBezTo>
                                <a:cubicBezTo>
                                  <a:pt x="0" y="69"/>
                                  <a:pt x="4" y="69"/>
                                  <a:pt x="5" y="69"/>
                                </a:cubicBezTo>
                                <a:cubicBezTo>
                                  <a:pt x="9" y="69"/>
                                  <a:pt x="10" y="68"/>
                                  <a:pt x="12" y="59"/>
                                </a:cubicBezTo>
                                <a:cubicBezTo>
                                  <a:pt x="20" y="29"/>
                                  <a:pt x="28" y="9"/>
                                  <a:pt x="42" y="9"/>
                                </a:cubicBezTo>
                                <a:cubicBezTo>
                                  <a:pt x="50" y="9"/>
                                  <a:pt x="56" y="13"/>
                                  <a:pt x="56" y="28"/>
                                </a:cubicBezTo>
                                <a:cubicBezTo>
                                  <a:pt x="56" y="37"/>
                                  <a:pt x="54" y="41"/>
                                  <a:pt x="50" y="63"/>
                                </a:cubicBezTo>
                                <a:cubicBezTo>
                                  <a:pt x="41" y="95"/>
                                  <a:pt x="33" y="128"/>
                                  <a:pt x="24" y="160"/>
                                </a:cubicBezTo>
                                <a:close/>
                              </a:path>
                            </a:pathLst>
                          </a:custGeom>
                          <a:solidFill>
                            <a:srgbClr val="000000"/>
                          </a:solidFill>
                          <a:ln w="0">
                            <a:noFill/>
                          </a:ln>
                        </wps:spPr>
                        <wps:bodyPr/>
                      </wps:wsp>
                      <wps:wsp>
                        <wps:cNvSpPr/>
                        <wps:spPr>
                          <a:xfrm>
                            <a:off x="455400" y="14040"/>
                            <a:ext cx="39960" cy="101520"/>
                          </a:xfrm>
                          <a:custGeom>
                            <a:avLst/>
                            <a:gdLst/>
                            <a:ahLst/>
                            <a:rect l="0" t="0" r="r" b="b"/>
                            <a:pathLst>
                              <a:path w="111" h="282">
                                <a:moveTo>
                                  <a:pt x="107" y="14"/>
                                </a:moveTo>
                                <a:cubicBezTo>
                                  <a:pt x="107" y="6"/>
                                  <a:pt x="101" y="-1"/>
                                  <a:pt x="91" y="-1"/>
                                </a:cubicBezTo>
                                <a:cubicBezTo>
                                  <a:pt x="79" y="-1"/>
                                  <a:pt x="69" y="11"/>
                                  <a:pt x="69" y="22"/>
                                </a:cubicBezTo>
                                <a:cubicBezTo>
                                  <a:pt x="69" y="30"/>
                                  <a:pt x="75" y="37"/>
                                  <a:pt x="84" y="37"/>
                                </a:cubicBezTo>
                                <a:cubicBezTo>
                                  <a:pt x="94" y="37"/>
                                  <a:pt x="107" y="28"/>
                                  <a:pt x="107" y="14"/>
                                </a:cubicBezTo>
                                <a:moveTo>
                                  <a:pt x="75" y="173"/>
                                </a:moveTo>
                                <a:cubicBezTo>
                                  <a:pt x="79" y="161"/>
                                  <a:pt x="79" y="160"/>
                                  <a:pt x="84" y="149"/>
                                </a:cubicBezTo>
                                <a:cubicBezTo>
                                  <a:pt x="88" y="141"/>
                                  <a:pt x="89" y="135"/>
                                  <a:pt x="89" y="126"/>
                                </a:cubicBezTo>
                                <a:cubicBezTo>
                                  <a:pt x="89" y="107"/>
                                  <a:pt x="76" y="91"/>
                                  <a:pt x="55" y="91"/>
                                </a:cubicBezTo>
                                <a:cubicBezTo>
                                  <a:pt x="16" y="91"/>
                                  <a:pt x="-1" y="153"/>
                                  <a:pt x="-1" y="156"/>
                                </a:cubicBezTo>
                                <a:cubicBezTo>
                                  <a:pt x="-1" y="161"/>
                                  <a:pt x="3" y="159"/>
                                  <a:pt x="4" y="161"/>
                                </a:cubicBezTo>
                                <a:cubicBezTo>
                                  <a:pt x="9" y="161"/>
                                  <a:pt x="9" y="160"/>
                                  <a:pt x="11" y="153"/>
                                </a:cubicBezTo>
                                <a:cubicBezTo>
                                  <a:pt x="22" y="113"/>
                                  <a:pt x="40" y="101"/>
                                  <a:pt x="53" y="101"/>
                                </a:cubicBezTo>
                                <a:cubicBezTo>
                                  <a:pt x="57" y="101"/>
                                  <a:pt x="64" y="101"/>
                                  <a:pt x="64" y="114"/>
                                </a:cubicBezTo>
                                <a:cubicBezTo>
                                  <a:pt x="64" y="123"/>
                                  <a:pt x="61" y="132"/>
                                  <a:pt x="59" y="136"/>
                                </a:cubicBezTo>
                                <a:cubicBezTo>
                                  <a:pt x="57" y="147"/>
                                  <a:pt x="37" y="196"/>
                                  <a:pt x="30" y="214"/>
                                </a:cubicBezTo>
                                <a:cubicBezTo>
                                  <a:pt x="27" y="225"/>
                                  <a:pt x="21" y="238"/>
                                  <a:pt x="21" y="246"/>
                                </a:cubicBezTo>
                                <a:cubicBezTo>
                                  <a:pt x="21" y="267"/>
                                  <a:pt x="35" y="281"/>
                                  <a:pt x="55" y="281"/>
                                </a:cubicBezTo>
                                <a:cubicBezTo>
                                  <a:pt x="95" y="281"/>
                                  <a:pt x="111" y="221"/>
                                  <a:pt x="111" y="218"/>
                                </a:cubicBezTo>
                                <a:cubicBezTo>
                                  <a:pt x="111" y="214"/>
                                  <a:pt x="107" y="214"/>
                                  <a:pt x="106" y="214"/>
                                </a:cubicBezTo>
                                <a:cubicBezTo>
                                  <a:pt x="101" y="214"/>
                                  <a:pt x="101" y="215"/>
                                  <a:pt x="99" y="221"/>
                                </a:cubicBezTo>
                                <a:cubicBezTo>
                                  <a:pt x="91" y="246"/>
                                  <a:pt x="78" y="272"/>
                                  <a:pt x="57" y="272"/>
                                </a:cubicBezTo>
                                <a:cubicBezTo>
                                  <a:pt x="49" y="272"/>
                                  <a:pt x="46" y="268"/>
                                  <a:pt x="46" y="258"/>
                                </a:cubicBezTo>
                                <a:cubicBezTo>
                                  <a:pt x="46" y="248"/>
                                  <a:pt x="48" y="242"/>
                                  <a:pt x="58" y="218"/>
                                </a:cubicBezTo>
                                <a:cubicBezTo>
                                  <a:pt x="64" y="202"/>
                                  <a:pt x="69" y="187"/>
                                  <a:pt x="75" y="173"/>
                                </a:cubicBezTo>
                                <a:close/>
                              </a:path>
                            </a:pathLst>
                          </a:custGeom>
                          <a:solidFill>
                            <a:srgbClr val="000000"/>
                          </a:solidFill>
                          <a:ln w="0">
                            <a:noFill/>
                          </a:ln>
                        </wps:spPr>
                        <wps:bodyPr/>
                      </wps:wsp>
                      <wps:wsp>
                        <wps:cNvSpPr/>
                        <wps:spPr>
                          <a:xfrm>
                            <a:off x="507240" y="47160"/>
                            <a:ext cx="82440" cy="68760"/>
                          </a:xfrm>
                          <a:custGeom>
                            <a:avLst/>
                            <a:gdLst/>
                            <a:ahLst/>
                            <a:rect l="0" t="0" r="r" b="b"/>
                            <a:pathLst>
                              <a:path w="229" h="191">
                                <a:moveTo>
                                  <a:pt x="25" y="160"/>
                                </a:moveTo>
                                <a:cubicBezTo>
                                  <a:pt x="24" y="168"/>
                                  <a:pt x="22" y="177"/>
                                  <a:pt x="22" y="180"/>
                                </a:cubicBezTo>
                                <a:cubicBezTo>
                                  <a:pt x="22" y="187"/>
                                  <a:pt x="28" y="190"/>
                                  <a:pt x="34" y="190"/>
                                </a:cubicBezTo>
                                <a:cubicBezTo>
                                  <a:pt x="39" y="190"/>
                                  <a:pt x="47" y="187"/>
                                  <a:pt x="49" y="178"/>
                                </a:cubicBezTo>
                                <a:cubicBezTo>
                                  <a:pt x="49" y="177"/>
                                  <a:pt x="55" y="158"/>
                                  <a:pt x="58" y="147"/>
                                </a:cubicBezTo>
                                <a:cubicBezTo>
                                  <a:pt x="60" y="134"/>
                                  <a:pt x="64" y="122"/>
                                  <a:pt x="66" y="110"/>
                                </a:cubicBezTo>
                                <a:cubicBezTo>
                                  <a:pt x="69" y="100"/>
                                  <a:pt x="72" y="91"/>
                                  <a:pt x="73" y="81"/>
                                </a:cubicBezTo>
                                <a:cubicBezTo>
                                  <a:pt x="76" y="74"/>
                                  <a:pt x="79" y="62"/>
                                  <a:pt x="79" y="61"/>
                                </a:cubicBezTo>
                                <a:cubicBezTo>
                                  <a:pt x="85" y="47"/>
                                  <a:pt x="108" y="9"/>
                                  <a:pt x="148" y="9"/>
                                </a:cubicBezTo>
                                <a:cubicBezTo>
                                  <a:pt x="167" y="9"/>
                                  <a:pt x="171" y="25"/>
                                  <a:pt x="171" y="38"/>
                                </a:cubicBezTo>
                                <a:cubicBezTo>
                                  <a:pt x="171" y="64"/>
                                  <a:pt x="150" y="118"/>
                                  <a:pt x="143" y="136"/>
                                </a:cubicBezTo>
                                <a:cubicBezTo>
                                  <a:pt x="139" y="146"/>
                                  <a:pt x="139" y="151"/>
                                  <a:pt x="139" y="156"/>
                                </a:cubicBezTo>
                                <a:cubicBezTo>
                                  <a:pt x="139" y="176"/>
                                  <a:pt x="154" y="190"/>
                                  <a:pt x="174" y="190"/>
                                </a:cubicBezTo>
                                <a:cubicBezTo>
                                  <a:pt x="214" y="190"/>
                                  <a:pt x="229" y="129"/>
                                  <a:pt x="229" y="126"/>
                                </a:cubicBezTo>
                                <a:cubicBezTo>
                                  <a:pt x="229" y="122"/>
                                  <a:pt x="226" y="122"/>
                                  <a:pt x="223" y="122"/>
                                </a:cubicBezTo>
                                <a:cubicBezTo>
                                  <a:pt x="220" y="122"/>
                                  <a:pt x="220" y="123"/>
                                  <a:pt x="217" y="129"/>
                                </a:cubicBezTo>
                                <a:cubicBezTo>
                                  <a:pt x="209" y="158"/>
                                  <a:pt x="196" y="181"/>
                                  <a:pt x="174" y="181"/>
                                </a:cubicBezTo>
                                <a:cubicBezTo>
                                  <a:pt x="167" y="181"/>
                                  <a:pt x="165" y="177"/>
                                  <a:pt x="165" y="168"/>
                                </a:cubicBezTo>
                                <a:cubicBezTo>
                                  <a:pt x="165" y="157"/>
                                  <a:pt x="168" y="147"/>
                                  <a:pt x="172" y="138"/>
                                </a:cubicBezTo>
                                <a:cubicBezTo>
                                  <a:pt x="180" y="115"/>
                                  <a:pt x="198" y="69"/>
                                  <a:pt x="198" y="45"/>
                                </a:cubicBezTo>
                                <a:cubicBezTo>
                                  <a:pt x="198" y="16"/>
                                  <a:pt x="180" y="-1"/>
                                  <a:pt x="149" y="-1"/>
                                </a:cubicBezTo>
                                <a:cubicBezTo>
                                  <a:pt x="112" y="-1"/>
                                  <a:pt x="90" y="27"/>
                                  <a:pt x="83" y="37"/>
                                </a:cubicBezTo>
                                <a:cubicBezTo>
                                  <a:pt x="82" y="13"/>
                                  <a:pt x="64" y="-1"/>
                                  <a:pt x="45" y="-1"/>
                                </a:cubicBezTo>
                                <a:cubicBezTo>
                                  <a:pt x="25" y="-1"/>
                                  <a:pt x="17" y="16"/>
                                  <a:pt x="13" y="23"/>
                                </a:cubicBezTo>
                                <a:cubicBezTo>
                                  <a:pt x="6" y="38"/>
                                  <a:pt x="0" y="63"/>
                                  <a:pt x="0" y="64"/>
                                </a:cubicBezTo>
                                <a:cubicBezTo>
                                  <a:pt x="0" y="69"/>
                                  <a:pt x="4" y="68"/>
                                  <a:pt x="5" y="69"/>
                                </a:cubicBezTo>
                                <a:cubicBezTo>
                                  <a:pt x="10" y="69"/>
                                  <a:pt x="10" y="68"/>
                                  <a:pt x="12" y="59"/>
                                </a:cubicBezTo>
                                <a:cubicBezTo>
                                  <a:pt x="19" y="29"/>
                                  <a:pt x="28" y="9"/>
                                  <a:pt x="43" y="9"/>
                                </a:cubicBezTo>
                                <a:cubicBezTo>
                                  <a:pt x="52" y="9"/>
                                  <a:pt x="57" y="14"/>
                                  <a:pt x="57" y="28"/>
                                </a:cubicBezTo>
                                <a:cubicBezTo>
                                  <a:pt x="57" y="37"/>
                                  <a:pt x="55" y="41"/>
                                  <a:pt x="49" y="63"/>
                                </a:cubicBezTo>
                                <a:cubicBezTo>
                                  <a:pt x="41" y="95"/>
                                  <a:pt x="34" y="128"/>
                                  <a:pt x="25" y="160"/>
                                </a:cubicBezTo>
                                <a:close/>
                              </a:path>
                            </a:pathLst>
                          </a:custGeom>
                          <a:solidFill>
                            <a:srgbClr val="000000"/>
                          </a:solidFill>
                          <a:ln w="0">
                            <a:noFill/>
                          </a:ln>
                        </wps:spPr>
                        <wps:bodyPr/>
                      </wps:wsp>
                      <wps:wsp>
                        <wps:cNvSpPr/>
                        <wps:spPr>
                          <a:xfrm>
                            <a:off x="605160" y="0"/>
                            <a:ext cx="54000" cy="151920"/>
                          </a:xfrm>
                          <a:custGeom>
                            <a:avLst/>
                            <a:gdLst/>
                            <a:ahLst/>
                            <a:rect l="0" t="0" r="r" b="b"/>
                            <a:pathLst>
                              <a:path w="150" h="422">
                                <a:moveTo>
                                  <a:pt x="88" y="57"/>
                                </a:moveTo>
                                <a:cubicBezTo>
                                  <a:pt x="88" y="40"/>
                                  <a:pt x="100" y="13"/>
                                  <a:pt x="146" y="10"/>
                                </a:cubicBezTo>
                                <a:cubicBezTo>
                                  <a:pt x="148" y="10"/>
                                  <a:pt x="149" y="8"/>
                                  <a:pt x="149" y="5"/>
                                </a:cubicBezTo>
                                <a:cubicBezTo>
                                  <a:pt x="149" y="0"/>
                                  <a:pt x="146" y="0"/>
                                  <a:pt x="141" y="0"/>
                                </a:cubicBezTo>
                                <a:cubicBezTo>
                                  <a:pt x="99" y="0"/>
                                  <a:pt x="61" y="22"/>
                                  <a:pt x="61" y="53"/>
                                </a:cubicBezTo>
                                <a:cubicBezTo>
                                  <a:pt x="61" y="85"/>
                                  <a:pt x="61" y="117"/>
                                  <a:pt x="61" y="150"/>
                                </a:cubicBezTo>
                                <a:cubicBezTo>
                                  <a:pt x="61" y="166"/>
                                  <a:pt x="61" y="180"/>
                                  <a:pt x="44" y="193"/>
                                </a:cubicBezTo>
                                <a:cubicBezTo>
                                  <a:pt x="29" y="206"/>
                                  <a:pt x="13" y="206"/>
                                  <a:pt x="3" y="207"/>
                                </a:cubicBezTo>
                                <a:cubicBezTo>
                                  <a:pt x="2" y="207"/>
                                  <a:pt x="-1" y="208"/>
                                  <a:pt x="-1" y="211"/>
                                </a:cubicBezTo>
                                <a:cubicBezTo>
                                  <a:pt x="-1" y="216"/>
                                  <a:pt x="2" y="216"/>
                                  <a:pt x="7" y="216"/>
                                </a:cubicBezTo>
                                <a:cubicBezTo>
                                  <a:pt x="34" y="218"/>
                                  <a:pt x="55" y="231"/>
                                  <a:pt x="59" y="253"/>
                                </a:cubicBezTo>
                                <a:cubicBezTo>
                                  <a:pt x="61" y="257"/>
                                  <a:pt x="61" y="258"/>
                                  <a:pt x="61" y="273"/>
                                </a:cubicBezTo>
                                <a:cubicBezTo>
                                  <a:pt x="61" y="301"/>
                                  <a:pt x="61" y="329"/>
                                  <a:pt x="61" y="356"/>
                                </a:cubicBezTo>
                                <a:cubicBezTo>
                                  <a:pt x="61" y="374"/>
                                  <a:pt x="61" y="388"/>
                                  <a:pt x="81" y="403"/>
                                </a:cubicBezTo>
                                <a:cubicBezTo>
                                  <a:pt x="97" y="416"/>
                                  <a:pt x="125" y="421"/>
                                  <a:pt x="141" y="421"/>
                                </a:cubicBezTo>
                                <a:cubicBezTo>
                                  <a:pt x="146" y="421"/>
                                  <a:pt x="149" y="421"/>
                                  <a:pt x="149" y="416"/>
                                </a:cubicBezTo>
                                <a:cubicBezTo>
                                  <a:pt x="149" y="412"/>
                                  <a:pt x="147" y="412"/>
                                  <a:pt x="142" y="412"/>
                                </a:cubicBezTo>
                                <a:cubicBezTo>
                                  <a:pt x="116" y="410"/>
                                  <a:pt x="95" y="396"/>
                                  <a:pt x="89" y="376"/>
                                </a:cubicBezTo>
                                <a:cubicBezTo>
                                  <a:pt x="88" y="371"/>
                                  <a:pt x="88" y="371"/>
                                  <a:pt x="88" y="355"/>
                                </a:cubicBezTo>
                                <a:cubicBezTo>
                                  <a:pt x="88" y="326"/>
                                  <a:pt x="88" y="296"/>
                                  <a:pt x="88" y="266"/>
                                </a:cubicBezTo>
                                <a:cubicBezTo>
                                  <a:pt x="88" y="247"/>
                                  <a:pt x="86" y="240"/>
                                  <a:pt x="71" y="228"/>
                                </a:cubicBezTo>
                                <a:cubicBezTo>
                                  <a:pt x="63" y="219"/>
                                  <a:pt x="51" y="214"/>
                                  <a:pt x="39" y="211"/>
                                </a:cubicBezTo>
                                <a:cubicBezTo>
                                  <a:pt x="74" y="201"/>
                                  <a:pt x="88" y="182"/>
                                  <a:pt x="88" y="158"/>
                                </a:cubicBezTo>
                                <a:cubicBezTo>
                                  <a:pt x="88" y="124"/>
                                  <a:pt x="88" y="91"/>
                                  <a:pt x="88" y="57"/>
                                </a:cubicBezTo>
                                <a:close/>
                              </a:path>
                            </a:pathLst>
                          </a:custGeom>
                          <a:solidFill>
                            <a:srgbClr val="000000"/>
                          </a:solidFill>
                          <a:ln w="0">
                            <a:noFill/>
                          </a:ln>
                        </wps:spPr>
                        <wps:bodyPr/>
                      </wps:wsp>
                      <wps:wsp>
                        <wps:cNvSpPr/>
                        <wps:spPr>
                          <a:xfrm>
                            <a:off x="675720" y="11520"/>
                            <a:ext cx="110520" cy="102240"/>
                          </a:xfrm>
                          <a:custGeom>
                            <a:avLst/>
                            <a:gdLst/>
                            <a:ahLst/>
                            <a:rect l="0" t="0" r="r" b="b"/>
                            <a:pathLst>
                              <a:path w="307" h="284">
                                <a:moveTo>
                                  <a:pt x="282" y="186"/>
                                </a:moveTo>
                                <a:cubicBezTo>
                                  <a:pt x="283" y="185"/>
                                  <a:pt x="283" y="182"/>
                                  <a:pt x="285" y="181"/>
                                </a:cubicBezTo>
                                <a:cubicBezTo>
                                  <a:pt x="285" y="180"/>
                                  <a:pt x="285" y="176"/>
                                  <a:pt x="280" y="176"/>
                                </a:cubicBezTo>
                                <a:cubicBezTo>
                                  <a:pt x="276" y="176"/>
                                  <a:pt x="275" y="179"/>
                                  <a:pt x="274" y="181"/>
                                </a:cubicBezTo>
                                <a:cubicBezTo>
                                  <a:pt x="247" y="243"/>
                                  <a:pt x="232" y="270"/>
                                  <a:pt x="159" y="270"/>
                                </a:cubicBezTo>
                                <a:cubicBezTo>
                                  <a:pt x="138" y="270"/>
                                  <a:pt x="118" y="270"/>
                                  <a:pt x="97" y="270"/>
                                </a:cubicBezTo>
                                <a:cubicBezTo>
                                  <a:pt x="91" y="270"/>
                                  <a:pt x="91" y="270"/>
                                  <a:pt x="88" y="270"/>
                                </a:cubicBezTo>
                                <a:cubicBezTo>
                                  <a:pt x="84" y="270"/>
                                  <a:pt x="83" y="269"/>
                                  <a:pt x="83" y="265"/>
                                </a:cubicBezTo>
                                <a:cubicBezTo>
                                  <a:pt x="83" y="264"/>
                                  <a:pt x="83" y="264"/>
                                  <a:pt x="85" y="256"/>
                                </a:cubicBezTo>
                                <a:cubicBezTo>
                                  <a:pt x="95" y="219"/>
                                  <a:pt x="105" y="180"/>
                                  <a:pt x="114" y="143"/>
                                </a:cubicBezTo>
                                <a:cubicBezTo>
                                  <a:pt x="127" y="143"/>
                                  <a:pt x="142" y="143"/>
                                  <a:pt x="155" y="143"/>
                                </a:cubicBezTo>
                                <a:cubicBezTo>
                                  <a:pt x="191" y="143"/>
                                  <a:pt x="191" y="151"/>
                                  <a:pt x="191" y="162"/>
                                </a:cubicBezTo>
                                <a:cubicBezTo>
                                  <a:pt x="191" y="164"/>
                                  <a:pt x="191" y="169"/>
                                  <a:pt x="189" y="182"/>
                                </a:cubicBezTo>
                                <a:cubicBezTo>
                                  <a:pt x="187" y="185"/>
                                  <a:pt x="187" y="186"/>
                                  <a:pt x="187" y="187"/>
                                </a:cubicBezTo>
                                <a:cubicBezTo>
                                  <a:pt x="187" y="190"/>
                                  <a:pt x="189" y="192"/>
                                  <a:pt x="192" y="192"/>
                                </a:cubicBezTo>
                                <a:cubicBezTo>
                                  <a:pt x="196" y="192"/>
                                  <a:pt x="197" y="190"/>
                                  <a:pt x="199" y="184"/>
                                </a:cubicBezTo>
                                <a:cubicBezTo>
                                  <a:pt x="208" y="150"/>
                                  <a:pt x="215" y="118"/>
                                  <a:pt x="223" y="85"/>
                                </a:cubicBezTo>
                                <a:cubicBezTo>
                                  <a:pt x="223" y="83"/>
                                  <a:pt x="221" y="80"/>
                                  <a:pt x="217" y="80"/>
                                </a:cubicBezTo>
                                <a:cubicBezTo>
                                  <a:pt x="214" y="80"/>
                                  <a:pt x="213" y="83"/>
                                  <a:pt x="211" y="87"/>
                                </a:cubicBezTo>
                                <a:cubicBezTo>
                                  <a:pt x="203" y="120"/>
                                  <a:pt x="196" y="130"/>
                                  <a:pt x="156" y="130"/>
                                </a:cubicBezTo>
                                <a:cubicBezTo>
                                  <a:pt x="143" y="130"/>
                                  <a:pt x="130" y="130"/>
                                  <a:pt x="117" y="130"/>
                                </a:cubicBezTo>
                                <a:cubicBezTo>
                                  <a:pt x="125" y="95"/>
                                  <a:pt x="133" y="61"/>
                                  <a:pt x="142" y="27"/>
                                </a:cubicBezTo>
                                <a:cubicBezTo>
                                  <a:pt x="147" y="13"/>
                                  <a:pt x="147" y="12"/>
                                  <a:pt x="165" y="12"/>
                                </a:cubicBezTo>
                                <a:cubicBezTo>
                                  <a:pt x="185" y="12"/>
                                  <a:pt x="204" y="12"/>
                                  <a:pt x="225" y="12"/>
                                </a:cubicBezTo>
                                <a:cubicBezTo>
                                  <a:pt x="276" y="12"/>
                                  <a:pt x="288" y="24"/>
                                  <a:pt x="288" y="59"/>
                                </a:cubicBezTo>
                                <a:cubicBezTo>
                                  <a:pt x="288" y="68"/>
                                  <a:pt x="288" y="69"/>
                                  <a:pt x="287" y="80"/>
                                </a:cubicBezTo>
                                <a:cubicBezTo>
                                  <a:pt x="287" y="83"/>
                                  <a:pt x="287" y="85"/>
                                  <a:pt x="287" y="87"/>
                                </a:cubicBezTo>
                                <a:cubicBezTo>
                                  <a:pt x="287" y="89"/>
                                  <a:pt x="288" y="94"/>
                                  <a:pt x="292" y="94"/>
                                </a:cubicBezTo>
                                <a:cubicBezTo>
                                  <a:pt x="297" y="94"/>
                                  <a:pt x="297" y="91"/>
                                  <a:pt x="298" y="83"/>
                                </a:cubicBezTo>
                                <a:cubicBezTo>
                                  <a:pt x="300" y="59"/>
                                  <a:pt x="304" y="33"/>
                                  <a:pt x="306" y="9"/>
                                </a:cubicBezTo>
                                <a:cubicBezTo>
                                  <a:pt x="307" y="-1"/>
                                  <a:pt x="305" y="-1"/>
                                  <a:pt x="294" y="-1"/>
                                </a:cubicBezTo>
                                <a:cubicBezTo>
                                  <a:pt x="223" y="-1"/>
                                  <a:pt x="153" y="-1"/>
                                  <a:pt x="82" y="-1"/>
                                </a:cubicBezTo>
                                <a:cubicBezTo>
                                  <a:pt x="73" y="-1"/>
                                  <a:pt x="69" y="-1"/>
                                  <a:pt x="69" y="7"/>
                                </a:cubicBezTo>
                                <a:cubicBezTo>
                                  <a:pt x="69" y="12"/>
                                  <a:pt x="72" y="12"/>
                                  <a:pt x="81" y="12"/>
                                </a:cubicBezTo>
                                <a:cubicBezTo>
                                  <a:pt x="96" y="12"/>
                                  <a:pt x="108" y="12"/>
                                  <a:pt x="108" y="19"/>
                                </a:cubicBezTo>
                                <a:cubicBezTo>
                                  <a:pt x="108" y="20"/>
                                  <a:pt x="108" y="21"/>
                                  <a:pt x="106" y="29"/>
                                </a:cubicBezTo>
                                <a:cubicBezTo>
                                  <a:pt x="88" y="103"/>
                                  <a:pt x="69" y="178"/>
                                  <a:pt x="51" y="251"/>
                                </a:cubicBezTo>
                                <a:cubicBezTo>
                                  <a:pt x="46" y="267"/>
                                  <a:pt x="46" y="270"/>
                                  <a:pt x="12" y="270"/>
                                </a:cubicBezTo>
                                <a:cubicBezTo>
                                  <a:pt x="5" y="270"/>
                                  <a:pt x="0" y="270"/>
                                  <a:pt x="0" y="279"/>
                                </a:cubicBezTo>
                                <a:cubicBezTo>
                                  <a:pt x="0" y="283"/>
                                  <a:pt x="4" y="283"/>
                                  <a:pt x="12" y="283"/>
                                </a:cubicBezTo>
                                <a:cubicBezTo>
                                  <a:pt x="85" y="283"/>
                                  <a:pt x="157" y="283"/>
                                  <a:pt x="231" y="283"/>
                                </a:cubicBezTo>
                                <a:cubicBezTo>
                                  <a:pt x="240" y="283"/>
                                  <a:pt x="241" y="283"/>
                                  <a:pt x="244" y="276"/>
                                </a:cubicBezTo>
                                <a:cubicBezTo>
                                  <a:pt x="257" y="246"/>
                                  <a:pt x="269" y="216"/>
                                  <a:pt x="282" y="186"/>
                                </a:cubicBezTo>
                                <a:close/>
                              </a:path>
                            </a:pathLst>
                          </a:custGeom>
                          <a:solidFill>
                            <a:srgbClr val="000000"/>
                          </a:solidFill>
                          <a:ln w="0">
                            <a:noFill/>
                          </a:ln>
                        </wps:spPr>
                        <wps:bodyPr/>
                      </wps:wsp>
                      <wps:wsp>
                        <wps:cNvSpPr/>
                        <wps:spPr>
                          <a:xfrm>
                            <a:off x="846000" y="32400"/>
                            <a:ext cx="92880" cy="87480"/>
                          </a:xfrm>
                          <a:custGeom>
                            <a:avLst/>
                            <a:gdLst/>
                            <a:ahLst/>
                            <a:rect l="0" t="0" r="r" b="b"/>
                            <a:pathLst>
                              <a:path w="258" h="243">
                                <a:moveTo>
                                  <a:pt x="248" y="130"/>
                                </a:moveTo>
                                <a:cubicBezTo>
                                  <a:pt x="253" y="128"/>
                                  <a:pt x="257" y="126"/>
                                  <a:pt x="257" y="121"/>
                                </a:cubicBezTo>
                                <a:cubicBezTo>
                                  <a:pt x="257" y="115"/>
                                  <a:pt x="253" y="115"/>
                                  <a:pt x="248" y="112"/>
                                </a:cubicBezTo>
                                <a:cubicBezTo>
                                  <a:pt x="170" y="75"/>
                                  <a:pt x="92" y="39"/>
                                  <a:pt x="14" y="2"/>
                                </a:cubicBezTo>
                                <a:cubicBezTo>
                                  <a:pt x="10" y="-1"/>
                                  <a:pt x="8" y="-1"/>
                                  <a:pt x="7" y="-1"/>
                                </a:cubicBezTo>
                                <a:cubicBezTo>
                                  <a:pt x="2" y="-1"/>
                                  <a:pt x="-1" y="3"/>
                                  <a:pt x="-1" y="8"/>
                                </a:cubicBezTo>
                                <a:cubicBezTo>
                                  <a:pt x="-1" y="11"/>
                                  <a:pt x="1" y="14"/>
                                  <a:pt x="7" y="17"/>
                                </a:cubicBezTo>
                                <a:cubicBezTo>
                                  <a:pt x="80" y="52"/>
                                  <a:pt x="155" y="86"/>
                                  <a:pt x="228" y="121"/>
                                </a:cubicBezTo>
                                <a:cubicBezTo>
                                  <a:pt x="155" y="156"/>
                                  <a:pt x="80" y="191"/>
                                  <a:pt x="7" y="225"/>
                                </a:cubicBezTo>
                                <a:cubicBezTo>
                                  <a:pt x="1" y="228"/>
                                  <a:pt x="-1" y="230"/>
                                  <a:pt x="-1" y="234"/>
                                </a:cubicBezTo>
                                <a:cubicBezTo>
                                  <a:pt x="-1" y="239"/>
                                  <a:pt x="2" y="242"/>
                                  <a:pt x="7" y="242"/>
                                </a:cubicBezTo>
                                <a:cubicBezTo>
                                  <a:pt x="8" y="242"/>
                                  <a:pt x="10" y="242"/>
                                  <a:pt x="14" y="240"/>
                                </a:cubicBezTo>
                                <a:cubicBezTo>
                                  <a:pt x="92" y="204"/>
                                  <a:pt x="170" y="167"/>
                                  <a:pt x="248" y="130"/>
                                </a:cubicBezTo>
                                <a:close/>
                              </a:path>
                            </a:pathLst>
                          </a:custGeom>
                          <a:solidFill>
                            <a:srgbClr val="000000"/>
                          </a:solidFill>
                          <a:ln w="0">
                            <a:noFill/>
                          </a:ln>
                        </wps:spPr>
                        <wps:bodyPr/>
                      </wps:wsp>
                      <wps:wsp>
                        <wps:cNvSpPr/>
                        <wps:spPr>
                          <a:xfrm>
                            <a:off x="999000" y="13320"/>
                            <a:ext cx="64080" cy="103680"/>
                          </a:xfrm>
                          <a:custGeom>
                            <a:avLst/>
                            <a:gdLst/>
                            <a:ahLst/>
                            <a:rect l="0" t="0" r="r" b="b"/>
                            <a:pathLst>
                              <a:path w="178" h="288">
                                <a:moveTo>
                                  <a:pt x="177" y="145"/>
                                </a:moveTo>
                                <a:cubicBezTo>
                                  <a:pt x="177" y="111"/>
                                  <a:pt x="175" y="78"/>
                                  <a:pt x="159" y="46"/>
                                </a:cubicBezTo>
                                <a:cubicBezTo>
                                  <a:pt x="140" y="6"/>
                                  <a:pt x="105" y="0"/>
                                  <a:pt x="88" y="0"/>
                                </a:cubicBezTo>
                                <a:cubicBezTo>
                                  <a:pt x="63" y="0"/>
                                  <a:pt x="32" y="10"/>
                                  <a:pt x="15" y="49"/>
                                </a:cubicBezTo>
                                <a:cubicBezTo>
                                  <a:pt x="1" y="79"/>
                                  <a:pt x="0" y="111"/>
                                  <a:pt x="0" y="145"/>
                                </a:cubicBezTo>
                                <a:cubicBezTo>
                                  <a:pt x="0" y="176"/>
                                  <a:pt x="1" y="215"/>
                                  <a:pt x="18" y="245"/>
                                </a:cubicBezTo>
                                <a:cubicBezTo>
                                  <a:pt x="36" y="280"/>
                                  <a:pt x="67" y="288"/>
                                  <a:pt x="87" y="288"/>
                                </a:cubicBezTo>
                                <a:cubicBezTo>
                                  <a:pt x="110" y="288"/>
                                  <a:pt x="142" y="280"/>
                                  <a:pt x="162" y="239"/>
                                </a:cubicBezTo>
                                <a:cubicBezTo>
                                  <a:pt x="175" y="211"/>
                                  <a:pt x="177" y="179"/>
                                  <a:pt x="177" y="145"/>
                                </a:cubicBezTo>
                                <a:moveTo>
                                  <a:pt x="87" y="278"/>
                                </a:moveTo>
                                <a:cubicBezTo>
                                  <a:pt x="72" y="278"/>
                                  <a:pt x="46" y="268"/>
                                  <a:pt x="39" y="228"/>
                                </a:cubicBezTo>
                                <a:cubicBezTo>
                                  <a:pt x="34" y="204"/>
                                  <a:pt x="34" y="164"/>
                                  <a:pt x="34" y="140"/>
                                </a:cubicBezTo>
                                <a:cubicBezTo>
                                  <a:pt x="34" y="113"/>
                                  <a:pt x="34" y="85"/>
                                  <a:pt x="38" y="62"/>
                                </a:cubicBezTo>
                                <a:cubicBezTo>
                                  <a:pt x="45" y="13"/>
                                  <a:pt x="78" y="8"/>
                                  <a:pt x="87" y="8"/>
                                </a:cubicBezTo>
                                <a:cubicBezTo>
                                  <a:pt x="102" y="8"/>
                                  <a:pt x="129" y="16"/>
                                  <a:pt x="138" y="57"/>
                                </a:cubicBezTo>
                                <a:cubicBezTo>
                                  <a:pt x="141" y="81"/>
                                  <a:pt x="141" y="114"/>
                                  <a:pt x="141" y="140"/>
                                </a:cubicBezTo>
                                <a:cubicBezTo>
                                  <a:pt x="141" y="171"/>
                                  <a:pt x="141" y="200"/>
                                  <a:pt x="136" y="227"/>
                                </a:cubicBezTo>
                                <a:cubicBezTo>
                                  <a:pt x="130" y="266"/>
                                  <a:pt x="106" y="278"/>
                                  <a:pt x="87" y="278"/>
                                </a:cubicBezTo>
                                <a:close/>
                              </a:path>
                            </a:pathLst>
                          </a:custGeom>
                          <a:solidFill>
                            <a:srgbClr val="000000"/>
                          </a:solidFill>
                          <a:ln w="0">
                            <a:noFill/>
                          </a:ln>
                        </wps:spPr>
                        <wps:bodyPr/>
                      </wps:wsp>
                      <wps:wsp>
                        <wps:cNvSpPr/>
                        <wps:spPr>
                          <a:xfrm>
                            <a:off x="1086480" y="0"/>
                            <a:ext cx="6480" cy="151920"/>
                          </a:xfrm>
                          <a:custGeom>
                            <a:avLst/>
                            <a:gdLst/>
                            <a:ahLst/>
                            <a:rect l="0" t="0" r="r" b="b"/>
                            <a:pathLst>
                              <a:path w="18" h="422">
                                <a:moveTo>
                                  <a:pt x="17" y="16"/>
                                </a:moveTo>
                                <a:cubicBezTo>
                                  <a:pt x="17" y="9"/>
                                  <a:pt x="17" y="0"/>
                                  <a:pt x="9" y="0"/>
                                </a:cubicBezTo>
                                <a:cubicBezTo>
                                  <a:pt x="0" y="0"/>
                                  <a:pt x="0" y="9"/>
                                  <a:pt x="0" y="16"/>
                                </a:cubicBezTo>
                                <a:cubicBezTo>
                                  <a:pt x="0" y="146"/>
                                  <a:pt x="0" y="276"/>
                                  <a:pt x="0" y="406"/>
                                </a:cubicBezTo>
                                <a:cubicBezTo>
                                  <a:pt x="0" y="413"/>
                                  <a:pt x="0" y="421"/>
                                  <a:pt x="9" y="421"/>
                                </a:cubicBezTo>
                                <a:cubicBezTo>
                                  <a:pt x="17" y="421"/>
                                  <a:pt x="17" y="413"/>
                                  <a:pt x="17" y="406"/>
                                </a:cubicBezTo>
                                <a:cubicBezTo>
                                  <a:pt x="17" y="276"/>
                                  <a:pt x="17" y="146"/>
                                  <a:pt x="17" y="16"/>
                                </a:cubicBezTo>
                                <a:close/>
                              </a:path>
                            </a:pathLst>
                          </a:custGeom>
                          <a:solidFill>
                            <a:srgbClr val="000000"/>
                          </a:solidFill>
                          <a:ln w="0">
                            <a:noFill/>
                          </a:ln>
                        </wps:spPr>
                        <wps:bodyPr/>
                      </wps:wsp>
                      <wps:wsp>
                        <wps:cNvSpPr/>
                        <wps:spPr>
                          <a:xfrm>
                            <a:off x="1125720" y="0"/>
                            <a:ext cx="34920" cy="151920"/>
                          </a:xfrm>
                          <a:custGeom>
                            <a:avLst/>
                            <a:gdLst/>
                            <a:ahLst/>
                            <a:rect l="0" t="0" r="r" b="b"/>
                            <a:pathLst>
                              <a:path w="97" h="422">
                                <a:moveTo>
                                  <a:pt x="98" y="416"/>
                                </a:moveTo>
                                <a:cubicBezTo>
                                  <a:pt x="98" y="415"/>
                                  <a:pt x="98" y="415"/>
                                  <a:pt x="92" y="408"/>
                                </a:cubicBezTo>
                                <a:cubicBezTo>
                                  <a:pt x="39" y="354"/>
                                  <a:pt x="24" y="275"/>
                                  <a:pt x="24" y="211"/>
                                </a:cubicBezTo>
                                <a:cubicBezTo>
                                  <a:pt x="24" y="138"/>
                                  <a:pt x="41" y="64"/>
                                  <a:pt x="93" y="13"/>
                                </a:cubicBezTo>
                                <a:cubicBezTo>
                                  <a:pt x="98" y="7"/>
                                  <a:pt x="98" y="7"/>
                                  <a:pt x="98" y="5"/>
                                </a:cubicBezTo>
                                <a:cubicBezTo>
                                  <a:pt x="98" y="2"/>
                                  <a:pt x="96" y="0"/>
                                  <a:pt x="94" y="0"/>
                                </a:cubicBezTo>
                                <a:cubicBezTo>
                                  <a:pt x="89" y="0"/>
                                  <a:pt x="52" y="29"/>
                                  <a:pt x="27" y="83"/>
                                </a:cubicBezTo>
                                <a:cubicBezTo>
                                  <a:pt x="5" y="129"/>
                                  <a:pt x="0" y="176"/>
                                  <a:pt x="0" y="211"/>
                                </a:cubicBezTo>
                                <a:cubicBezTo>
                                  <a:pt x="0" y="243"/>
                                  <a:pt x="5" y="294"/>
                                  <a:pt x="28" y="342"/>
                                </a:cubicBezTo>
                                <a:cubicBezTo>
                                  <a:pt x="53" y="394"/>
                                  <a:pt x="89" y="421"/>
                                  <a:pt x="94" y="421"/>
                                </a:cubicBezTo>
                                <a:cubicBezTo>
                                  <a:pt x="96" y="421"/>
                                  <a:pt x="98" y="420"/>
                                  <a:pt x="98" y="416"/>
                                </a:cubicBezTo>
                                <a:close/>
                              </a:path>
                            </a:pathLst>
                          </a:custGeom>
                          <a:solidFill>
                            <a:srgbClr val="000000"/>
                          </a:solidFill>
                          <a:ln w="0">
                            <a:noFill/>
                          </a:ln>
                        </wps:spPr>
                        <wps:bodyPr/>
                      </wps:wsp>
                      <wps:wsp>
                        <wps:cNvSpPr/>
                        <wps:spPr>
                          <a:xfrm>
                            <a:off x="1175400" y="11520"/>
                            <a:ext cx="110520" cy="102240"/>
                          </a:xfrm>
                          <a:custGeom>
                            <a:avLst/>
                            <a:gdLst/>
                            <a:ahLst/>
                            <a:rect l="0" t="0" r="r" b="b"/>
                            <a:pathLst>
                              <a:path w="307" h="284">
                                <a:moveTo>
                                  <a:pt x="284" y="186"/>
                                </a:moveTo>
                                <a:cubicBezTo>
                                  <a:pt x="284" y="185"/>
                                  <a:pt x="285" y="182"/>
                                  <a:pt x="285" y="181"/>
                                </a:cubicBezTo>
                                <a:cubicBezTo>
                                  <a:pt x="285" y="180"/>
                                  <a:pt x="285" y="176"/>
                                  <a:pt x="280" y="176"/>
                                </a:cubicBezTo>
                                <a:cubicBezTo>
                                  <a:pt x="276" y="176"/>
                                  <a:pt x="275" y="179"/>
                                  <a:pt x="275" y="181"/>
                                </a:cubicBezTo>
                                <a:cubicBezTo>
                                  <a:pt x="248" y="243"/>
                                  <a:pt x="232" y="270"/>
                                  <a:pt x="160" y="270"/>
                                </a:cubicBezTo>
                                <a:cubicBezTo>
                                  <a:pt x="140" y="270"/>
                                  <a:pt x="118" y="270"/>
                                  <a:pt x="98" y="270"/>
                                </a:cubicBezTo>
                                <a:cubicBezTo>
                                  <a:pt x="92" y="270"/>
                                  <a:pt x="92" y="270"/>
                                  <a:pt x="89" y="270"/>
                                </a:cubicBezTo>
                                <a:cubicBezTo>
                                  <a:pt x="84" y="270"/>
                                  <a:pt x="83" y="269"/>
                                  <a:pt x="83" y="265"/>
                                </a:cubicBezTo>
                                <a:cubicBezTo>
                                  <a:pt x="83" y="264"/>
                                  <a:pt x="83" y="264"/>
                                  <a:pt x="86" y="256"/>
                                </a:cubicBezTo>
                                <a:cubicBezTo>
                                  <a:pt x="95" y="219"/>
                                  <a:pt x="105" y="180"/>
                                  <a:pt x="114" y="143"/>
                                </a:cubicBezTo>
                                <a:cubicBezTo>
                                  <a:pt x="129" y="143"/>
                                  <a:pt x="142" y="143"/>
                                  <a:pt x="156" y="143"/>
                                </a:cubicBezTo>
                                <a:cubicBezTo>
                                  <a:pt x="191" y="143"/>
                                  <a:pt x="191" y="151"/>
                                  <a:pt x="191" y="162"/>
                                </a:cubicBezTo>
                                <a:cubicBezTo>
                                  <a:pt x="191" y="164"/>
                                  <a:pt x="191" y="169"/>
                                  <a:pt x="189" y="182"/>
                                </a:cubicBezTo>
                                <a:cubicBezTo>
                                  <a:pt x="188" y="185"/>
                                  <a:pt x="188" y="186"/>
                                  <a:pt x="188" y="187"/>
                                </a:cubicBezTo>
                                <a:cubicBezTo>
                                  <a:pt x="188" y="190"/>
                                  <a:pt x="189" y="192"/>
                                  <a:pt x="192" y="192"/>
                                </a:cubicBezTo>
                                <a:cubicBezTo>
                                  <a:pt x="196" y="192"/>
                                  <a:pt x="197" y="190"/>
                                  <a:pt x="200" y="184"/>
                                </a:cubicBezTo>
                                <a:cubicBezTo>
                                  <a:pt x="208" y="150"/>
                                  <a:pt x="215" y="118"/>
                                  <a:pt x="224" y="85"/>
                                </a:cubicBezTo>
                                <a:cubicBezTo>
                                  <a:pt x="224" y="83"/>
                                  <a:pt x="221" y="80"/>
                                  <a:pt x="219" y="80"/>
                                </a:cubicBezTo>
                                <a:cubicBezTo>
                                  <a:pt x="214" y="80"/>
                                  <a:pt x="214" y="83"/>
                                  <a:pt x="213" y="87"/>
                                </a:cubicBezTo>
                                <a:cubicBezTo>
                                  <a:pt x="203" y="120"/>
                                  <a:pt x="196" y="130"/>
                                  <a:pt x="158" y="130"/>
                                </a:cubicBezTo>
                                <a:cubicBezTo>
                                  <a:pt x="144" y="130"/>
                                  <a:pt x="131" y="130"/>
                                  <a:pt x="118" y="130"/>
                                </a:cubicBezTo>
                                <a:cubicBezTo>
                                  <a:pt x="126" y="95"/>
                                  <a:pt x="135" y="61"/>
                                  <a:pt x="143" y="27"/>
                                </a:cubicBezTo>
                                <a:cubicBezTo>
                                  <a:pt x="147" y="13"/>
                                  <a:pt x="147" y="12"/>
                                  <a:pt x="166" y="12"/>
                                </a:cubicBezTo>
                                <a:cubicBezTo>
                                  <a:pt x="185" y="12"/>
                                  <a:pt x="206" y="12"/>
                                  <a:pt x="225" y="12"/>
                                </a:cubicBezTo>
                                <a:cubicBezTo>
                                  <a:pt x="276" y="12"/>
                                  <a:pt x="290" y="24"/>
                                  <a:pt x="290" y="59"/>
                                </a:cubicBezTo>
                                <a:cubicBezTo>
                                  <a:pt x="290" y="68"/>
                                  <a:pt x="290" y="69"/>
                                  <a:pt x="287" y="80"/>
                                </a:cubicBezTo>
                                <a:cubicBezTo>
                                  <a:pt x="287" y="83"/>
                                  <a:pt x="287" y="85"/>
                                  <a:pt x="287" y="87"/>
                                </a:cubicBezTo>
                                <a:cubicBezTo>
                                  <a:pt x="287" y="89"/>
                                  <a:pt x="288" y="94"/>
                                  <a:pt x="292" y="94"/>
                                </a:cubicBezTo>
                                <a:cubicBezTo>
                                  <a:pt x="297" y="94"/>
                                  <a:pt x="297" y="91"/>
                                  <a:pt x="298" y="83"/>
                                </a:cubicBezTo>
                                <a:cubicBezTo>
                                  <a:pt x="300" y="59"/>
                                  <a:pt x="304" y="33"/>
                                  <a:pt x="306" y="9"/>
                                </a:cubicBezTo>
                                <a:cubicBezTo>
                                  <a:pt x="308" y="-1"/>
                                  <a:pt x="305" y="-1"/>
                                  <a:pt x="294" y="-1"/>
                                </a:cubicBezTo>
                                <a:cubicBezTo>
                                  <a:pt x="224" y="-1"/>
                                  <a:pt x="153" y="-1"/>
                                  <a:pt x="82" y="-1"/>
                                </a:cubicBezTo>
                                <a:cubicBezTo>
                                  <a:pt x="74" y="-1"/>
                                  <a:pt x="69" y="-1"/>
                                  <a:pt x="69" y="7"/>
                                </a:cubicBezTo>
                                <a:cubicBezTo>
                                  <a:pt x="69" y="12"/>
                                  <a:pt x="74" y="12"/>
                                  <a:pt x="81" y="12"/>
                                </a:cubicBezTo>
                                <a:cubicBezTo>
                                  <a:pt x="96" y="12"/>
                                  <a:pt x="108" y="12"/>
                                  <a:pt x="108" y="19"/>
                                </a:cubicBezTo>
                                <a:cubicBezTo>
                                  <a:pt x="108" y="20"/>
                                  <a:pt x="108" y="21"/>
                                  <a:pt x="106" y="29"/>
                                </a:cubicBezTo>
                                <a:cubicBezTo>
                                  <a:pt x="88" y="103"/>
                                  <a:pt x="69" y="178"/>
                                  <a:pt x="51" y="251"/>
                                </a:cubicBezTo>
                                <a:cubicBezTo>
                                  <a:pt x="46" y="267"/>
                                  <a:pt x="46" y="270"/>
                                  <a:pt x="12" y="270"/>
                                </a:cubicBezTo>
                                <a:cubicBezTo>
                                  <a:pt x="5" y="270"/>
                                  <a:pt x="0" y="270"/>
                                  <a:pt x="0" y="279"/>
                                </a:cubicBezTo>
                                <a:cubicBezTo>
                                  <a:pt x="0" y="283"/>
                                  <a:pt x="4" y="283"/>
                                  <a:pt x="12" y="283"/>
                                </a:cubicBezTo>
                                <a:cubicBezTo>
                                  <a:pt x="86" y="283"/>
                                  <a:pt x="158" y="283"/>
                                  <a:pt x="231" y="283"/>
                                </a:cubicBezTo>
                                <a:cubicBezTo>
                                  <a:pt x="240" y="283"/>
                                  <a:pt x="242" y="283"/>
                                  <a:pt x="244" y="276"/>
                                </a:cubicBezTo>
                                <a:cubicBezTo>
                                  <a:pt x="257" y="246"/>
                                  <a:pt x="270" y="216"/>
                                  <a:pt x="284" y="186"/>
                                </a:cubicBezTo>
                                <a:close/>
                              </a:path>
                            </a:pathLst>
                          </a:custGeom>
                          <a:solidFill>
                            <a:srgbClr val="000000"/>
                          </a:solidFill>
                          <a:ln w="0">
                            <a:noFill/>
                          </a:ln>
                        </wps:spPr>
                        <wps:bodyPr/>
                      </wps:wsp>
                      <wps:wsp>
                        <wps:cNvSpPr/>
                        <wps:spPr>
                          <a:xfrm>
                            <a:off x="1295280" y="47160"/>
                            <a:ext cx="75600" cy="68760"/>
                          </a:xfrm>
                          <a:custGeom>
                            <a:avLst/>
                            <a:gdLst/>
                            <a:ahLst/>
                            <a:rect l="0" t="0" r="r" b="b"/>
                            <a:pathLst>
                              <a:path w="210" h="191">
                                <a:moveTo>
                                  <a:pt x="128" y="58"/>
                                </a:moveTo>
                                <a:cubicBezTo>
                                  <a:pt x="131" y="47"/>
                                  <a:pt x="140" y="9"/>
                                  <a:pt x="170" y="9"/>
                                </a:cubicBezTo>
                                <a:cubicBezTo>
                                  <a:pt x="171" y="9"/>
                                  <a:pt x="182" y="9"/>
                                  <a:pt x="191" y="14"/>
                                </a:cubicBezTo>
                                <a:cubicBezTo>
                                  <a:pt x="179" y="16"/>
                                  <a:pt x="170" y="27"/>
                                  <a:pt x="170" y="37"/>
                                </a:cubicBezTo>
                                <a:cubicBezTo>
                                  <a:pt x="170" y="44"/>
                                  <a:pt x="175" y="52"/>
                                  <a:pt x="187" y="52"/>
                                </a:cubicBezTo>
                                <a:cubicBezTo>
                                  <a:pt x="195" y="52"/>
                                  <a:pt x="210" y="44"/>
                                  <a:pt x="210" y="27"/>
                                </a:cubicBezTo>
                                <a:cubicBezTo>
                                  <a:pt x="210" y="5"/>
                                  <a:pt x="185" y="-1"/>
                                  <a:pt x="170" y="-1"/>
                                </a:cubicBezTo>
                                <a:cubicBezTo>
                                  <a:pt x="146" y="-1"/>
                                  <a:pt x="131" y="22"/>
                                  <a:pt x="126" y="32"/>
                                </a:cubicBezTo>
                                <a:cubicBezTo>
                                  <a:pt x="115" y="4"/>
                                  <a:pt x="92" y="-1"/>
                                  <a:pt x="80" y="-1"/>
                                </a:cubicBezTo>
                                <a:cubicBezTo>
                                  <a:pt x="37" y="-1"/>
                                  <a:pt x="13" y="53"/>
                                  <a:pt x="13" y="64"/>
                                </a:cubicBezTo>
                                <a:cubicBezTo>
                                  <a:pt x="13" y="69"/>
                                  <a:pt x="17" y="69"/>
                                  <a:pt x="18" y="69"/>
                                </a:cubicBezTo>
                                <a:cubicBezTo>
                                  <a:pt x="21" y="69"/>
                                  <a:pt x="23" y="68"/>
                                  <a:pt x="23" y="64"/>
                                </a:cubicBezTo>
                                <a:cubicBezTo>
                                  <a:pt x="37" y="20"/>
                                  <a:pt x="66" y="9"/>
                                  <a:pt x="79" y="9"/>
                                </a:cubicBezTo>
                                <a:cubicBezTo>
                                  <a:pt x="87" y="9"/>
                                  <a:pt x="102" y="13"/>
                                  <a:pt x="102" y="37"/>
                                </a:cubicBezTo>
                                <a:cubicBezTo>
                                  <a:pt x="102" y="50"/>
                                  <a:pt x="95" y="79"/>
                                  <a:pt x="79" y="138"/>
                                </a:cubicBezTo>
                                <a:cubicBezTo>
                                  <a:pt x="73" y="164"/>
                                  <a:pt x="59" y="181"/>
                                  <a:pt x="39" y="181"/>
                                </a:cubicBezTo>
                                <a:cubicBezTo>
                                  <a:pt x="37" y="181"/>
                                  <a:pt x="27" y="181"/>
                                  <a:pt x="18" y="176"/>
                                </a:cubicBezTo>
                                <a:cubicBezTo>
                                  <a:pt x="29" y="174"/>
                                  <a:pt x="38" y="165"/>
                                  <a:pt x="38" y="153"/>
                                </a:cubicBezTo>
                                <a:cubicBezTo>
                                  <a:pt x="38" y="141"/>
                                  <a:pt x="29" y="139"/>
                                  <a:pt x="23" y="139"/>
                                </a:cubicBezTo>
                                <a:cubicBezTo>
                                  <a:pt x="9" y="139"/>
                                  <a:pt x="0" y="150"/>
                                  <a:pt x="0" y="163"/>
                                </a:cubicBezTo>
                                <a:cubicBezTo>
                                  <a:pt x="0" y="182"/>
                                  <a:pt x="20" y="190"/>
                                  <a:pt x="39" y="190"/>
                                </a:cubicBezTo>
                                <a:cubicBezTo>
                                  <a:pt x="67" y="190"/>
                                  <a:pt x="83" y="160"/>
                                  <a:pt x="84" y="158"/>
                                </a:cubicBezTo>
                                <a:cubicBezTo>
                                  <a:pt x="89" y="174"/>
                                  <a:pt x="103" y="190"/>
                                  <a:pt x="129" y="190"/>
                                </a:cubicBezTo>
                                <a:cubicBezTo>
                                  <a:pt x="173" y="190"/>
                                  <a:pt x="197" y="136"/>
                                  <a:pt x="197" y="126"/>
                                </a:cubicBezTo>
                                <a:cubicBezTo>
                                  <a:pt x="197" y="122"/>
                                  <a:pt x="193" y="122"/>
                                  <a:pt x="192" y="122"/>
                                </a:cubicBezTo>
                                <a:cubicBezTo>
                                  <a:pt x="187" y="122"/>
                                  <a:pt x="187" y="123"/>
                                  <a:pt x="186" y="126"/>
                                </a:cubicBezTo>
                                <a:cubicBezTo>
                                  <a:pt x="171" y="171"/>
                                  <a:pt x="144" y="181"/>
                                  <a:pt x="129" y="181"/>
                                </a:cubicBezTo>
                                <a:cubicBezTo>
                                  <a:pt x="114" y="181"/>
                                  <a:pt x="107" y="168"/>
                                  <a:pt x="107" y="153"/>
                                </a:cubicBezTo>
                                <a:cubicBezTo>
                                  <a:pt x="107" y="144"/>
                                  <a:pt x="109" y="135"/>
                                  <a:pt x="114" y="116"/>
                                </a:cubicBezTo>
                                <a:cubicBezTo>
                                  <a:pt x="119" y="97"/>
                                  <a:pt x="123" y="77"/>
                                  <a:pt x="128" y="58"/>
                                </a:cubicBezTo>
                                <a:close/>
                              </a:path>
                            </a:pathLst>
                          </a:custGeom>
                          <a:solidFill>
                            <a:srgbClr val="000000"/>
                          </a:solidFill>
                          <a:ln w="0">
                            <a:noFill/>
                          </a:ln>
                        </wps:spPr>
                        <wps:bodyPr/>
                      </wps:wsp>
                      <wps:wsp>
                        <wps:cNvSpPr/>
                        <wps:spPr>
                          <a:xfrm>
                            <a:off x="1390680" y="97920"/>
                            <a:ext cx="17640" cy="45000"/>
                          </a:xfrm>
                          <a:custGeom>
                            <a:avLst/>
                            <a:gdLst/>
                            <a:ahLst/>
                            <a:rect l="0" t="0" r="r" b="b"/>
                            <a:pathLst>
                              <a:path w="49" h="125">
                                <a:moveTo>
                                  <a:pt x="49" y="43"/>
                                </a:moveTo>
                                <a:cubicBezTo>
                                  <a:pt x="49" y="16"/>
                                  <a:pt x="38" y="-1"/>
                                  <a:pt x="22" y="-1"/>
                                </a:cubicBezTo>
                                <a:cubicBezTo>
                                  <a:pt x="8" y="-1"/>
                                  <a:pt x="0" y="10"/>
                                  <a:pt x="0" y="22"/>
                                </a:cubicBezTo>
                                <a:cubicBezTo>
                                  <a:pt x="0" y="33"/>
                                  <a:pt x="8" y="43"/>
                                  <a:pt x="22" y="43"/>
                                </a:cubicBezTo>
                                <a:cubicBezTo>
                                  <a:pt x="26" y="43"/>
                                  <a:pt x="32" y="42"/>
                                  <a:pt x="36" y="39"/>
                                </a:cubicBezTo>
                                <a:cubicBezTo>
                                  <a:pt x="38" y="37"/>
                                  <a:pt x="37" y="37"/>
                                  <a:pt x="38" y="37"/>
                                </a:cubicBezTo>
                                <a:cubicBezTo>
                                  <a:pt x="40" y="37"/>
                                  <a:pt x="40" y="37"/>
                                  <a:pt x="40" y="43"/>
                                </a:cubicBezTo>
                                <a:cubicBezTo>
                                  <a:pt x="40" y="75"/>
                                  <a:pt x="25" y="100"/>
                                  <a:pt x="11" y="113"/>
                                </a:cubicBezTo>
                                <a:cubicBezTo>
                                  <a:pt x="6" y="118"/>
                                  <a:pt x="6" y="119"/>
                                  <a:pt x="6" y="120"/>
                                </a:cubicBezTo>
                                <a:cubicBezTo>
                                  <a:pt x="6" y="123"/>
                                  <a:pt x="8" y="125"/>
                                  <a:pt x="11" y="125"/>
                                </a:cubicBezTo>
                                <a:cubicBezTo>
                                  <a:pt x="16" y="125"/>
                                  <a:pt x="49" y="93"/>
                                  <a:pt x="49" y="43"/>
                                </a:cubicBezTo>
                                <a:close/>
                              </a:path>
                            </a:pathLst>
                          </a:custGeom>
                          <a:solidFill>
                            <a:srgbClr val="000000"/>
                          </a:solidFill>
                          <a:ln w="0">
                            <a:noFill/>
                          </a:ln>
                        </wps:spPr>
                        <wps:bodyPr/>
                      </wps:wsp>
                      <wps:wsp>
                        <wps:cNvSpPr/>
                        <wps:spPr>
                          <a:xfrm>
                            <a:off x="1449720" y="47160"/>
                            <a:ext cx="69840" cy="97920"/>
                          </a:xfrm>
                          <a:custGeom>
                            <a:avLst/>
                            <a:gdLst/>
                            <a:ahLst/>
                            <a:rect l="0" t="0" r="r" b="b"/>
                            <a:pathLst>
                              <a:path w="194" h="272">
                                <a:moveTo>
                                  <a:pt x="191" y="26"/>
                                </a:moveTo>
                                <a:cubicBezTo>
                                  <a:pt x="194" y="20"/>
                                  <a:pt x="194" y="19"/>
                                  <a:pt x="194" y="16"/>
                                </a:cubicBezTo>
                                <a:cubicBezTo>
                                  <a:pt x="194" y="8"/>
                                  <a:pt x="188" y="4"/>
                                  <a:pt x="182" y="4"/>
                                </a:cubicBezTo>
                                <a:cubicBezTo>
                                  <a:pt x="177" y="4"/>
                                  <a:pt x="170" y="7"/>
                                  <a:pt x="166" y="13"/>
                                </a:cubicBezTo>
                                <a:cubicBezTo>
                                  <a:pt x="166" y="15"/>
                                  <a:pt x="162" y="28"/>
                                  <a:pt x="160" y="35"/>
                                </a:cubicBezTo>
                                <a:cubicBezTo>
                                  <a:pt x="158" y="46"/>
                                  <a:pt x="154" y="58"/>
                                  <a:pt x="152" y="69"/>
                                </a:cubicBezTo>
                                <a:cubicBezTo>
                                  <a:pt x="146" y="94"/>
                                  <a:pt x="138" y="120"/>
                                  <a:pt x="132" y="145"/>
                                </a:cubicBezTo>
                                <a:cubicBezTo>
                                  <a:pt x="131" y="152"/>
                                  <a:pt x="113" y="181"/>
                                  <a:pt x="86" y="181"/>
                                </a:cubicBezTo>
                                <a:cubicBezTo>
                                  <a:pt x="64" y="181"/>
                                  <a:pt x="59" y="163"/>
                                  <a:pt x="59" y="147"/>
                                </a:cubicBezTo>
                                <a:cubicBezTo>
                                  <a:pt x="59" y="128"/>
                                  <a:pt x="66" y="101"/>
                                  <a:pt x="81" y="64"/>
                                </a:cubicBezTo>
                                <a:cubicBezTo>
                                  <a:pt x="88" y="47"/>
                                  <a:pt x="89" y="43"/>
                                  <a:pt x="89" y="34"/>
                                </a:cubicBezTo>
                                <a:cubicBezTo>
                                  <a:pt x="89" y="15"/>
                                  <a:pt x="76" y="-1"/>
                                  <a:pt x="54" y="-1"/>
                                </a:cubicBezTo>
                                <a:cubicBezTo>
                                  <a:pt x="15" y="-1"/>
                                  <a:pt x="-1" y="61"/>
                                  <a:pt x="-1" y="64"/>
                                </a:cubicBezTo>
                                <a:cubicBezTo>
                                  <a:pt x="-1" y="69"/>
                                  <a:pt x="3" y="69"/>
                                  <a:pt x="4" y="69"/>
                                </a:cubicBezTo>
                                <a:cubicBezTo>
                                  <a:pt x="8" y="69"/>
                                  <a:pt x="9" y="68"/>
                                  <a:pt x="11" y="61"/>
                                </a:cubicBezTo>
                                <a:cubicBezTo>
                                  <a:pt x="22" y="21"/>
                                  <a:pt x="39" y="9"/>
                                  <a:pt x="53" y="9"/>
                                </a:cubicBezTo>
                                <a:cubicBezTo>
                                  <a:pt x="57" y="9"/>
                                  <a:pt x="64" y="9"/>
                                  <a:pt x="64" y="22"/>
                                </a:cubicBezTo>
                                <a:cubicBezTo>
                                  <a:pt x="64" y="33"/>
                                  <a:pt x="59" y="44"/>
                                  <a:pt x="57" y="52"/>
                                </a:cubicBezTo>
                                <a:cubicBezTo>
                                  <a:pt x="40" y="97"/>
                                  <a:pt x="32" y="121"/>
                                  <a:pt x="32" y="140"/>
                                </a:cubicBezTo>
                                <a:cubicBezTo>
                                  <a:pt x="32" y="177"/>
                                  <a:pt x="59" y="190"/>
                                  <a:pt x="83" y="190"/>
                                </a:cubicBezTo>
                                <a:cubicBezTo>
                                  <a:pt x="100" y="190"/>
                                  <a:pt x="114" y="183"/>
                                  <a:pt x="126" y="171"/>
                                </a:cubicBezTo>
                                <a:cubicBezTo>
                                  <a:pt x="120" y="193"/>
                                  <a:pt x="116" y="214"/>
                                  <a:pt x="99" y="235"/>
                                </a:cubicBezTo>
                                <a:cubicBezTo>
                                  <a:pt x="88" y="249"/>
                                  <a:pt x="71" y="261"/>
                                  <a:pt x="52" y="261"/>
                                </a:cubicBezTo>
                                <a:cubicBezTo>
                                  <a:pt x="46" y="261"/>
                                  <a:pt x="28" y="260"/>
                                  <a:pt x="21" y="245"/>
                                </a:cubicBezTo>
                                <a:cubicBezTo>
                                  <a:pt x="27" y="245"/>
                                  <a:pt x="33" y="245"/>
                                  <a:pt x="39" y="239"/>
                                </a:cubicBezTo>
                                <a:cubicBezTo>
                                  <a:pt x="42" y="235"/>
                                  <a:pt x="47" y="230"/>
                                  <a:pt x="47" y="223"/>
                                </a:cubicBezTo>
                                <a:cubicBezTo>
                                  <a:pt x="47" y="210"/>
                                  <a:pt x="35" y="208"/>
                                  <a:pt x="32" y="208"/>
                                </a:cubicBezTo>
                                <a:cubicBezTo>
                                  <a:pt x="22" y="208"/>
                                  <a:pt x="8" y="214"/>
                                  <a:pt x="8" y="235"/>
                                </a:cubicBezTo>
                                <a:cubicBezTo>
                                  <a:pt x="8" y="255"/>
                                  <a:pt x="27" y="271"/>
                                  <a:pt x="52" y="271"/>
                                </a:cubicBezTo>
                                <a:cubicBezTo>
                                  <a:pt x="96" y="271"/>
                                  <a:pt x="140" y="233"/>
                                  <a:pt x="152" y="187"/>
                                </a:cubicBezTo>
                                <a:cubicBezTo>
                                  <a:pt x="165" y="133"/>
                                  <a:pt x="178" y="79"/>
                                  <a:pt x="191" y="26"/>
                                </a:cubicBezTo>
                                <a:close/>
                              </a:path>
                            </a:pathLst>
                          </a:custGeom>
                          <a:solidFill>
                            <a:srgbClr val="000000"/>
                          </a:solidFill>
                          <a:ln w="0">
                            <a:noFill/>
                          </a:ln>
                        </wps:spPr>
                        <wps:bodyPr/>
                      </wps:wsp>
                      <wps:wsp>
                        <wps:cNvSpPr/>
                        <wps:spPr>
                          <a:xfrm>
                            <a:off x="1533600" y="0"/>
                            <a:ext cx="35640" cy="151920"/>
                          </a:xfrm>
                          <a:custGeom>
                            <a:avLst/>
                            <a:gdLst/>
                            <a:ahLst/>
                            <a:rect l="0" t="0" r="r" b="b"/>
                            <a:pathLst>
                              <a:path w="99" h="422">
                                <a:moveTo>
                                  <a:pt x="97" y="211"/>
                                </a:moveTo>
                                <a:cubicBezTo>
                                  <a:pt x="97" y="178"/>
                                  <a:pt x="93" y="128"/>
                                  <a:pt x="70" y="80"/>
                                </a:cubicBezTo>
                                <a:cubicBezTo>
                                  <a:pt x="45" y="28"/>
                                  <a:pt x="7" y="0"/>
                                  <a:pt x="4" y="0"/>
                                </a:cubicBezTo>
                                <a:cubicBezTo>
                                  <a:pt x="1" y="0"/>
                                  <a:pt x="-1" y="3"/>
                                  <a:pt x="-1" y="5"/>
                                </a:cubicBezTo>
                                <a:cubicBezTo>
                                  <a:pt x="-1" y="7"/>
                                  <a:pt x="-1" y="7"/>
                                  <a:pt x="7" y="15"/>
                                </a:cubicBezTo>
                                <a:cubicBezTo>
                                  <a:pt x="49" y="56"/>
                                  <a:pt x="73" y="123"/>
                                  <a:pt x="73" y="211"/>
                                </a:cubicBezTo>
                                <a:cubicBezTo>
                                  <a:pt x="73" y="282"/>
                                  <a:pt x="58" y="356"/>
                                  <a:pt x="5" y="409"/>
                                </a:cubicBezTo>
                                <a:cubicBezTo>
                                  <a:pt x="-1" y="415"/>
                                  <a:pt x="-1" y="415"/>
                                  <a:pt x="-1" y="416"/>
                                </a:cubicBezTo>
                                <a:cubicBezTo>
                                  <a:pt x="-1" y="419"/>
                                  <a:pt x="1" y="421"/>
                                  <a:pt x="4" y="421"/>
                                </a:cubicBezTo>
                                <a:cubicBezTo>
                                  <a:pt x="7" y="421"/>
                                  <a:pt x="46" y="392"/>
                                  <a:pt x="71" y="338"/>
                                </a:cubicBezTo>
                                <a:cubicBezTo>
                                  <a:pt x="93" y="293"/>
                                  <a:pt x="97" y="246"/>
                                  <a:pt x="97" y="211"/>
                                </a:cubicBezTo>
                                <a:close/>
                              </a:path>
                            </a:pathLst>
                          </a:custGeom>
                          <a:solidFill>
                            <a:srgbClr val="000000"/>
                          </a:solidFill>
                          <a:ln w="0">
                            <a:noFill/>
                          </a:ln>
                        </wps:spPr>
                        <wps:bodyPr/>
                      </wps:wsp>
                      <wps:wsp>
                        <wps:cNvSpPr/>
                        <wps:spPr>
                          <a:xfrm>
                            <a:off x="1639080" y="32400"/>
                            <a:ext cx="75600" cy="87480"/>
                          </a:xfrm>
                          <a:custGeom>
                            <a:avLst/>
                            <a:gdLst/>
                            <a:ahLst/>
                            <a:rect l="0" t="0" r="r" b="b"/>
                            <a:pathLst>
                              <a:path w="210" h="243">
                                <a:moveTo>
                                  <a:pt x="194" y="130"/>
                                </a:moveTo>
                                <a:cubicBezTo>
                                  <a:pt x="202" y="130"/>
                                  <a:pt x="210" y="129"/>
                                  <a:pt x="210" y="121"/>
                                </a:cubicBezTo>
                                <a:cubicBezTo>
                                  <a:pt x="210" y="111"/>
                                  <a:pt x="202" y="112"/>
                                  <a:pt x="194" y="112"/>
                                </a:cubicBezTo>
                                <a:cubicBezTo>
                                  <a:pt x="134" y="112"/>
                                  <a:pt x="76" y="112"/>
                                  <a:pt x="16" y="112"/>
                                </a:cubicBezTo>
                                <a:cubicBezTo>
                                  <a:pt x="20" y="57"/>
                                  <a:pt x="70" y="16"/>
                                  <a:pt x="128" y="16"/>
                                </a:cubicBezTo>
                                <a:cubicBezTo>
                                  <a:pt x="150" y="16"/>
                                  <a:pt x="173" y="16"/>
                                  <a:pt x="194" y="16"/>
                                </a:cubicBezTo>
                                <a:cubicBezTo>
                                  <a:pt x="202" y="16"/>
                                  <a:pt x="210" y="16"/>
                                  <a:pt x="210" y="8"/>
                                </a:cubicBezTo>
                                <a:cubicBezTo>
                                  <a:pt x="210" y="-1"/>
                                  <a:pt x="202" y="-1"/>
                                  <a:pt x="194" y="-1"/>
                                </a:cubicBezTo>
                                <a:cubicBezTo>
                                  <a:pt x="173" y="-1"/>
                                  <a:pt x="150" y="-1"/>
                                  <a:pt x="128" y="-1"/>
                                </a:cubicBezTo>
                                <a:cubicBezTo>
                                  <a:pt x="56" y="-1"/>
                                  <a:pt x="-1" y="52"/>
                                  <a:pt x="-1" y="121"/>
                                </a:cubicBezTo>
                                <a:cubicBezTo>
                                  <a:pt x="-1" y="188"/>
                                  <a:pt x="56" y="242"/>
                                  <a:pt x="128" y="242"/>
                                </a:cubicBezTo>
                                <a:cubicBezTo>
                                  <a:pt x="150" y="242"/>
                                  <a:pt x="173" y="242"/>
                                  <a:pt x="194" y="242"/>
                                </a:cubicBezTo>
                                <a:cubicBezTo>
                                  <a:pt x="202" y="242"/>
                                  <a:pt x="210" y="242"/>
                                  <a:pt x="210" y="234"/>
                                </a:cubicBezTo>
                                <a:cubicBezTo>
                                  <a:pt x="210" y="227"/>
                                  <a:pt x="202" y="227"/>
                                  <a:pt x="194" y="227"/>
                                </a:cubicBezTo>
                                <a:cubicBezTo>
                                  <a:pt x="173" y="227"/>
                                  <a:pt x="150" y="227"/>
                                  <a:pt x="128" y="227"/>
                                </a:cubicBezTo>
                                <a:cubicBezTo>
                                  <a:pt x="70" y="227"/>
                                  <a:pt x="20" y="186"/>
                                  <a:pt x="16" y="130"/>
                                </a:cubicBezTo>
                                <a:cubicBezTo>
                                  <a:pt x="76" y="130"/>
                                  <a:pt x="134" y="130"/>
                                  <a:pt x="194" y="130"/>
                                </a:cubicBezTo>
                                <a:close/>
                              </a:path>
                            </a:pathLst>
                          </a:custGeom>
                          <a:solidFill>
                            <a:srgbClr val="000000"/>
                          </a:solidFill>
                          <a:ln w="0">
                            <a:noFill/>
                          </a:ln>
                        </wps:spPr>
                        <wps:bodyPr/>
                      </wps:wsp>
                      <wps:wsp>
                        <wps:cNvSpPr/>
                        <wps:spPr>
                          <a:xfrm>
                            <a:off x="1773000" y="11520"/>
                            <a:ext cx="103680" cy="102240"/>
                          </a:xfrm>
                          <a:custGeom>
                            <a:avLst/>
                            <a:gdLst/>
                            <a:ahLst/>
                            <a:rect l="0" t="0" r="r" b="b"/>
                            <a:pathLst>
                              <a:path w="288" h="284">
                                <a:moveTo>
                                  <a:pt x="170" y="29"/>
                                </a:moveTo>
                                <a:cubicBezTo>
                                  <a:pt x="173" y="18"/>
                                  <a:pt x="174" y="14"/>
                                  <a:pt x="180" y="13"/>
                                </a:cubicBezTo>
                                <a:cubicBezTo>
                                  <a:pt x="184" y="13"/>
                                  <a:pt x="197" y="13"/>
                                  <a:pt x="206" y="13"/>
                                </a:cubicBezTo>
                                <a:cubicBezTo>
                                  <a:pt x="248" y="13"/>
                                  <a:pt x="268" y="14"/>
                                  <a:pt x="268" y="47"/>
                                </a:cubicBezTo>
                                <a:cubicBezTo>
                                  <a:pt x="268" y="54"/>
                                  <a:pt x="266" y="69"/>
                                  <a:pt x="264" y="80"/>
                                </a:cubicBezTo>
                                <a:cubicBezTo>
                                  <a:pt x="264" y="83"/>
                                  <a:pt x="263" y="87"/>
                                  <a:pt x="263" y="89"/>
                                </a:cubicBezTo>
                                <a:cubicBezTo>
                                  <a:pt x="263" y="91"/>
                                  <a:pt x="264" y="95"/>
                                  <a:pt x="268" y="95"/>
                                </a:cubicBezTo>
                                <a:cubicBezTo>
                                  <a:pt x="272" y="95"/>
                                  <a:pt x="274" y="91"/>
                                  <a:pt x="275" y="85"/>
                                </a:cubicBezTo>
                                <a:cubicBezTo>
                                  <a:pt x="278" y="61"/>
                                  <a:pt x="282" y="36"/>
                                  <a:pt x="286" y="12"/>
                                </a:cubicBezTo>
                                <a:cubicBezTo>
                                  <a:pt x="287" y="9"/>
                                  <a:pt x="287" y="6"/>
                                  <a:pt x="287" y="5"/>
                                </a:cubicBezTo>
                                <a:cubicBezTo>
                                  <a:pt x="287" y="0"/>
                                  <a:pt x="282" y="0"/>
                                  <a:pt x="275" y="0"/>
                                </a:cubicBezTo>
                                <a:cubicBezTo>
                                  <a:pt x="197" y="0"/>
                                  <a:pt x="119" y="0"/>
                                  <a:pt x="41" y="0"/>
                                </a:cubicBezTo>
                                <a:cubicBezTo>
                                  <a:pt x="31" y="0"/>
                                  <a:pt x="31" y="0"/>
                                  <a:pt x="28" y="8"/>
                                </a:cubicBezTo>
                                <a:cubicBezTo>
                                  <a:pt x="19" y="33"/>
                                  <a:pt x="11" y="57"/>
                                  <a:pt x="2" y="83"/>
                                </a:cubicBezTo>
                                <a:cubicBezTo>
                                  <a:pt x="1" y="85"/>
                                  <a:pt x="0" y="89"/>
                                  <a:pt x="0" y="90"/>
                                </a:cubicBezTo>
                                <a:cubicBezTo>
                                  <a:pt x="0" y="92"/>
                                  <a:pt x="2" y="95"/>
                                  <a:pt x="5" y="95"/>
                                </a:cubicBezTo>
                                <a:cubicBezTo>
                                  <a:pt x="10" y="95"/>
                                  <a:pt x="10" y="92"/>
                                  <a:pt x="12" y="85"/>
                                </a:cubicBezTo>
                                <a:cubicBezTo>
                                  <a:pt x="35" y="20"/>
                                  <a:pt x="46" y="13"/>
                                  <a:pt x="108" y="13"/>
                                </a:cubicBezTo>
                                <a:cubicBezTo>
                                  <a:pt x="114" y="13"/>
                                  <a:pt x="119" y="13"/>
                                  <a:pt x="125" y="13"/>
                                </a:cubicBezTo>
                                <a:cubicBezTo>
                                  <a:pt x="137" y="13"/>
                                  <a:pt x="137" y="14"/>
                                  <a:pt x="137" y="18"/>
                                </a:cubicBezTo>
                                <a:cubicBezTo>
                                  <a:pt x="137" y="20"/>
                                  <a:pt x="136" y="25"/>
                                  <a:pt x="134" y="26"/>
                                </a:cubicBezTo>
                                <a:cubicBezTo>
                                  <a:pt x="115" y="101"/>
                                  <a:pt x="97" y="175"/>
                                  <a:pt x="78" y="250"/>
                                </a:cubicBezTo>
                                <a:cubicBezTo>
                                  <a:pt x="74" y="265"/>
                                  <a:pt x="73" y="270"/>
                                  <a:pt x="29" y="270"/>
                                </a:cubicBezTo>
                                <a:cubicBezTo>
                                  <a:pt x="13" y="270"/>
                                  <a:pt x="11" y="270"/>
                                  <a:pt x="11" y="279"/>
                                </a:cubicBezTo>
                                <a:cubicBezTo>
                                  <a:pt x="11" y="283"/>
                                  <a:pt x="16" y="283"/>
                                  <a:pt x="18" y="283"/>
                                </a:cubicBezTo>
                                <a:cubicBezTo>
                                  <a:pt x="29" y="283"/>
                                  <a:pt x="41" y="282"/>
                                  <a:pt x="53" y="282"/>
                                </a:cubicBezTo>
                                <a:cubicBezTo>
                                  <a:pt x="64" y="282"/>
                                  <a:pt x="76" y="282"/>
                                  <a:pt x="88" y="282"/>
                                </a:cubicBezTo>
                                <a:cubicBezTo>
                                  <a:pt x="98" y="282"/>
                                  <a:pt x="112" y="282"/>
                                  <a:pt x="124" y="282"/>
                                </a:cubicBezTo>
                                <a:cubicBezTo>
                                  <a:pt x="136" y="282"/>
                                  <a:pt x="148" y="283"/>
                                  <a:pt x="160" y="283"/>
                                </a:cubicBezTo>
                                <a:cubicBezTo>
                                  <a:pt x="164" y="283"/>
                                  <a:pt x="169" y="283"/>
                                  <a:pt x="169" y="275"/>
                                </a:cubicBezTo>
                                <a:cubicBezTo>
                                  <a:pt x="169" y="270"/>
                                  <a:pt x="166" y="270"/>
                                  <a:pt x="155" y="270"/>
                                </a:cubicBezTo>
                                <a:cubicBezTo>
                                  <a:pt x="144" y="270"/>
                                  <a:pt x="139" y="270"/>
                                  <a:pt x="127" y="270"/>
                                </a:cubicBezTo>
                                <a:cubicBezTo>
                                  <a:pt x="115" y="269"/>
                                  <a:pt x="112" y="267"/>
                                  <a:pt x="112" y="261"/>
                                </a:cubicBezTo>
                                <a:cubicBezTo>
                                  <a:pt x="113" y="258"/>
                                  <a:pt x="112" y="258"/>
                                  <a:pt x="114" y="252"/>
                                </a:cubicBezTo>
                                <a:cubicBezTo>
                                  <a:pt x="133" y="178"/>
                                  <a:pt x="151" y="103"/>
                                  <a:pt x="170" y="29"/>
                                </a:cubicBezTo>
                                <a:close/>
                              </a:path>
                            </a:pathLst>
                          </a:custGeom>
                          <a:solidFill>
                            <a:srgbClr val="000000"/>
                          </a:solidFill>
                          <a:ln w="0">
                            <a:noFill/>
                          </a:ln>
                        </wps:spPr>
                        <wps:bodyPr/>
                      </wps:wsp>
                      <wps:wsp>
                        <wps:cNvSpPr/>
                        <wps:spPr>
                          <a:xfrm>
                            <a:off x="1890360" y="0"/>
                            <a:ext cx="54000" cy="151920"/>
                          </a:xfrm>
                          <a:custGeom>
                            <a:avLst/>
                            <a:gdLst/>
                            <a:ahLst/>
                            <a:rect l="0" t="0" r="r" b="b"/>
                            <a:pathLst>
                              <a:path w="150" h="422">
                                <a:moveTo>
                                  <a:pt x="60" y="365"/>
                                </a:moveTo>
                                <a:cubicBezTo>
                                  <a:pt x="60" y="382"/>
                                  <a:pt x="48" y="409"/>
                                  <a:pt x="3" y="412"/>
                                </a:cubicBezTo>
                                <a:cubicBezTo>
                                  <a:pt x="0" y="412"/>
                                  <a:pt x="-1" y="414"/>
                                  <a:pt x="-1" y="416"/>
                                </a:cubicBezTo>
                                <a:cubicBezTo>
                                  <a:pt x="-1" y="421"/>
                                  <a:pt x="4" y="421"/>
                                  <a:pt x="8" y="421"/>
                                </a:cubicBezTo>
                                <a:cubicBezTo>
                                  <a:pt x="48" y="421"/>
                                  <a:pt x="88" y="401"/>
                                  <a:pt x="88" y="368"/>
                                </a:cubicBezTo>
                                <a:cubicBezTo>
                                  <a:pt x="88" y="337"/>
                                  <a:pt x="88" y="305"/>
                                  <a:pt x="88" y="272"/>
                                </a:cubicBezTo>
                                <a:cubicBezTo>
                                  <a:pt x="88" y="255"/>
                                  <a:pt x="88" y="242"/>
                                  <a:pt x="105" y="229"/>
                                </a:cubicBezTo>
                                <a:cubicBezTo>
                                  <a:pt x="120" y="217"/>
                                  <a:pt x="136" y="217"/>
                                  <a:pt x="146" y="216"/>
                                </a:cubicBezTo>
                                <a:cubicBezTo>
                                  <a:pt x="147" y="216"/>
                                  <a:pt x="149" y="214"/>
                                  <a:pt x="149" y="211"/>
                                </a:cubicBezTo>
                                <a:cubicBezTo>
                                  <a:pt x="149" y="207"/>
                                  <a:pt x="147" y="207"/>
                                  <a:pt x="142" y="207"/>
                                </a:cubicBezTo>
                                <a:cubicBezTo>
                                  <a:pt x="114" y="205"/>
                                  <a:pt x="94" y="190"/>
                                  <a:pt x="89" y="169"/>
                                </a:cubicBezTo>
                                <a:cubicBezTo>
                                  <a:pt x="88" y="165"/>
                                  <a:pt x="88" y="164"/>
                                  <a:pt x="88" y="148"/>
                                </a:cubicBezTo>
                                <a:cubicBezTo>
                                  <a:pt x="88" y="121"/>
                                  <a:pt x="88" y="93"/>
                                  <a:pt x="88" y="65"/>
                                </a:cubicBezTo>
                                <a:cubicBezTo>
                                  <a:pt x="88" y="47"/>
                                  <a:pt x="88" y="34"/>
                                  <a:pt x="68" y="19"/>
                                </a:cubicBezTo>
                                <a:cubicBezTo>
                                  <a:pt x="51" y="5"/>
                                  <a:pt x="22" y="0"/>
                                  <a:pt x="8" y="0"/>
                                </a:cubicBezTo>
                                <a:cubicBezTo>
                                  <a:pt x="4" y="0"/>
                                  <a:pt x="-1" y="0"/>
                                  <a:pt x="-1" y="5"/>
                                </a:cubicBezTo>
                                <a:cubicBezTo>
                                  <a:pt x="-1" y="10"/>
                                  <a:pt x="2" y="10"/>
                                  <a:pt x="6" y="10"/>
                                </a:cubicBezTo>
                                <a:cubicBezTo>
                                  <a:pt x="33" y="11"/>
                                  <a:pt x="53" y="26"/>
                                  <a:pt x="59" y="46"/>
                                </a:cubicBezTo>
                                <a:cubicBezTo>
                                  <a:pt x="60" y="51"/>
                                  <a:pt x="60" y="51"/>
                                  <a:pt x="60" y="67"/>
                                </a:cubicBezTo>
                                <a:cubicBezTo>
                                  <a:pt x="60" y="95"/>
                                  <a:pt x="60" y="126"/>
                                  <a:pt x="60" y="156"/>
                                </a:cubicBezTo>
                                <a:cubicBezTo>
                                  <a:pt x="60" y="175"/>
                                  <a:pt x="63" y="181"/>
                                  <a:pt x="77" y="195"/>
                                </a:cubicBezTo>
                                <a:cubicBezTo>
                                  <a:pt x="86" y="202"/>
                                  <a:pt x="98" y="208"/>
                                  <a:pt x="110" y="211"/>
                                </a:cubicBezTo>
                                <a:cubicBezTo>
                                  <a:pt x="75" y="222"/>
                                  <a:pt x="60" y="240"/>
                                  <a:pt x="60" y="264"/>
                                </a:cubicBezTo>
                                <a:cubicBezTo>
                                  <a:pt x="60" y="297"/>
                                  <a:pt x="60" y="331"/>
                                  <a:pt x="60" y="365"/>
                                </a:cubicBezTo>
                                <a:close/>
                              </a:path>
                            </a:pathLst>
                          </a:custGeom>
                          <a:solidFill>
                            <a:srgbClr val="000000"/>
                          </a:solidFill>
                          <a:ln w="0">
                            <a:noFill/>
                          </a:ln>
                        </wps:spPr>
                        <wps:bodyPr/>
                      </wps:wsp>
                    </wpg:wgp>
                  </a:graphicData>
                </a:graphic>
              </wp:inline>
            </w:drawing>
          </mc:Choice>
          <mc:Fallback>
            <w:pict>
              <v:group id="shape_0" style="position:absolute;margin-left:0.05pt;margin-top:-8.85pt;width:153pt;height:11.9pt" coordorigin="1,-177" coordsize="3060,238">
                <v:shape id="shape_0" coordsize="307,285" path="m282,187c284,186,284,183,285,182c285,181,285,177,280,177c275,177,275,180,274,182c246,244,231,271,159,271c138,271,118,271,98,271c92,271,90,271,88,271c84,271,82,270,82,266c82,265,82,265,84,257c94,220,104,181,113,144c128,144,141,144,155,144c191,144,191,152,191,163c191,165,191,170,188,183c188,186,186,187,186,188c186,191,189,193,192,193c196,193,197,191,198,185c207,151,214,119,222,86c222,84,220,81,218,81c214,81,213,84,212,88c203,121,195,131,156,131c143,131,130,131,117,131c125,96,134,62,142,28c146,14,147,13,165,13c185,13,204,13,225,13c275,13,288,25,288,60c288,69,288,70,287,81c287,84,286,86,286,88c286,90,287,95,291,95c296,95,297,92,297,84c299,60,303,34,305,10c306,0,305,0,294,0c224,0,152,0,81,0c72,0,69,0,69,8c69,13,72,13,81,13c96,13,108,13,108,20c108,21,108,22,106,30c87,104,69,179,50,252c46,268,45,271,11,271c4,271,0,271,0,280c0,284,4,284,11,284c84,284,158,284,231,284c240,284,240,284,244,277c257,247,269,217,282,187e" fillcolor="black" stroked="f" o:allowincell="f" style="position:absolute;left:0;top:-160;width:172;height:160;mso-wrap-style:none;v-text-anchor:middle">
                  <v:fill o:detectmouseclick="t" type="solid" color2="white"/>
                  <v:stroke color="#3465a4" joinstyle="bevel" endcap="flat"/>
                  <w10:wrap type="none"/>
                </v:shape>
                <v:shape id="shape_0" coordsize="282,100" path="m266,18c272,18,281,16,281,8c281,0,272,0,266,0c182,0,98,0,14,0c8,0,0,0,0,8c0,16,8,18,14,18c98,18,182,18,266,18xm266,99c272,99,281,99,281,91c281,81,272,81,266,81c182,81,98,81,14,81c8,81,0,81,0,91c0,99,8,99,14,99c98,99,182,99,266,99xe" fillcolor="black" stroked="f" o:allowincell="f" style="position:absolute;left:261;top:-86;width:158;height:55;mso-wrap-style:none;v-text-anchor:middle">
                  <v:fill o:detectmouseclick="t" type="solid" color2="white"/>
                  <v:stroke color="#3465a4" joinstyle="bevel" endcap="flat"/>
                  <w10:wrap type="none"/>
                </v:shape>
                <v:shape id="shape_0" coordsize="346,192" path="m24,161c23,169,21,178,21,181c21,188,27,191,33,191c39,191,46,188,48,179c50,178,54,159,57,148c60,135,63,123,66,111c69,101,71,92,74,82c75,75,78,63,78,62c86,48,107,10,148,10c166,10,171,26,171,39c171,50,167,62,164,75c160,90,155,106,152,123c149,134,146,145,143,155c142,164,138,178,138,181c138,188,144,191,150,191c164,191,166,181,170,167c176,143,191,82,195,66c196,60,219,10,264,10c282,10,287,24,287,39c287,63,269,111,261,134c257,143,256,148,256,157c256,177,270,191,290,191c329,191,345,130,345,127c345,123,341,123,340,123c336,123,336,124,334,130c328,152,314,182,291,182c284,182,281,178,281,169c281,158,285,148,288,139c297,117,314,70,314,46c314,18,297,0,266,0c234,0,213,20,197,41c196,36,195,22,183,11c173,3,159,0,149,0c111,0,90,28,83,38c81,14,63,0,45,0c24,0,17,17,14,24c5,39,0,64,0,65c0,70,4,70,5,70c9,70,10,69,12,60c20,30,28,10,42,10c50,10,56,14,56,29c56,38,54,42,50,64c41,96,33,129,24,161e" fillcolor="black" stroked="f" o:allowincell="f" style="position:absolute;left:507;top:-104;width:195;height:107;mso-wrap-style:none;v-text-anchor:middle">
                  <v:fill o:detectmouseclick="t" type="solid" color2="white"/>
                  <v:stroke color="#3465a4" joinstyle="bevel" endcap="flat"/>
                  <w10:wrap type="none"/>
                </v:shape>
                <v:shape id="shape_0" coordsize="113,283" path="m108,15c108,7,102,0,92,0c80,0,70,12,70,23c70,31,76,38,85,38c95,38,108,29,108,15xm76,174c80,162,80,161,85,150c89,142,90,136,90,127c90,108,77,92,56,92c17,92,0,154,0,157c0,162,4,160,5,162c10,162,10,161,12,154c23,114,41,102,54,102c58,102,65,102,65,115c65,124,62,133,60,137c58,148,38,197,31,215c28,226,22,239,22,247c22,268,36,282,56,282c96,282,112,222,112,219c112,215,108,215,107,215c102,215,102,216,100,222c92,247,79,273,58,273c50,273,47,269,47,259c47,249,49,243,59,219c65,203,70,188,76,174xe" fillcolor="black" stroked="f" o:allowincell="f" style="position:absolute;left:717;top:-156;width:62;height:159;mso-wrap-style:none;v-text-anchor:middle">
                  <v:fill o:detectmouseclick="t" type="solid" color2="white"/>
                  <v:stroke color="#3465a4" joinstyle="bevel" endcap="flat"/>
                  <w10:wrap type="none"/>
                </v:shape>
                <v:shape id="shape_0" coordsize="230,192" path="m25,161c24,169,22,178,22,181c22,188,28,191,34,191c39,191,47,188,49,179c49,178,55,159,58,148c60,135,64,123,66,111c69,101,72,92,73,82c76,75,79,63,79,62c85,48,108,10,148,10c167,10,171,26,171,39c171,65,150,119,143,137c139,147,139,152,139,157c139,177,154,191,174,191c214,191,229,130,229,127c229,123,226,123,223,123c220,123,220,124,217,130c209,159,196,182,174,182c167,182,165,178,165,169c165,158,168,148,172,139c180,116,198,70,198,46c198,17,180,0,149,0c112,0,90,28,83,38c82,14,64,0,45,0c25,0,17,17,13,24c6,39,0,64,0,65c0,70,4,69,5,70c10,70,10,69,12,60c19,30,28,10,43,10c52,10,57,15,57,29c57,38,55,42,49,64c41,96,34,129,25,161e" fillcolor="black" stroked="f" o:allowincell="f" style="position:absolute;left:799;top:-104;width:129;height:107;mso-wrap-style:none;v-text-anchor:middle">
                  <v:fill o:detectmouseclick="t" type="solid" color2="white"/>
                  <v:stroke color="#3465a4" joinstyle="bevel" endcap="flat"/>
                  <w10:wrap type="none"/>
                </v:shape>
                <v:shape id="shape_0" coordsize="151,422" path="m89,57c89,40,101,13,147,10c149,10,150,8,150,5c150,0,147,0,142,0c100,0,62,22,62,53c62,85,62,117,62,150c62,166,62,180,45,193c30,206,14,206,4,207c3,207,0,208,0,211c0,216,3,216,8,216c35,218,56,231,60,253c62,257,62,258,62,273c62,301,62,329,62,356c62,374,62,388,82,403c98,416,126,421,142,421c147,421,150,421,150,416c150,412,148,412,143,412c117,410,96,396,90,376c89,371,89,371,89,355c89,326,89,296,89,266c89,247,87,240,72,228c64,219,52,214,40,211c75,201,89,182,89,158c89,124,89,91,89,57e" fillcolor="black" stroked="f" o:allowincell="f" style="position:absolute;left:953;top:-178;width:84;height:238;mso-wrap-style:none;v-text-anchor:middle">
                  <v:fill o:detectmouseclick="t" type="solid" color2="white"/>
                  <v:stroke color="#3465a4" joinstyle="bevel" endcap="flat"/>
                  <w10:wrap type="none"/>
                </v:shape>
                <v:shape id="shape_0" coordsize="308,285" path="m282,187c283,186,283,183,285,182c285,181,285,177,280,177c276,177,275,180,274,182c247,244,232,271,159,271c138,271,118,271,97,271c91,271,91,271,88,271c84,271,83,270,83,266c83,265,83,265,85,257c95,220,105,181,114,144c127,144,142,144,155,144c191,144,191,152,191,163c191,165,191,170,189,183c187,186,187,187,187,188c187,191,189,193,192,193c196,193,197,191,199,185c208,151,215,119,223,86c223,84,221,81,217,81c214,81,213,84,211,88c203,121,196,131,156,131c143,131,130,131,117,131c125,96,133,62,142,28c147,14,147,13,165,13c185,13,204,13,225,13c276,13,288,25,288,60c288,69,288,70,287,81c287,84,287,86,287,88c287,90,288,95,292,95c297,95,297,92,298,84c300,60,304,34,306,10c307,0,305,0,294,0c223,0,153,0,82,0c73,0,69,0,69,8c69,13,72,13,81,13c96,13,108,13,108,20c108,21,108,22,106,30c88,104,69,179,51,252c46,268,46,271,12,271c5,271,0,271,0,280c0,284,4,284,12,284c85,284,157,284,231,284c240,284,241,284,244,277c257,247,269,217,282,187e" fillcolor="black" stroked="f" o:allowincell="f" style="position:absolute;left:1064;top:-160;width:173;height:160;mso-wrap-style:none;v-text-anchor:middle">
                  <v:fill o:detectmouseclick="t" type="solid" color2="white"/>
                  <v:stroke color="#3465a4" joinstyle="bevel" endcap="flat"/>
                  <w10:wrap type="none"/>
                </v:shape>
                <v:shape id="shape_0" coordsize="259,244" path="m249,131c254,129,258,127,258,122c258,116,254,116,249,113c171,76,93,40,15,3c11,0,9,0,8,0c3,0,0,4,0,9c0,12,2,15,8,18c81,53,156,87,229,122c156,157,81,192,8,226c2,229,0,231,0,235c0,240,3,243,8,243c9,243,11,243,15,241c93,205,171,168,249,131e" fillcolor="black" stroked="f" o:allowincell="f" style="position:absolute;left:1332;top:-127;width:145;height:137;mso-wrap-style:none;v-text-anchor:middle">
                  <v:fill o:detectmouseclick="t" type="solid" color2="white"/>
                  <v:stroke color="#3465a4" joinstyle="bevel" endcap="flat"/>
                  <w10:wrap type="none"/>
                </v:shape>
                <v:shape id="shape_0" coordsize="178,289" path="m177,145c177,111,175,78,159,46c140,6,105,0,88,0c63,0,32,10,15,49c1,79,0,111,0,145c0,176,1,215,18,245c36,280,67,288,87,288c110,288,142,280,162,239c175,211,177,179,177,145xm87,278c72,278,46,268,39,228c34,204,34,164,34,140c34,113,34,85,38,62c45,13,78,8,87,8c102,8,129,16,138,57c141,81,141,114,141,140c141,171,141,200,136,227c130,266,106,278,87,278xe" fillcolor="black" stroked="f" o:allowincell="f" style="position:absolute;left:1573;top:-157;width:100;height:162;mso-wrap-style:none;v-text-anchor:middle">
                  <v:fill o:detectmouseclick="t" type="solid" color2="white"/>
                  <v:stroke color="#3465a4" joinstyle="bevel" endcap="flat"/>
                  <w10:wrap type="none"/>
                </v:shape>
                <v:shape id="shape_0" coordsize="18,422" path="m17,16c17,9,17,0,9,0c0,0,0,9,0,16c0,146,0,276,0,406c0,413,0,421,9,421c17,421,17,413,17,406c17,276,17,146,17,16e" fillcolor="black" stroked="f" o:allowincell="f" style="position:absolute;left:1711;top:-178;width:9;height:238;mso-wrap-style:none;v-text-anchor:middle">
                  <v:fill o:detectmouseclick="t" type="solid" color2="white"/>
                  <v:stroke color="#3465a4" joinstyle="bevel" endcap="flat"/>
                  <w10:wrap type="none"/>
                </v:shape>
                <v:shape id="shape_0" coordsize="99,422" path="m98,416c98,415,98,415,92,408c39,354,24,275,24,211c24,138,41,64,93,13c98,7,98,7,98,5c98,2,96,0,94,0c89,0,52,29,27,83c5,129,0,176,0,211c0,243,5,294,28,342c53,394,89,421,94,421c96,421,98,420,98,416e" fillcolor="black" stroked="f" o:allowincell="f" style="position:absolute;left:1773;top:-178;width:54;height:238;mso-wrap-style:none;v-text-anchor:middle">
                  <v:fill o:detectmouseclick="t" type="solid" color2="white"/>
                  <v:stroke color="#3465a4" joinstyle="bevel" endcap="flat"/>
                  <w10:wrap type="none"/>
                </v:shape>
                <v:shape id="shape_0" coordsize="309,285" path="m284,187c284,186,285,183,285,182c285,181,285,177,280,177c276,177,275,180,275,182c248,244,232,271,160,271c140,271,118,271,98,271c92,271,92,271,89,271c84,271,83,270,83,266c83,265,83,265,86,257c95,220,105,181,114,144c129,144,142,144,156,144c191,144,191,152,191,163c191,165,191,170,189,183c188,186,188,187,188,188c188,191,189,193,192,193c196,193,197,191,200,185c208,151,215,119,224,86c224,84,221,81,219,81c214,81,214,84,213,88c203,121,196,131,158,131c144,131,131,131,118,131c126,96,135,62,143,28c147,14,147,13,166,13c185,13,206,13,225,13c276,13,290,25,290,60c290,69,290,70,287,81c287,84,287,86,287,88c287,90,288,95,292,95c297,95,297,92,298,84c300,60,304,34,306,10c308,0,305,0,294,0c224,0,153,0,82,0c74,0,69,0,69,8c69,13,74,13,81,13c96,13,108,13,108,20c108,21,108,22,106,30c88,104,69,179,51,252c46,268,46,271,12,271c5,271,0,271,0,280c0,284,4,284,12,284c86,284,158,284,231,284c240,284,242,284,244,277c257,247,270,217,284,187e" fillcolor="black" stroked="f" o:allowincell="f" style="position:absolute;left:1851;top:-160;width:173;height:160;mso-wrap-style:none;v-text-anchor:middle">
                  <v:fill o:detectmouseclick="t" type="solid" color2="white"/>
                  <v:stroke color="#3465a4" joinstyle="bevel" endcap="flat"/>
                  <w10:wrap type="none"/>
                </v:shape>
                <v:shape id="shape_0" coordsize="211,192" path="m128,59c131,48,140,10,170,10c171,10,182,10,191,15c179,17,170,28,170,38c170,45,175,53,187,53c195,53,210,45,210,28c210,6,185,0,170,0c146,0,131,23,126,33c115,5,92,0,80,0c37,0,13,54,13,65c13,70,17,70,18,70c21,70,23,69,23,65c37,21,66,10,79,10c87,10,102,14,102,38c102,51,95,80,79,139c73,165,59,182,39,182c37,182,27,182,18,177c29,175,38,166,38,154c38,142,29,140,23,140c9,140,0,151,0,164c0,183,20,191,39,191c67,191,83,161,84,159c89,175,103,191,129,191c173,191,197,137,197,127c197,123,193,123,192,123c187,123,187,124,186,127c171,172,144,182,129,182c114,182,107,169,107,154c107,145,109,136,114,117c119,98,123,78,128,59e" fillcolor="black" stroked="f" o:allowincell="f" style="position:absolute;left:2040;top:-104;width:118;height:107;mso-wrap-style:none;v-text-anchor:middle">
                  <v:fill o:detectmouseclick="t" type="solid" color2="white"/>
                  <v:stroke color="#3465a4" joinstyle="bevel" endcap="flat"/>
                  <w10:wrap type="none"/>
                </v:shape>
                <v:shape id="shape_0" coordsize="50,127" path="m49,44c49,17,38,0,22,0c8,0,0,11,0,23c0,34,8,44,22,44c26,44,32,43,36,40c38,38,37,38,38,38c40,38,40,38,40,44c40,76,25,101,11,114c6,119,6,120,6,121c6,124,8,126,11,126c16,126,49,94,49,44e" fillcolor="black" stroked="f" o:allowincell="f" style="position:absolute;left:2190;top:-24;width:27;height:70;mso-wrap-style:none;v-text-anchor:middle">
                  <v:fill o:detectmouseclick="t" type="solid" color2="white"/>
                  <v:stroke color="#3465a4" joinstyle="bevel" endcap="flat"/>
                  <w10:wrap type="none"/>
                </v:shape>
                <v:shape id="shape_0" coordsize="196,273" path="m192,27c195,21,195,20,195,17c195,9,189,5,183,5c178,5,171,8,167,14c167,16,163,29,161,36c159,47,155,59,153,70c147,95,139,121,133,146c132,153,114,182,87,182c65,182,60,164,60,148c60,129,67,102,82,65c89,48,90,44,90,35c90,16,77,0,55,0c16,0,0,62,0,65c0,70,4,70,5,70c9,70,10,69,12,62c23,22,40,10,54,10c58,10,65,10,65,23c65,34,60,45,58,53c41,98,33,122,33,141c33,178,60,191,84,191c101,191,115,184,127,172c121,194,117,215,100,236c89,250,72,262,53,262c47,262,29,261,22,246c28,246,34,246,40,240c43,236,48,231,48,224c48,211,36,209,33,209c23,209,9,215,9,236c9,256,28,272,53,272c97,272,141,234,153,188c166,134,179,80,192,27e" fillcolor="black" stroked="f" o:allowincell="f" style="position:absolute;left:2283;top:-104;width:109;height:153;mso-wrap-style:none;v-text-anchor:middle">
                  <v:fill o:detectmouseclick="t" type="solid" color2="white"/>
                  <v:stroke color="#3465a4" joinstyle="bevel" endcap="flat"/>
                  <w10:wrap type="none"/>
                </v:shape>
                <v:shape id="shape_0" coordsize="99,422" path="m98,211c98,178,94,128,71,80c46,28,8,0,5,0c2,0,0,3,0,5c0,7,0,7,8,15c50,56,74,123,74,211c74,282,59,356,6,409c0,415,0,415,0,416c0,419,2,421,5,421c8,421,47,392,72,338c94,293,98,246,98,211e" fillcolor="black" stroked="f" o:allowincell="f" style="position:absolute;left:2415;top:-178;width:55;height:238;mso-wrap-style:none;v-text-anchor:middle">
                  <v:fill o:detectmouseclick="t" type="solid" color2="white"/>
                  <v:stroke color="#3465a4" joinstyle="bevel" endcap="flat"/>
                  <w10:wrap type="none"/>
                </v:shape>
                <v:shape id="shape_0" coordsize="212,244" path="m195,131c203,131,211,130,211,122c211,112,203,113,195,113c135,113,77,113,17,113c21,58,71,17,129,17c151,17,174,17,195,17c203,17,211,17,211,9c211,0,203,0,195,0c174,0,151,0,129,0c57,0,0,53,0,122c0,189,57,243,129,243c151,243,174,243,195,243c203,243,211,243,211,235c211,228,203,228,195,228c174,228,151,228,129,228c71,228,21,187,17,131c77,131,135,131,195,131e" fillcolor="black" stroked="f" o:allowincell="f" style="position:absolute;left:2581;top:-127;width:118;height:137;mso-wrap-style:none;v-text-anchor:middle">
                  <v:fill o:detectmouseclick="t" type="solid" color2="white"/>
                  <v:stroke color="#3465a4" joinstyle="bevel" endcap="flat"/>
                  <w10:wrap type="none"/>
                </v:shape>
                <v:shape id="shape_0" coordsize="288,284" path="m170,29c173,18,174,14,180,13c184,13,197,13,206,13c248,13,268,14,268,47c268,54,266,69,264,80c264,83,263,87,263,89c263,91,264,95,268,95c272,95,274,91,275,85c278,61,282,36,286,12c287,9,287,6,287,5c287,0,282,0,275,0c197,0,119,0,41,0c31,0,31,0,28,8c19,33,11,57,2,83c1,85,0,89,0,90c0,92,2,95,5,95c10,95,10,92,12,85c35,20,46,13,108,13c114,13,119,13,125,13c137,13,137,14,137,18c137,20,136,25,134,26c115,101,97,175,78,250c74,265,73,270,29,270c13,270,11,270,11,279c11,283,16,283,18,283c29,283,41,282,53,282c64,282,76,282,88,282c98,282,112,282,124,282c136,282,148,283,160,283c164,283,169,283,169,275c169,270,166,270,155,270c144,270,139,270,127,270c115,269,112,267,112,261c113,258,112,258,114,252c133,178,151,103,170,29e" fillcolor="black" stroked="f" o:allowincell="f" style="position:absolute;left:2792;top:-160;width:162;height:160;mso-wrap-style:none;v-text-anchor:middle">
                  <v:fill o:detectmouseclick="t" type="solid" color2="white"/>
                  <v:stroke color="#3465a4" joinstyle="bevel" endcap="flat"/>
                  <w10:wrap type="none"/>
                </v:shape>
                <v:shape id="shape_0" coordsize="151,422" path="m61,365c61,382,49,409,4,412c1,412,0,414,0,416c0,421,5,421,9,421c49,421,89,401,89,368c89,337,89,305,89,272c89,255,89,242,106,229c121,217,137,217,147,216c148,216,150,214,150,211c150,207,148,207,143,207c115,205,95,190,90,169c89,165,89,164,89,148c89,121,89,93,89,65c89,47,89,34,69,19c52,5,23,0,9,0c5,0,0,0,0,5c0,10,3,10,7,10c34,11,54,26,60,46c61,51,61,51,61,67c61,95,61,126,61,156c61,175,64,181,78,195c87,202,99,208,111,211c76,222,61,240,61,264c61,297,61,331,61,365e" fillcolor="black" stroked="f" o:allowincell="f" style="position:absolute;left:2977;top:-178;width:84;height:238;mso-wrap-style:none;v-text-anchor:middle">
                  <v:fill o:detectmouseclick="t" type="solid" color2="white"/>
                  <v:stroke color="#3465a4" joinstyle="bevel" endcap="flat"/>
                  <w10:wrap type="none"/>
                </v:shape>
              </v:group>
            </w:pict>
          </mc:Fallback>
        </mc:AlternateContent>
      </w:r>
      <w:r>
        <w:rPr>
          <w:position w:val="0"/>
          <w:sz w:val="24"/>
          <w:vertAlign w:val="baseline"/>
        </w:rPr>
        <w:t xml:space="preserve"> </w:t>
      </w:r>
      <w:r>
        <w:rPr>
          <w:position w:val="0"/>
          <w:sz w:val="24"/>
          <w:vertAlign w:val="baseline"/>
        </w:rPr>
        <w:tab/>
        <w:tab/>
        <w:tab/>
        <w:tab/>
      </w:r>
      <w:r>
        <w:rPr>
          <w:position w:val="0"/>
          <w:sz w:val="24"/>
          <w:vertAlign w:val="baseline"/>
        </w:rPr>
        <w:t>2.</w:t>
      </w:r>
    </w:p>
    <w:p>
      <w:pPr>
        <w:pStyle w:val="Normal"/>
        <w:ind w:left="0" w:hanging="0"/>
        <w:jc w:val="both"/>
        <w:rPr>
          <w:position w:val="0"/>
          <w:sz w:val="20"/>
          <w:vertAlign w:val="baseline"/>
        </w:rPr>
      </w:pPr>
      <w:r>
        <w:rPr>
          <w:position w:val="0"/>
          <w:sz w:val="24"/>
          <w:vertAlign w:val="baseline"/>
        </w:rPr>
        <w:t xml:space="preserve">es decir, es la </w:t>
      </w:r>
      <w:r>
        <w:rPr>
          <w:position w:val="0"/>
          <w:sz w:val="24"/>
          <w:vertAlign w:val="baseline"/>
        </w:rPr>
        <w:t>disminución</w:t>
      </w:r>
      <w:r>
        <w:rPr>
          <w:position w:val="0"/>
          <w:sz w:val="24"/>
          <w:vertAlign w:val="baseline"/>
        </w:rPr>
        <w:t xml:space="preserve"> proporcional máxima de todas las entradas x que nos permite producir y. Por lo tanto, si E </w:t>
      </w:r>
      <w:r>
        <w:rPr>
          <w:position w:val="0"/>
          <w:sz w:val="24"/>
          <w:vertAlign w:val="baseline"/>
        </w:rPr>
        <w:t>= 0.</w:t>
      </w:r>
      <w:r>
        <w:rPr>
          <w:position w:val="0"/>
          <w:sz w:val="24"/>
          <w:vertAlign w:val="baseline"/>
        </w:rPr>
        <w:t>8, indica que podríamos haber ahorrado un 20% en todos los insumos y aun así producir los mismos resultados.</w:t>
        <w:br/>
        <w:t xml:space="preserve">Asimismo, la eficiencia de Farrell basada en la </w:t>
      </w:r>
      <w:r>
        <w:rPr>
          <w:position w:val="0"/>
          <w:sz w:val="24"/>
          <w:vertAlign w:val="baseline"/>
        </w:rPr>
        <w:t>salida</w:t>
      </w:r>
      <w:r>
        <w:rPr>
          <w:position w:val="0"/>
          <w:sz w:val="24"/>
          <w:vertAlign w:val="baseline"/>
        </w:rPr>
        <w:t xml:space="preserve"> o eficiencia de </w:t>
      </w:r>
      <w:r>
        <w:rPr>
          <w:position w:val="0"/>
          <w:sz w:val="24"/>
          <w:vertAlign w:val="baseline"/>
        </w:rPr>
        <w:t>salida</w:t>
      </w:r>
      <w:r>
        <w:rPr>
          <w:position w:val="0"/>
          <w:sz w:val="24"/>
          <w:vertAlign w:val="baseline"/>
        </w:rPr>
        <w:t xml:space="preserve"> se define como</w:t>
      </w:r>
    </w:p>
    <w:p>
      <w:pPr>
        <w:pStyle w:val="Normal"/>
        <w:ind w:left="0" w:hanging="0"/>
        <w:jc w:val="right"/>
        <w:rPr>
          <w:position w:val="0"/>
          <w:sz w:val="20"/>
          <w:vertAlign w:val="baseline"/>
        </w:rPr>
      </w:pPr>
      <w:r>
        <w:rPr>
          <w:position w:val="0"/>
          <w:sz w:val="24"/>
          <w:vertAlign w:val="baseline"/>
        </w:rPr>
        <mc:AlternateContent>
          <mc:Choice Requires="wpg">
            <w:drawing>
              <wp:inline distT="0" distB="0" distL="0" distR="0">
                <wp:extent cx="1961515" cy="151765"/>
                <wp:effectExtent l="0" t="0" r="0" b="0"/>
                <wp:docPr id="6" name="" title="TexMaths" descr="12§inline§F = max\{F&gt;0 | (x ,Fy) \in T\}§svg§600§TRUE§"/>
                <a:graphic xmlns:a="http://schemas.openxmlformats.org/drawingml/2006/main">
                  <a:graphicData uri="http://schemas.microsoft.com/office/word/2010/wordprocessingGroup">
                    <wpg:wgp>
                      <wpg:cNvGrpSpPr/>
                      <wpg:grpSpPr>
                        <a:xfrm>
                          <a:off x="0" y="0"/>
                          <a:ext cx="1961640" cy="151920"/>
                          <a:chOff x="0" y="0"/>
                          <a:chExt cx="1961640" cy="151920"/>
                        </a:xfrm>
                      </wpg:grpSpPr>
                      <wps:wsp>
                        <wps:cNvSpPr/>
                        <wps:spPr>
                          <a:xfrm>
                            <a:off x="0" y="11520"/>
                            <a:ext cx="108000" cy="102240"/>
                          </a:xfrm>
                          <a:custGeom>
                            <a:avLst/>
                            <a:gdLst/>
                            <a:ahLst/>
                            <a:rect l="0" t="0" r="r" b="b"/>
                            <a:pathLst>
                              <a:path w="300" h="284">
                                <a:moveTo>
                                  <a:pt x="112" y="148"/>
                                </a:moveTo>
                                <a:cubicBezTo>
                                  <a:pt x="125" y="148"/>
                                  <a:pt x="140" y="148"/>
                                  <a:pt x="153" y="148"/>
                                </a:cubicBezTo>
                                <a:cubicBezTo>
                                  <a:pt x="184" y="148"/>
                                  <a:pt x="188" y="155"/>
                                  <a:pt x="188" y="167"/>
                                </a:cubicBezTo>
                                <a:cubicBezTo>
                                  <a:pt x="188" y="170"/>
                                  <a:pt x="188" y="176"/>
                                  <a:pt x="184" y="188"/>
                                </a:cubicBezTo>
                                <a:cubicBezTo>
                                  <a:pt x="184" y="190"/>
                                  <a:pt x="183" y="192"/>
                                  <a:pt x="183" y="193"/>
                                </a:cubicBezTo>
                                <a:cubicBezTo>
                                  <a:pt x="183" y="196"/>
                                  <a:pt x="186" y="198"/>
                                  <a:pt x="189" y="198"/>
                                </a:cubicBezTo>
                                <a:cubicBezTo>
                                  <a:pt x="192" y="198"/>
                                  <a:pt x="192" y="196"/>
                                  <a:pt x="195" y="189"/>
                                </a:cubicBezTo>
                                <a:cubicBezTo>
                                  <a:pt x="202" y="158"/>
                                  <a:pt x="210" y="128"/>
                                  <a:pt x="218" y="98"/>
                                </a:cubicBezTo>
                                <a:cubicBezTo>
                                  <a:pt x="219" y="93"/>
                                  <a:pt x="219" y="92"/>
                                  <a:pt x="219" y="91"/>
                                </a:cubicBezTo>
                                <a:cubicBezTo>
                                  <a:pt x="219" y="89"/>
                                  <a:pt x="218" y="86"/>
                                  <a:pt x="214" y="86"/>
                                </a:cubicBezTo>
                                <a:cubicBezTo>
                                  <a:pt x="209" y="86"/>
                                  <a:pt x="209" y="88"/>
                                  <a:pt x="208" y="95"/>
                                </a:cubicBezTo>
                                <a:cubicBezTo>
                                  <a:pt x="198" y="128"/>
                                  <a:pt x="189" y="135"/>
                                  <a:pt x="153" y="135"/>
                                </a:cubicBezTo>
                                <a:cubicBezTo>
                                  <a:pt x="141" y="135"/>
                                  <a:pt x="128" y="135"/>
                                  <a:pt x="116" y="135"/>
                                </a:cubicBezTo>
                                <a:cubicBezTo>
                                  <a:pt x="124" y="99"/>
                                  <a:pt x="134" y="64"/>
                                  <a:pt x="142" y="28"/>
                                </a:cubicBezTo>
                                <a:cubicBezTo>
                                  <a:pt x="146" y="14"/>
                                  <a:pt x="147" y="12"/>
                                  <a:pt x="165" y="12"/>
                                </a:cubicBezTo>
                                <a:cubicBezTo>
                                  <a:pt x="183" y="12"/>
                                  <a:pt x="202" y="12"/>
                                  <a:pt x="220" y="12"/>
                                </a:cubicBezTo>
                                <a:cubicBezTo>
                                  <a:pt x="273" y="12"/>
                                  <a:pt x="282" y="26"/>
                                  <a:pt x="282" y="58"/>
                                </a:cubicBezTo>
                                <a:cubicBezTo>
                                  <a:pt x="282" y="68"/>
                                  <a:pt x="282" y="70"/>
                                  <a:pt x="281" y="81"/>
                                </a:cubicBezTo>
                                <a:cubicBezTo>
                                  <a:pt x="280" y="87"/>
                                  <a:pt x="280" y="87"/>
                                  <a:pt x="280" y="88"/>
                                </a:cubicBezTo>
                                <a:cubicBezTo>
                                  <a:pt x="280" y="91"/>
                                  <a:pt x="281" y="94"/>
                                  <a:pt x="285" y="94"/>
                                </a:cubicBezTo>
                                <a:cubicBezTo>
                                  <a:pt x="290" y="94"/>
                                  <a:pt x="290" y="92"/>
                                  <a:pt x="291" y="83"/>
                                </a:cubicBezTo>
                                <a:cubicBezTo>
                                  <a:pt x="293" y="59"/>
                                  <a:pt x="297" y="34"/>
                                  <a:pt x="299" y="10"/>
                                </a:cubicBezTo>
                                <a:cubicBezTo>
                                  <a:pt x="300" y="-1"/>
                                  <a:pt x="298" y="-1"/>
                                  <a:pt x="288" y="-1"/>
                                </a:cubicBezTo>
                                <a:cubicBezTo>
                                  <a:pt x="219" y="-1"/>
                                  <a:pt x="150" y="-1"/>
                                  <a:pt x="81" y="-1"/>
                                </a:cubicBezTo>
                                <a:cubicBezTo>
                                  <a:pt x="72" y="-1"/>
                                  <a:pt x="69" y="-1"/>
                                  <a:pt x="69" y="8"/>
                                </a:cubicBezTo>
                                <a:cubicBezTo>
                                  <a:pt x="69" y="12"/>
                                  <a:pt x="72" y="12"/>
                                  <a:pt x="81" y="12"/>
                                </a:cubicBezTo>
                                <a:cubicBezTo>
                                  <a:pt x="96" y="12"/>
                                  <a:pt x="108" y="12"/>
                                  <a:pt x="108" y="20"/>
                                </a:cubicBezTo>
                                <a:cubicBezTo>
                                  <a:pt x="108" y="21"/>
                                  <a:pt x="108" y="22"/>
                                  <a:pt x="106" y="29"/>
                                </a:cubicBezTo>
                                <a:cubicBezTo>
                                  <a:pt x="87" y="104"/>
                                  <a:pt x="69" y="178"/>
                                  <a:pt x="50" y="252"/>
                                </a:cubicBezTo>
                                <a:cubicBezTo>
                                  <a:pt x="46" y="267"/>
                                  <a:pt x="45" y="271"/>
                                  <a:pt x="11" y="271"/>
                                </a:cubicBezTo>
                                <a:cubicBezTo>
                                  <a:pt x="4" y="271"/>
                                  <a:pt x="0" y="271"/>
                                  <a:pt x="0" y="279"/>
                                </a:cubicBezTo>
                                <a:cubicBezTo>
                                  <a:pt x="0" y="284"/>
                                  <a:pt x="5" y="284"/>
                                  <a:pt x="6" y="284"/>
                                </a:cubicBezTo>
                                <a:cubicBezTo>
                                  <a:pt x="18" y="284"/>
                                  <a:pt x="50" y="283"/>
                                  <a:pt x="62" y="283"/>
                                </a:cubicBezTo>
                                <a:cubicBezTo>
                                  <a:pt x="76" y="283"/>
                                  <a:pt x="111" y="284"/>
                                  <a:pt x="125" y="284"/>
                                </a:cubicBezTo>
                                <a:cubicBezTo>
                                  <a:pt x="129" y="284"/>
                                  <a:pt x="134" y="284"/>
                                  <a:pt x="134" y="276"/>
                                </a:cubicBezTo>
                                <a:cubicBezTo>
                                  <a:pt x="134" y="273"/>
                                  <a:pt x="132" y="273"/>
                                  <a:pt x="131" y="272"/>
                                </a:cubicBezTo>
                                <a:cubicBezTo>
                                  <a:pt x="130" y="271"/>
                                  <a:pt x="129" y="271"/>
                                  <a:pt x="119" y="271"/>
                                </a:cubicBezTo>
                                <a:cubicBezTo>
                                  <a:pt x="110" y="271"/>
                                  <a:pt x="108" y="271"/>
                                  <a:pt x="98" y="271"/>
                                </a:cubicBezTo>
                                <a:cubicBezTo>
                                  <a:pt x="86" y="270"/>
                                  <a:pt x="84" y="267"/>
                                  <a:pt x="84" y="262"/>
                                </a:cubicBezTo>
                                <a:cubicBezTo>
                                  <a:pt x="84" y="261"/>
                                  <a:pt x="84" y="259"/>
                                  <a:pt x="86" y="253"/>
                                </a:cubicBezTo>
                                <a:cubicBezTo>
                                  <a:pt x="94" y="218"/>
                                  <a:pt x="104" y="183"/>
                                  <a:pt x="112" y="148"/>
                                </a:cubicBezTo>
                                <a:close/>
                              </a:path>
                            </a:pathLst>
                          </a:custGeom>
                          <a:solidFill>
                            <a:srgbClr val="000000"/>
                          </a:solidFill>
                          <a:ln w="0">
                            <a:noFill/>
                          </a:ln>
                        </wps:spPr>
                        <wps:bodyPr/>
                      </wps:wsp>
                      <wps:wsp>
                        <wps:cNvSpPr/>
                        <wps:spPr>
                          <a:xfrm>
                            <a:off x="163800" y="58320"/>
                            <a:ext cx="100800" cy="35640"/>
                          </a:xfrm>
                          <a:custGeom>
                            <a:avLst/>
                            <a:gdLst/>
                            <a:ahLst/>
                            <a:rect l="0" t="0" r="r" b="b"/>
                            <a:pathLst>
                              <a:path w="280" h="99">
                                <a:moveTo>
                                  <a:pt x="265" y="18"/>
                                </a:moveTo>
                                <a:cubicBezTo>
                                  <a:pt x="271" y="18"/>
                                  <a:pt x="280" y="17"/>
                                  <a:pt x="280" y="9"/>
                                </a:cubicBezTo>
                                <a:cubicBezTo>
                                  <a:pt x="280" y="0"/>
                                  <a:pt x="271" y="0"/>
                                  <a:pt x="265" y="0"/>
                                </a:cubicBezTo>
                                <a:cubicBezTo>
                                  <a:pt x="181" y="0"/>
                                  <a:pt x="97" y="0"/>
                                  <a:pt x="13" y="0"/>
                                </a:cubicBezTo>
                                <a:cubicBezTo>
                                  <a:pt x="7" y="0"/>
                                  <a:pt x="-1" y="0"/>
                                  <a:pt x="-1" y="9"/>
                                </a:cubicBezTo>
                                <a:cubicBezTo>
                                  <a:pt x="-1" y="17"/>
                                  <a:pt x="7" y="18"/>
                                  <a:pt x="13" y="18"/>
                                </a:cubicBezTo>
                                <a:cubicBezTo>
                                  <a:pt x="97" y="18"/>
                                  <a:pt x="181" y="18"/>
                                  <a:pt x="265" y="18"/>
                                </a:cubicBezTo>
                                <a:moveTo>
                                  <a:pt x="265" y="100"/>
                                </a:moveTo>
                                <a:cubicBezTo>
                                  <a:pt x="271" y="100"/>
                                  <a:pt x="280" y="100"/>
                                  <a:pt x="280" y="92"/>
                                </a:cubicBezTo>
                                <a:cubicBezTo>
                                  <a:pt x="280" y="82"/>
                                  <a:pt x="271" y="82"/>
                                  <a:pt x="265" y="82"/>
                                </a:cubicBezTo>
                                <a:cubicBezTo>
                                  <a:pt x="181" y="82"/>
                                  <a:pt x="97" y="82"/>
                                  <a:pt x="13" y="82"/>
                                </a:cubicBezTo>
                                <a:cubicBezTo>
                                  <a:pt x="7" y="82"/>
                                  <a:pt x="-1" y="82"/>
                                  <a:pt x="-1" y="92"/>
                                </a:cubicBezTo>
                                <a:cubicBezTo>
                                  <a:pt x="-1" y="100"/>
                                  <a:pt x="7" y="100"/>
                                  <a:pt x="13" y="100"/>
                                </a:cubicBezTo>
                                <a:cubicBezTo>
                                  <a:pt x="97" y="100"/>
                                  <a:pt x="181" y="100"/>
                                  <a:pt x="265" y="100"/>
                                </a:cubicBezTo>
                                <a:close/>
                              </a:path>
                            </a:pathLst>
                          </a:custGeom>
                          <a:solidFill>
                            <a:srgbClr val="000000"/>
                          </a:solidFill>
                          <a:ln w="0">
                            <a:noFill/>
                          </a:ln>
                        </wps:spPr>
                        <wps:bodyPr/>
                      </wps:wsp>
                      <wps:wsp>
                        <wps:cNvSpPr/>
                        <wps:spPr>
                          <a:xfrm>
                            <a:off x="320040" y="47160"/>
                            <a:ext cx="124560" cy="68760"/>
                          </a:xfrm>
                          <a:custGeom>
                            <a:avLst/>
                            <a:gdLst/>
                            <a:ahLst/>
                            <a:rect l="0" t="0" r="r" b="b"/>
                            <a:pathLst>
                              <a:path w="346" h="191">
                                <a:moveTo>
                                  <a:pt x="23" y="161"/>
                                </a:moveTo>
                                <a:cubicBezTo>
                                  <a:pt x="22" y="168"/>
                                  <a:pt x="20" y="178"/>
                                  <a:pt x="20" y="180"/>
                                </a:cubicBezTo>
                                <a:cubicBezTo>
                                  <a:pt x="20" y="187"/>
                                  <a:pt x="26" y="191"/>
                                  <a:pt x="33" y="191"/>
                                </a:cubicBezTo>
                                <a:cubicBezTo>
                                  <a:pt x="38" y="191"/>
                                  <a:pt x="45" y="187"/>
                                  <a:pt x="48" y="179"/>
                                </a:cubicBezTo>
                                <a:cubicBezTo>
                                  <a:pt x="48" y="178"/>
                                  <a:pt x="53" y="159"/>
                                  <a:pt x="56" y="148"/>
                                </a:cubicBezTo>
                                <a:cubicBezTo>
                                  <a:pt x="59" y="135"/>
                                  <a:pt x="62" y="123"/>
                                  <a:pt x="65" y="111"/>
                                </a:cubicBezTo>
                                <a:cubicBezTo>
                                  <a:pt x="68" y="101"/>
                                  <a:pt x="70" y="91"/>
                                  <a:pt x="72" y="82"/>
                                </a:cubicBezTo>
                                <a:cubicBezTo>
                                  <a:pt x="74" y="74"/>
                                  <a:pt x="77" y="62"/>
                                  <a:pt x="77" y="61"/>
                                </a:cubicBezTo>
                                <a:cubicBezTo>
                                  <a:pt x="84" y="48"/>
                                  <a:pt x="106" y="10"/>
                                  <a:pt x="147" y="10"/>
                                </a:cubicBezTo>
                                <a:cubicBezTo>
                                  <a:pt x="166" y="10"/>
                                  <a:pt x="170" y="25"/>
                                  <a:pt x="170" y="38"/>
                                </a:cubicBezTo>
                                <a:cubicBezTo>
                                  <a:pt x="170" y="49"/>
                                  <a:pt x="166" y="61"/>
                                  <a:pt x="162" y="74"/>
                                </a:cubicBezTo>
                                <a:cubicBezTo>
                                  <a:pt x="159" y="90"/>
                                  <a:pt x="155" y="106"/>
                                  <a:pt x="152" y="123"/>
                                </a:cubicBezTo>
                                <a:cubicBezTo>
                                  <a:pt x="149" y="133"/>
                                  <a:pt x="146" y="144"/>
                                  <a:pt x="143" y="155"/>
                                </a:cubicBezTo>
                                <a:cubicBezTo>
                                  <a:pt x="141" y="163"/>
                                  <a:pt x="137" y="178"/>
                                  <a:pt x="137" y="180"/>
                                </a:cubicBezTo>
                                <a:cubicBezTo>
                                  <a:pt x="137" y="187"/>
                                  <a:pt x="143" y="191"/>
                                  <a:pt x="149" y="191"/>
                                </a:cubicBezTo>
                                <a:cubicBezTo>
                                  <a:pt x="162" y="191"/>
                                  <a:pt x="165" y="180"/>
                                  <a:pt x="168" y="167"/>
                                </a:cubicBezTo>
                                <a:cubicBezTo>
                                  <a:pt x="174" y="143"/>
                                  <a:pt x="190" y="82"/>
                                  <a:pt x="194" y="66"/>
                                </a:cubicBezTo>
                                <a:cubicBezTo>
                                  <a:pt x="195" y="60"/>
                                  <a:pt x="218" y="10"/>
                                  <a:pt x="263" y="10"/>
                                </a:cubicBezTo>
                                <a:cubicBezTo>
                                  <a:pt x="281" y="10"/>
                                  <a:pt x="286" y="24"/>
                                  <a:pt x="286" y="38"/>
                                </a:cubicBezTo>
                                <a:cubicBezTo>
                                  <a:pt x="286" y="62"/>
                                  <a:pt x="268" y="111"/>
                                  <a:pt x="260" y="133"/>
                                </a:cubicBezTo>
                                <a:cubicBezTo>
                                  <a:pt x="256" y="143"/>
                                  <a:pt x="255" y="148"/>
                                  <a:pt x="255" y="156"/>
                                </a:cubicBezTo>
                                <a:cubicBezTo>
                                  <a:pt x="255" y="177"/>
                                  <a:pt x="269" y="191"/>
                                  <a:pt x="290" y="191"/>
                                </a:cubicBezTo>
                                <a:cubicBezTo>
                                  <a:pt x="329" y="191"/>
                                  <a:pt x="345" y="130"/>
                                  <a:pt x="345" y="126"/>
                                </a:cubicBezTo>
                                <a:cubicBezTo>
                                  <a:pt x="345" y="123"/>
                                  <a:pt x="340" y="123"/>
                                  <a:pt x="339" y="123"/>
                                </a:cubicBezTo>
                                <a:cubicBezTo>
                                  <a:pt x="335" y="123"/>
                                  <a:pt x="335" y="124"/>
                                  <a:pt x="333" y="130"/>
                                </a:cubicBezTo>
                                <a:cubicBezTo>
                                  <a:pt x="327" y="151"/>
                                  <a:pt x="314" y="181"/>
                                  <a:pt x="290" y="181"/>
                                </a:cubicBezTo>
                                <a:cubicBezTo>
                                  <a:pt x="282" y="181"/>
                                  <a:pt x="280" y="178"/>
                                  <a:pt x="280" y="168"/>
                                </a:cubicBezTo>
                                <a:cubicBezTo>
                                  <a:pt x="280" y="157"/>
                                  <a:pt x="284" y="148"/>
                                  <a:pt x="287" y="138"/>
                                </a:cubicBezTo>
                                <a:cubicBezTo>
                                  <a:pt x="296" y="117"/>
                                  <a:pt x="314" y="70"/>
                                  <a:pt x="314" y="46"/>
                                </a:cubicBezTo>
                                <a:cubicBezTo>
                                  <a:pt x="314" y="18"/>
                                  <a:pt x="296" y="0"/>
                                  <a:pt x="264" y="0"/>
                                </a:cubicBezTo>
                                <a:cubicBezTo>
                                  <a:pt x="233" y="0"/>
                                  <a:pt x="212" y="19"/>
                                  <a:pt x="196" y="41"/>
                                </a:cubicBezTo>
                                <a:cubicBezTo>
                                  <a:pt x="196" y="36"/>
                                  <a:pt x="194" y="22"/>
                                  <a:pt x="183" y="11"/>
                                </a:cubicBezTo>
                                <a:cubicBezTo>
                                  <a:pt x="172" y="2"/>
                                  <a:pt x="159" y="0"/>
                                  <a:pt x="148" y="0"/>
                                </a:cubicBezTo>
                                <a:cubicBezTo>
                                  <a:pt x="110" y="0"/>
                                  <a:pt x="89" y="28"/>
                                  <a:pt x="82" y="37"/>
                                </a:cubicBezTo>
                                <a:cubicBezTo>
                                  <a:pt x="80" y="13"/>
                                  <a:pt x="62" y="0"/>
                                  <a:pt x="44" y="0"/>
                                </a:cubicBezTo>
                                <a:cubicBezTo>
                                  <a:pt x="23" y="0"/>
                                  <a:pt x="16" y="17"/>
                                  <a:pt x="12" y="24"/>
                                </a:cubicBezTo>
                                <a:cubicBezTo>
                                  <a:pt x="4" y="38"/>
                                  <a:pt x="-1" y="64"/>
                                  <a:pt x="-1" y="65"/>
                                </a:cubicBezTo>
                                <a:cubicBezTo>
                                  <a:pt x="-1" y="70"/>
                                  <a:pt x="3" y="70"/>
                                  <a:pt x="4" y="70"/>
                                </a:cubicBezTo>
                                <a:cubicBezTo>
                                  <a:pt x="8" y="70"/>
                                  <a:pt x="9" y="68"/>
                                  <a:pt x="11" y="60"/>
                                </a:cubicBezTo>
                                <a:cubicBezTo>
                                  <a:pt x="18" y="30"/>
                                  <a:pt x="27" y="10"/>
                                  <a:pt x="42" y="10"/>
                                </a:cubicBezTo>
                                <a:cubicBezTo>
                                  <a:pt x="48" y="10"/>
                                  <a:pt x="54" y="13"/>
                                  <a:pt x="54" y="29"/>
                                </a:cubicBezTo>
                                <a:cubicBezTo>
                                  <a:pt x="54" y="37"/>
                                  <a:pt x="53" y="42"/>
                                  <a:pt x="48" y="64"/>
                                </a:cubicBezTo>
                                <a:cubicBezTo>
                                  <a:pt x="40" y="96"/>
                                  <a:pt x="32" y="129"/>
                                  <a:pt x="23" y="161"/>
                                </a:cubicBezTo>
                                <a:close/>
                              </a:path>
                            </a:pathLst>
                          </a:custGeom>
                          <a:solidFill>
                            <a:srgbClr val="000000"/>
                          </a:solidFill>
                          <a:ln w="0">
                            <a:noFill/>
                          </a:ln>
                        </wps:spPr>
                        <wps:bodyPr/>
                      </wps:wsp>
                      <wps:wsp>
                        <wps:cNvSpPr/>
                        <wps:spPr>
                          <a:xfrm>
                            <a:off x="454680" y="47160"/>
                            <a:ext cx="69840" cy="68760"/>
                          </a:xfrm>
                          <a:custGeom>
                            <a:avLst/>
                            <a:gdLst/>
                            <a:ahLst/>
                            <a:rect l="0" t="0" r="r" b="b"/>
                            <a:pathLst>
                              <a:path w="194" h="191">
                                <a:moveTo>
                                  <a:pt x="140" y="28"/>
                                </a:moveTo>
                                <a:cubicBezTo>
                                  <a:pt x="133" y="12"/>
                                  <a:pt x="121" y="0"/>
                                  <a:pt x="102" y="0"/>
                                </a:cubicBezTo>
                                <a:cubicBezTo>
                                  <a:pt x="52" y="0"/>
                                  <a:pt x="0" y="62"/>
                                  <a:pt x="0" y="124"/>
                                </a:cubicBezTo>
                                <a:cubicBezTo>
                                  <a:pt x="0" y="163"/>
                                  <a:pt x="22" y="191"/>
                                  <a:pt x="56" y="191"/>
                                </a:cubicBezTo>
                                <a:cubicBezTo>
                                  <a:pt x="64" y="191"/>
                                  <a:pt x="85" y="190"/>
                                  <a:pt x="111" y="160"/>
                                </a:cubicBezTo>
                                <a:cubicBezTo>
                                  <a:pt x="114" y="177"/>
                                  <a:pt x="129" y="191"/>
                                  <a:pt x="150" y="191"/>
                                </a:cubicBezTo>
                                <a:cubicBezTo>
                                  <a:pt x="164" y="191"/>
                                  <a:pt x="174" y="181"/>
                                  <a:pt x="181" y="168"/>
                                </a:cubicBezTo>
                                <a:cubicBezTo>
                                  <a:pt x="188" y="153"/>
                                  <a:pt x="193" y="127"/>
                                  <a:pt x="193" y="126"/>
                                </a:cubicBezTo>
                                <a:cubicBezTo>
                                  <a:pt x="193" y="123"/>
                                  <a:pt x="189" y="123"/>
                                  <a:pt x="188" y="123"/>
                                </a:cubicBezTo>
                                <a:cubicBezTo>
                                  <a:pt x="183" y="123"/>
                                  <a:pt x="183" y="124"/>
                                  <a:pt x="182" y="130"/>
                                </a:cubicBezTo>
                                <a:cubicBezTo>
                                  <a:pt x="175" y="157"/>
                                  <a:pt x="168" y="181"/>
                                  <a:pt x="150" y="181"/>
                                </a:cubicBezTo>
                                <a:cubicBezTo>
                                  <a:pt x="139" y="181"/>
                                  <a:pt x="138" y="171"/>
                                  <a:pt x="138" y="162"/>
                                </a:cubicBezTo>
                                <a:cubicBezTo>
                                  <a:pt x="138" y="153"/>
                                  <a:pt x="138" y="150"/>
                                  <a:pt x="142" y="131"/>
                                </a:cubicBezTo>
                                <a:cubicBezTo>
                                  <a:pt x="147" y="113"/>
                                  <a:pt x="148" y="109"/>
                                  <a:pt x="152" y="94"/>
                                </a:cubicBezTo>
                                <a:cubicBezTo>
                                  <a:pt x="157" y="74"/>
                                  <a:pt x="163" y="54"/>
                                  <a:pt x="168" y="35"/>
                                </a:cubicBezTo>
                                <a:cubicBezTo>
                                  <a:pt x="170" y="23"/>
                                  <a:pt x="170" y="22"/>
                                  <a:pt x="170" y="20"/>
                                </a:cubicBezTo>
                                <a:cubicBezTo>
                                  <a:pt x="170" y="13"/>
                                  <a:pt x="165" y="8"/>
                                  <a:pt x="158" y="8"/>
                                </a:cubicBezTo>
                                <a:cubicBezTo>
                                  <a:pt x="147" y="8"/>
                                  <a:pt x="141" y="18"/>
                                  <a:pt x="140" y="28"/>
                                </a:cubicBezTo>
                                <a:moveTo>
                                  <a:pt x="112" y="136"/>
                                </a:moveTo>
                                <a:cubicBezTo>
                                  <a:pt x="111" y="144"/>
                                  <a:pt x="111" y="144"/>
                                  <a:pt x="104" y="151"/>
                                </a:cubicBezTo>
                                <a:cubicBezTo>
                                  <a:pt x="86" y="175"/>
                                  <a:pt x="68" y="181"/>
                                  <a:pt x="57" y="181"/>
                                </a:cubicBezTo>
                                <a:cubicBezTo>
                                  <a:pt x="36" y="181"/>
                                  <a:pt x="30" y="159"/>
                                  <a:pt x="30" y="142"/>
                                </a:cubicBezTo>
                                <a:cubicBezTo>
                                  <a:pt x="30" y="121"/>
                                  <a:pt x="43" y="70"/>
                                  <a:pt x="52" y="50"/>
                                </a:cubicBezTo>
                                <a:cubicBezTo>
                                  <a:pt x="66" y="25"/>
                                  <a:pt x="85" y="10"/>
                                  <a:pt x="102" y="10"/>
                                </a:cubicBezTo>
                                <a:cubicBezTo>
                                  <a:pt x="129" y="10"/>
                                  <a:pt x="135" y="44"/>
                                  <a:pt x="135" y="47"/>
                                </a:cubicBezTo>
                                <a:cubicBezTo>
                                  <a:pt x="135" y="49"/>
                                  <a:pt x="134" y="52"/>
                                  <a:pt x="134" y="54"/>
                                </a:cubicBezTo>
                                <a:cubicBezTo>
                                  <a:pt x="127" y="80"/>
                                  <a:pt x="120" y="108"/>
                                  <a:pt x="112" y="136"/>
                                </a:cubicBezTo>
                                <a:close/>
                              </a:path>
                            </a:pathLst>
                          </a:custGeom>
                          <a:solidFill>
                            <a:srgbClr val="000000"/>
                          </a:solidFill>
                          <a:ln w="0">
                            <a:noFill/>
                          </a:ln>
                        </wps:spPr>
                        <wps:bodyPr/>
                      </wps:wsp>
                      <wps:wsp>
                        <wps:cNvSpPr/>
                        <wps:spPr>
                          <a:xfrm>
                            <a:off x="533520" y="47160"/>
                            <a:ext cx="75600" cy="68760"/>
                          </a:xfrm>
                          <a:custGeom>
                            <a:avLst/>
                            <a:gdLst/>
                            <a:ahLst/>
                            <a:rect l="0" t="0" r="r" b="b"/>
                            <a:pathLst>
                              <a:path w="210" h="191">
                                <a:moveTo>
                                  <a:pt x="127" y="59"/>
                                </a:moveTo>
                                <a:cubicBezTo>
                                  <a:pt x="130" y="48"/>
                                  <a:pt x="139" y="10"/>
                                  <a:pt x="169" y="10"/>
                                </a:cubicBezTo>
                                <a:cubicBezTo>
                                  <a:pt x="172" y="10"/>
                                  <a:pt x="181" y="10"/>
                                  <a:pt x="191" y="14"/>
                                </a:cubicBezTo>
                                <a:cubicBezTo>
                                  <a:pt x="179" y="17"/>
                                  <a:pt x="171" y="28"/>
                                  <a:pt x="171" y="37"/>
                                </a:cubicBezTo>
                                <a:cubicBezTo>
                                  <a:pt x="171" y="44"/>
                                  <a:pt x="175" y="53"/>
                                  <a:pt x="186" y="53"/>
                                </a:cubicBezTo>
                                <a:cubicBezTo>
                                  <a:pt x="196" y="53"/>
                                  <a:pt x="209" y="44"/>
                                  <a:pt x="209" y="28"/>
                                </a:cubicBezTo>
                                <a:cubicBezTo>
                                  <a:pt x="209" y="6"/>
                                  <a:pt x="184" y="0"/>
                                  <a:pt x="169" y="0"/>
                                </a:cubicBezTo>
                                <a:cubicBezTo>
                                  <a:pt x="145" y="0"/>
                                  <a:pt x="131" y="23"/>
                                  <a:pt x="125" y="32"/>
                                </a:cubicBezTo>
                                <a:cubicBezTo>
                                  <a:pt x="115" y="5"/>
                                  <a:pt x="93" y="0"/>
                                  <a:pt x="81" y="0"/>
                                </a:cubicBezTo>
                                <a:cubicBezTo>
                                  <a:pt x="36" y="0"/>
                                  <a:pt x="12" y="54"/>
                                  <a:pt x="12" y="65"/>
                                </a:cubicBezTo>
                                <a:cubicBezTo>
                                  <a:pt x="12" y="70"/>
                                  <a:pt x="16" y="70"/>
                                  <a:pt x="17" y="70"/>
                                </a:cubicBezTo>
                                <a:cubicBezTo>
                                  <a:pt x="21" y="70"/>
                                  <a:pt x="22" y="68"/>
                                  <a:pt x="23" y="65"/>
                                </a:cubicBezTo>
                                <a:cubicBezTo>
                                  <a:pt x="37" y="20"/>
                                  <a:pt x="65" y="10"/>
                                  <a:pt x="79" y="10"/>
                                </a:cubicBezTo>
                                <a:cubicBezTo>
                                  <a:pt x="87" y="10"/>
                                  <a:pt x="102" y="13"/>
                                  <a:pt x="102" y="37"/>
                                </a:cubicBezTo>
                                <a:cubicBezTo>
                                  <a:pt x="102" y="50"/>
                                  <a:pt x="95" y="79"/>
                                  <a:pt x="79" y="138"/>
                                </a:cubicBezTo>
                                <a:cubicBezTo>
                                  <a:pt x="72" y="165"/>
                                  <a:pt x="58" y="181"/>
                                  <a:pt x="39" y="181"/>
                                </a:cubicBezTo>
                                <a:cubicBezTo>
                                  <a:pt x="36" y="181"/>
                                  <a:pt x="27" y="181"/>
                                  <a:pt x="18" y="177"/>
                                </a:cubicBezTo>
                                <a:cubicBezTo>
                                  <a:pt x="29" y="174"/>
                                  <a:pt x="37" y="166"/>
                                  <a:pt x="37" y="154"/>
                                </a:cubicBezTo>
                                <a:cubicBezTo>
                                  <a:pt x="37" y="142"/>
                                  <a:pt x="29" y="139"/>
                                  <a:pt x="22" y="139"/>
                                </a:cubicBezTo>
                                <a:cubicBezTo>
                                  <a:pt x="10" y="139"/>
                                  <a:pt x="-1" y="150"/>
                                  <a:pt x="-1" y="163"/>
                                </a:cubicBezTo>
                                <a:cubicBezTo>
                                  <a:pt x="-1" y="183"/>
                                  <a:pt x="21" y="191"/>
                                  <a:pt x="39" y="191"/>
                                </a:cubicBezTo>
                                <a:cubicBezTo>
                                  <a:pt x="66" y="191"/>
                                  <a:pt x="82" y="161"/>
                                  <a:pt x="83" y="159"/>
                                </a:cubicBezTo>
                                <a:cubicBezTo>
                                  <a:pt x="88" y="174"/>
                                  <a:pt x="103" y="191"/>
                                  <a:pt x="129" y="191"/>
                                </a:cubicBezTo>
                                <a:cubicBezTo>
                                  <a:pt x="172" y="191"/>
                                  <a:pt x="196" y="137"/>
                                  <a:pt x="196" y="126"/>
                                </a:cubicBezTo>
                                <a:cubicBezTo>
                                  <a:pt x="196" y="123"/>
                                  <a:pt x="192" y="123"/>
                                  <a:pt x="191" y="123"/>
                                </a:cubicBezTo>
                                <a:cubicBezTo>
                                  <a:pt x="187" y="123"/>
                                  <a:pt x="186" y="124"/>
                                  <a:pt x="185" y="126"/>
                                </a:cubicBezTo>
                                <a:cubicBezTo>
                                  <a:pt x="172" y="172"/>
                                  <a:pt x="143" y="181"/>
                                  <a:pt x="130" y="181"/>
                                </a:cubicBezTo>
                                <a:cubicBezTo>
                                  <a:pt x="113" y="181"/>
                                  <a:pt x="106" y="168"/>
                                  <a:pt x="106" y="154"/>
                                </a:cubicBezTo>
                                <a:cubicBezTo>
                                  <a:pt x="106" y="144"/>
                                  <a:pt x="108" y="136"/>
                                  <a:pt x="113" y="117"/>
                                </a:cubicBezTo>
                                <a:cubicBezTo>
                                  <a:pt x="118" y="97"/>
                                  <a:pt x="123" y="78"/>
                                  <a:pt x="127" y="59"/>
                                </a:cubicBezTo>
                                <a:close/>
                              </a:path>
                            </a:pathLst>
                          </a:custGeom>
                          <a:solidFill>
                            <a:srgbClr val="000000"/>
                          </a:solidFill>
                          <a:ln w="0">
                            <a:noFill/>
                          </a:ln>
                        </wps:spPr>
                        <wps:bodyPr/>
                      </wps:wsp>
                      <wps:wsp>
                        <wps:cNvSpPr/>
                        <wps:spPr>
                          <a:xfrm>
                            <a:off x="626760" y="0"/>
                            <a:ext cx="54000" cy="151920"/>
                          </a:xfrm>
                          <a:custGeom>
                            <a:avLst/>
                            <a:gdLst/>
                            <a:ahLst/>
                            <a:rect l="0" t="0" r="r" b="b"/>
                            <a:pathLst>
                              <a:path w="150" h="422">
                                <a:moveTo>
                                  <a:pt x="88" y="58"/>
                                </a:moveTo>
                                <a:cubicBezTo>
                                  <a:pt x="88" y="41"/>
                                  <a:pt x="99" y="13"/>
                                  <a:pt x="145" y="11"/>
                                </a:cubicBezTo>
                                <a:cubicBezTo>
                                  <a:pt x="147" y="11"/>
                                  <a:pt x="149" y="8"/>
                                  <a:pt x="149" y="6"/>
                                </a:cubicBezTo>
                                <a:cubicBezTo>
                                  <a:pt x="149" y="1"/>
                                  <a:pt x="145" y="1"/>
                                  <a:pt x="141" y="1"/>
                                </a:cubicBezTo>
                                <a:cubicBezTo>
                                  <a:pt x="99" y="1"/>
                                  <a:pt x="60" y="23"/>
                                  <a:pt x="60" y="54"/>
                                </a:cubicBezTo>
                                <a:cubicBezTo>
                                  <a:pt x="60" y="85"/>
                                  <a:pt x="60" y="118"/>
                                  <a:pt x="60" y="150"/>
                                </a:cubicBezTo>
                                <a:cubicBezTo>
                                  <a:pt x="60" y="167"/>
                                  <a:pt x="60" y="180"/>
                                  <a:pt x="44" y="193"/>
                                </a:cubicBezTo>
                                <a:cubicBezTo>
                                  <a:pt x="28" y="207"/>
                                  <a:pt x="12" y="207"/>
                                  <a:pt x="3" y="208"/>
                                </a:cubicBezTo>
                                <a:cubicBezTo>
                                  <a:pt x="0" y="208"/>
                                  <a:pt x="-1" y="209"/>
                                  <a:pt x="-1" y="211"/>
                                </a:cubicBezTo>
                                <a:cubicBezTo>
                                  <a:pt x="-1" y="216"/>
                                  <a:pt x="2" y="216"/>
                                  <a:pt x="6" y="216"/>
                                </a:cubicBezTo>
                                <a:cubicBezTo>
                                  <a:pt x="34" y="219"/>
                                  <a:pt x="54" y="232"/>
                                  <a:pt x="59" y="254"/>
                                </a:cubicBezTo>
                                <a:cubicBezTo>
                                  <a:pt x="60" y="257"/>
                                  <a:pt x="60" y="258"/>
                                  <a:pt x="60" y="274"/>
                                </a:cubicBezTo>
                                <a:cubicBezTo>
                                  <a:pt x="60" y="302"/>
                                  <a:pt x="60" y="329"/>
                                  <a:pt x="60" y="357"/>
                                </a:cubicBezTo>
                                <a:cubicBezTo>
                                  <a:pt x="60" y="375"/>
                                  <a:pt x="60" y="388"/>
                                  <a:pt x="80" y="404"/>
                                </a:cubicBezTo>
                                <a:cubicBezTo>
                                  <a:pt x="96" y="417"/>
                                  <a:pt x="124" y="422"/>
                                  <a:pt x="141" y="422"/>
                                </a:cubicBezTo>
                                <a:cubicBezTo>
                                  <a:pt x="145" y="422"/>
                                  <a:pt x="149" y="422"/>
                                  <a:pt x="149" y="417"/>
                                </a:cubicBezTo>
                                <a:cubicBezTo>
                                  <a:pt x="149" y="412"/>
                                  <a:pt x="147" y="412"/>
                                  <a:pt x="142" y="412"/>
                                </a:cubicBezTo>
                                <a:cubicBezTo>
                                  <a:pt x="115" y="411"/>
                                  <a:pt x="95" y="397"/>
                                  <a:pt x="89" y="376"/>
                                </a:cubicBezTo>
                                <a:cubicBezTo>
                                  <a:pt x="88" y="371"/>
                                  <a:pt x="88" y="371"/>
                                  <a:pt x="88" y="356"/>
                                </a:cubicBezTo>
                                <a:cubicBezTo>
                                  <a:pt x="88" y="327"/>
                                  <a:pt x="88" y="297"/>
                                  <a:pt x="88" y="267"/>
                                </a:cubicBezTo>
                                <a:cubicBezTo>
                                  <a:pt x="88" y="248"/>
                                  <a:pt x="84" y="240"/>
                                  <a:pt x="71" y="228"/>
                                </a:cubicBezTo>
                                <a:cubicBezTo>
                                  <a:pt x="63" y="220"/>
                                  <a:pt x="51" y="215"/>
                                  <a:pt x="39" y="211"/>
                                </a:cubicBezTo>
                                <a:cubicBezTo>
                                  <a:pt x="72" y="202"/>
                                  <a:pt x="88" y="183"/>
                                  <a:pt x="88" y="159"/>
                                </a:cubicBezTo>
                                <a:cubicBezTo>
                                  <a:pt x="88" y="125"/>
                                  <a:pt x="88" y="91"/>
                                  <a:pt x="88" y="58"/>
                                </a:cubicBezTo>
                                <a:close/>
                              </a:path>
                            </a:pathLst>
                          </a:custGeom>
                          <a:solidFill>
                            <a:srgbClr val="000000"/>
                          </a:solidFill>
                          <a:ln w="0">
                            <a:noFill/>
                          </a:ln>
                        </wps:spPr>
                        <wps:bodyPr/>
                      </wps:wsp>
                      <wps:wsp>
                        <wps:cNvSpPr/>
                        <wps:spPr>
                          <a:xfrm>
                            <a:off x="697320" y="11520"/>
                            <a:ext cx="108000" cy="102240"/>
                          </a:xfrm>
                          <a:custGeom>
                            <a:avLst/>
                            <a:gdLst/>
                            <a:ahLst/>
                            <a:rect l="0" t="0" r="r" b="b"/>
                            <a:pathLst>
                              <a:path w="300" h="284">
                                <a:moveTo>
                                  <a:pt x="111" y="148"/>
                                </a:moveTo>
                                <a:cubicBezTo>
                                  <a:pt x="125" y="148"/>
                                  <a:pt x="139" y="148"/>
                                  <a:pt x="152" y="148"/>
                                </a:cubicBezTo>
                                <a:cubicBezTo>
                                  <a:pt x="183" y="148"/>
                                  <a:pt x="187" y="155"/>
                                  <a:pt x="187" y="167"/>
                                </a:cubicBezTo>
                                <a:cubicBezTo>
                                  <a:pt x="187" y="170"/>
                                  <a:pt x="187" y="176"/>
                                  <a:pt x="185" y="188"/>
                                </a:cubicBezTo>
                                <a:cubicBezTo>
                                  <a:pt x="183" y="190"/>
                                  <a:pt x="183" y="192"/>
                                  <a:pt x="183" y="193"/>
                                </a:cubicBezTo>
                                <a:cubicBezTo>
                                  <a:pt x="183" y="196"/>
                                  <a:pt x="186" y="198"/>
                                  <a:pt x="188" y="198"/>
                                </a:cubicBezTo>
                                <a:cubicBezTo>
                                  <a:pt x="192" y="198"/>
                                  <a:pt x="192" y="196"/>
                                  <a:pt x="194" y="189"/>
                                </a:cubicBezTo>
                                <a:cubicBezTo>
                                  <a:pt x="201" y="158"/>
                                  <a:pt x="210" y="128"/>
                                  <a:pt x="217" y="98"/>
                                </a:cubicBezTo>
                                <a:cubicBezTo>
                                  <a:pt x="218" y="93"/>
                                  <a:pt x="218" y="92"/>
                                  <a:pt x="218" y="91"/>
                                </a:cubicBezTo>
                                <a:cubicBezTo>
                                  <a:pt x="218" y="89"/>
                                  <a:pt x="217" y="86"/>
                                  <a:pt x="213" y="86"/>
                                </a:cubicBezTo>
                                <a:cubicBezTo>
                                  <a:pt x="209" y="86"/>
                                  <a:pt x="209" y="88"/>
                                  <a:pt x="207" y="95"/>
                                </a:cubicBezTo>
                                <a:cubicBezTo>
                                  <a:pt x="199" y="128"/>
                                  <a:pt x="189" y="135"/>
                                  <a:pt x="153" y="135"/>
                                </a:cubicBezTo>
                                <a:cubicBezTo>
                                  <a:pt x="140" y="135"/>
                                  <a:pt x="128" y="135"/>
                                  <a:pt x="115" y="135"/>
                                </a:cubicBezTo>
                                <a:cubicBezTo>
                                  <a:pt x="123" y="99"/>
                                  <a:pt x="133" y="64"/>
                                  <a:pt x="141" y="28"/>
                                </a:cubicBezTo>
                                <a:cubicBezTo>
                                  <a:pt x="145" y="14"/>
                                  <a:pt x="146" y="12"/>
                                  <a:pt x="164" y="12"/>
                                </a:cubicBezTo>
                                <a:cubicBezTo>
                                  <a:pt x="183" y="12"/>
                                  <a:pt x="201" y="12"/>
                                  <a:pt x="221" y="12"/>
                                </a:cubicBezTo>
                                <a:cubicBezTo>
                                  <a:pt x="272" y="12"/>
                                  <a:pt x="282" y="26"/>
                                  <a:pt x="282" y="58"/>
                                </a:cubicBezTo>
                                <a:cubicBezTo>
                                  <a:pt x="282" y="68"/>
                                  <a:pt x="282" y="70"/>
                                  <a:pt x="281" y="81"/>
                                </a:cubicBezTo>
                                <a:cubicBezTo>
                                  <a:pt x="279" y="87"/>
                                  <a:pt x="279" y="87"/>
                                  <a:pt x="279" y="88"/>
                                </a:cubicBezTo>
                                <a:cubicBezTo>
                                  <a:pt x="279" y="91"/>
                                  <a:pt x="281" y="94"/>
                                  <a:pt x="284" y="94"/>
                                </a:cubicBezTo>
                                <a:cubicBezTo>
                                  <a:pt x="289" y="94"/>
                                  <a:pt x="290" y="92"/>
                                  <a:pt x="290" y="83"/>
                                </a:cubicBezTo>
                                <a:cubicBezTo>
                                  <a:pt x="293" y="59"/>
                                  <a:pt x="296" y="34"/>
                                  <a:pt x="299" y="10"/>
                                </a:cubicBezTo>
                                <a:cubicBezTo>
                                  <a:pt x="300" y="-1"/>
                                  <a:pt x="299" y="-1"/>
                                  <a:pt x="288" y="-1"/>
                                </a:cubicBezTo>
                                <a:cubicBezTo>
                                  <a:pt x="219" y="-1"/>
                                  <a:pt x="150" y="-1"/>
                                  <a:pt x="81" y="-1"/>
                                </a:cubicBezTo>
                                <a:cubicBezTo>
                                  <a:pt x="73" y="-1"/>
                                  <a:pt x="68" y="-1"/>
                                  <a:pt x="68" y="8"/>
                                </a:cubicBezTo>
                                <a:cubicBezTo>
                                  <a:pt x="68" y="12"/>
                                  <a:pt x="72" y="12"/>
                                  <a:pt x="80" y="12"/>
                                </a:cubicBezTo>
                                <a:cubicBezTo>
                                  <a:pt x="96" y="12"/>
                                  <a:pt x="108" y="12"/>
                                  <a:pt x="108" y="20"/>
                                </a:cubicBezTo>
                                <a:cubicBezTo>
                                  <a:pt x="108" y="21"/>
                                  <a:pt x="108" y="22"/>
                                  <a:pt x="105" y="29"/>
                                </a:cubicBezTo>
                                <a:cubicBezTo>
                                  <a:pt x="87" y="104"/>
                                  <a:pt x="68" y="178"/>
                                  <a:pt x="50" y="252"/>
                                </a:cubicBezTo>
                                <a:cubicBezTo>
                                  <a:pt x="45" y="267"/>
                                  <a:pt x="44" y="271"/>
                                  <a:pt x="12" y="271"/>
                                </a:cubicBezTo>
                                <a:cubicBezTo>
                                  <a:pt x="5" y="271"/>
                                  <a:pt x="0" y="271"/>
                                  <a:pt x="0" y="279"/>
                                </a:cubicBezTo>
                                <a:cubicBezTo>
                                  <a:pt x="0" y="284"/>
                                  <a:pt x="5" y="284"/>
                                  <a:pt x="6" y="284"/>
                                </a:cubicBezTo>
                                <a:cubicBezTo>
                                  <a:pt x="18" y="284"/>
                                  <a:pt x="49" y="283"/>
                                  <a:pt x="61" y="283"/>
                                </a:cubicBezTo>
                                <a:cubicBezTo>
                                  <a:pt x="75" y="283"/>
                                  <a:pt x="110" y="284"/>
                                  <a:pt x="125" y="284"/>
                                </a:cubicBezTo>
                                <a:cubicBezTo>
                                  <a:pt x="128" y="284"/>
                                  <a:pt x="133" y="284"/>
                                  <a:pt x="133" y="276"/>
                                </a:cubicBezTo>
                                <a:cubicBezTo>
                                  <a:pt x="133" y="273"/>
                                  <a:pt x="132" y="273"/>
                                  <a:pt x="131" y="272"/>
                                </a:cubicBezTo>
                                <a:cubicBezTo>
                                  <a:pt x="129" y="271"/>
                                  <a:pt x="128" y="271"/>
                                  <a:pt x="119" y="271"/>
                                </a:cubicBezTo>
                                <a:cubicBezTo>
                                  <a:pt x="109" y="271"/>
                                  <a:pt x="108" y="271"/>
                                  <a:pt x="97" y="271"/>
                                </a:cubicBezTo>
                                <a:cubicBezTo>
                                  <a:pt x="85" y="270"/>
                                  <a:pt x="84" y="267"/>
                                  <a:pt x="84" y="262"/>
                                </a:cubicBezTo>
                                <a:cubicBezTo>
                                  <a:pt x="84" y="261"/>
                                  <a:pt x="84" y="259"/>
                                  <a:pt x="85" y="253"/>
                                </a:cubicBezTo>
                                <a:cubicBezTo>
                                  <a:pt x="93" y="218"/>
                                  <a:pt x="103" y="183"/>
                                  <a:pt x="111" y="148"/>
                                </a:cubicBezTo>
                                <a:close/>
                              </a:path>
                            </a:pathLst>
                          </a:custGeom>
                          <a:solidFill>
                            <a:srgbClr val="000000"/>
                          </a:solidFill>
                          <a:ln w="0">
                            <a:noFill/>
                          </a:ln>
                        </wps:spPr>
                        <wps:bodyPr/>
                      </wps:wsp>
                      <wps:wsp>
                        <wps:cNvSpPr/>
                        <wps:spPr>
                          <a:xfrm>
                            <a:off x="864720" y="32400"/>
                            <a:ext cx="92880" cy="87480"/>
                          </a:xfrm>
                          <a:custGeom>
                            <a:avLst/>
                            <a:gdLst/>
                            <a:ahLst/>
                            <a:rect l="0" t="0" r="r" b="b"/>
                            <a:pathLst>
                              <a:path w="258" h="243">
                                <a:moveTo>
                                  <a:pt x="250" y="131"/>
                                </a:moveTo>
                                <a:cubicBezTo>
                                  <a:pt x="255" y="129"/>
                                  <a:pt x="258" y="126"/>
                                  <a:pt x="258" y="121"/>
                                </a:cubicBezTo>
                                <a:cubicBezTo>
                                  <a:pt x="258" y="115"/>
                                  <a:pt x="255" y="115"/>
                                  <a:pt x="250" y="113"/>
                                </a:cubicBezTo>
                                <a:cubicBezTo>
                                  <a:pt x="172" y="76"/>
                                  <a:pt x="94" y="40"/>
                                  <a:pt x="16" y="2"/>
                                </a:cubicBezTo>
                                <a:cubicBezTo>
                                  <a:pt x="11" y="0"/>
                                  <a:pt x="10" y="0"/>
                                  <a:pt x="9" y="0"/>
                                </a:cubicBezTo>
                                <a:cubicBezTo>
                                  <a:pt x="4" y="0"/>
                                  <a:pt x="0" y="4"/>
                                  <a:pt x="0" y="9"/>
                                </a:cubicBezTo>
                                <a:cubicBezTo>
                                  <a:pt x="0" y="12"/>
                                  <a:pt x="3" y="15"/>
                                  <a:pt x="9" y="18"/>
                                </a:cubicBezTo>
                                <a:cubicBezTo>
                                  <a:pt x="82" y="53"/>
                                  <a:pt x="156" y="87"/>
                                  <a:pt x="230" y="121"/>
                                </a:cubicBezTo>
                                <a:cubicBezTo>
                                  <a:pt x="156" y="156"/>
                                  <a:pt x="82" y="191"/>
                                  <a:pt x="9" y="226"/>
                                </a:cubicBezTo>
                                <a:cubicBezTo>
                                  <a:pt x="3" y="228"/>
                                  <a:pt x="0" y="231"/>
                                  <a:pt x="0" y="234"/>
                                </a:cubicBezTo>
                                <a:cubicBezTo>
                                  <a:pt x="0" y="239"/>
                                  <a:pt x="4" y="243"/>
                                  <a:pt x="9" y="243"/>
                                </a:cubicBezTo>
                                <a:cubicBezTo>
                                  <a:pt x="10" y="243"/>
                                  <a:pt x="11" y="243"/>
                                  <a:pt x="16" y="240"/>
                                </a:cubicBezTo>
                                <a:cubicBezTo>
                                  <a:pt x="94" y="204"/>
                                  <a:pt x="172" y="167"/>
                                  <a:pt x="250" y="131"/>
                                </a:cubicBezTo>
                                <a:close/>
                              </a:path>
                            </a:pathLst>
                          </a:custGeom>
                          <a:solidFill>
                            <a:srgbClr val="000000"/>
                          </a:solidFill>
                          <a:ln w="0">
                            <a:noFill/>
                          </a:ln>
                        </wps:spPr>
                        <wps:bodyPr/>
                      </wps:wsp>
                      <wps:wsp>
                        <wps:cNvSpPr/>
                        <wps:spPr>
                          <a:xfrm>
                            <a:off x="1018080" y="13320"/>
                            <a:ext cx="64080" cy="103680"/>
                          </a:xfrm>
                          <a:custGeom>
                            <a:avLst/>
                            <a:gdLst/>
                            <a:ahLst/>
                            <a:rect l="0" t="0" r="r" b="b"/>
                            <a:pathLst>
                              <a:path w="178" h="288">
                                <a:moveTo>
                                  <a:pt x="177" y="146"/>
                                </a:moveTo>
                                <a:cubicBezTo>
                                  <a:pt x="177" y="112"/>
                                  <a:pt x="175" y="78"/>
                                  <a:pt x="160" y="47"/>
                                </a:cubicBezTo>
                                <a:cubicBezTo>
                                  <a:pt x="141" y="6"/>
                                  <a:pt x="106" y="0"/>
                                  <a:pt x="89" y="0"/>
                                </a:cubicBezTo>
                                <a:cubicBezTo>
                                  <a:pt x="63" y="0"/>
                                  <a:pt x="33" y="11"/>
                                  <a:pt x="15" y="49"/>
                                </a:cubicBezTo>
                                <a:cubicBezTo>
                                  <a:pt x="2" y="80"/>
                                  <a:pt x="-1" y="112"/>
                                  <a:pt x="-1" y="146"/>
                                </a:cubicBezTo>
                                <a:cubicBezTo>
                                  <a:pt x="-1" y="177"/>
                                  <a:pt x="2" y="215"/>
                                  <a:pt x="18" y="245"/>
                                </a:cubicBezTo>
                                <a:cubicBezTo>
                                  <a:pt x="36" y="280"/>
                                  <a:pt x="67" y="289"/>
                                  <a:pt x="88" y="289"/>
                                </a:cubicBezTo>
                                <a:cubicBezTo>
                                  <a:pt x="111" y="289"/>
                                  <a:pt x="143" y="280"/>
                                  <a:pt x="161" y="239"/>
                                </a:cubicBezTo>
                                <a:cubicBezTo>
                                  <a:pt x="175" y="212"/>
                                  <a:pt x="177" y="179"/>
                                  <a:pt x="177" y="146"/>
                                </a:cubicBezTo>
                                <a:moveTo>
                                  <a:pt x="88" y="279"/>
                                </a:moveTo>
                                <a:cubicBezTo>
                                  <a:pt x="72" y="279"/>
                                  <a:pt x="47" y="268"/>
                                  <a:pt x="39" y="229"/>
                                </a:cubicBezTo>
                                <a:cubicBezTo>
                                  <a:pt x="35" y="205"/>
                                  <a:pt x="35" y="165"/>
                                  <a:pt x="35" y="141"/>
                                </a:cubicBezTo>
                                <a:cubicBezTo>
                                  <a:pt x="35" y="113"/>
                                  <a:pt x="35" y="86"/>
                                  <a:pt x="38" y="63"/>
                                </a:cubicBezTo>
                                <a:cubicBezTo>
                                  <a:pt x="46" y="13"/>
                                  <a:pt x="77" y="9"/>
                                  <a:pt x="88" y="9"/>
                                </a:cubicBezTo>
                                <a:cubicBezTo>
                                  <a:pt x="102" y="9"/>
                                  <a:pt x="130" y="17"/>
                                  <a:pt x="138" y="58"/>
                                </a:cubicBezTo>
                                <a:cubicBezTo>
                                  <a:pt x="142" y="82"/>
                                  <a:pt x="142" y="114"/>
                                  <a:pt x="142" y="141"/>
                                </a:cubicBezTo>
                                <a:cubicBezTo>
                                  <a:pt x="142" y="172"/>
                                  <a:pt x="142" y="201"/>
                                  <a:pt x="137" y="227"/>
                                </a:cubicBezTo>
                                <a:cubicBezTo>
                                  <a:pt x="131" y="267"/>
                                  <a:pt x="107" y="279"/>
                                  <a:pt x="88" y="279"/>
                                </a:cubicBezTo>
                                <a:close/>
                              </a:path>
                            </a:pathLst>
                          </a:custGeom>
                          <a:solidFill>
                            <a:srgbClr val="000000"/>
                          </a:solidFill>
                          <a:ln w="0">
                            <a:noFill/>
                          </a:ln>
                        </wps:spPr>
                        <wps:bodyPr/>
                      </wps:wsp>
                      <wps:wsp>
                        <wps:cNvSpPr/>
                        <wps:spPr>
                          <a:xfrm>
                            <a:off x="1106280" y="0"/>
                            <a:ext cx="5760" cy="151920"/>
                          </a:xfrm>
                          <a:custGeom>
                            <a:avLst/>
                            <a:gdLst/>
                            <a:ahLst/>
                            <a:rect l="0" t="0" r="r" b="b"/>
                            <a:pathLst>
                              <a:path w="16" h="422">
                                <a:moveTo>
                                  <a:pt x="16" y="17"/>
                                </a:moveTo>
                                <a:cubicBezTo>
                                  <a:pt x="16" y="10"/>
                                  <a:pt x="16" y="1"/>
                                  <a:pt x="7" y="1"/>
                                </a:cubicBezTo>
                                <a:cubicBezTo>
                                  <a:pt x="-1" y="1"/>
                                  <a:pt x="-1" y="10"/>
                                  <a:pt x="-1" y="17"/>
                                </a:cubicBezTo>
                                <a:cubicBezTo>
                                  <a:pt x="-1" y="147"/>
                                  <a:pt x="-1" y="276"/>
                                  <a:pt x="-1" y="406"/>
                                </a:cubicBezTo>
                                <a:cubicBezTo>
                                  <a:pt x="-1" y="413"/>
                                  <a:pt x="-1" y="422"/>
                                  <a:pt x="7" y="422"/>
                                </a:cubicBezTo>
                                <a:cubicBezTo>
                                  <a:pt x="16" y="422"/>
                                  <a:pt x="16" y="413"/>
                                  <a:pt x="16" y="406"/>
                                </a:cubicBezTo>
                                <a:cubicBezTo>
                                  <a:pt x="16" y="276"/>
                                  <a:pt x="16" y="147"/>
                                  <a:pt x="16" y="17"/>
                                </a:cubicBezTo>
                                <a:close/>
                              </a:path>
                            </a:pathLst>
                          </a:custGeom>
                          <a:solidFill>
                            <a:srgbClr val="000000"/>
                          </a:solidFill>
                          <a:ln w="0">
                            <a:noFill/>
                          </a:ln>
                        </wps:spPr>
                        <wps:bodyPr/>
                      </wps:wsp>
                      <wps:wsp>
                        <wps:cNvSpPr/>
                        <wps:spPr>
                          <a:xfrm>
                            <a:off x="1145520" y="0"/>
                            <a:ext cx="34920" cy="151920"/>
                          </a:xfrm>
                          <a:custGeom>
                            <a:avLst/>
                            <a:gdLst/>
                            <a:ahLst/>
                            <a:rect l="0" t="0" r="r" b="b"/>
                            <a:pathLst>
                              <a:path w="97" h="422">
                                <a:moveTo>
                                  <a:pt x="96" y="417"/>
                                </a:moveTo>
                                <a:cubicBezTo>
                                  <a:pt x="96" y="416"/>
                                  <a:pt x="96" y="416"/>
                                  <a:pt x="89" y="409"/>
                                </a:cubicBezTo>
                                <a:cubicBezTo>
                                  <a:pt x="36" y="355"/>
                                  <a:pt x="23" y="275"/>
                                  <a:pt x="23" y="211"/>
                                </a:cubicBezTo>
                                <a:cubicBezTo>
                                  <a:pt x="23" y="138"/>
                                  <a:pt x="40" y="65"/>
                                  <a:pt x="91" y="13"/>
                                </a:cubicBezTo>
                                <a:cubicBezTo>
                                  <a:pt x="96" y="7"/>
                                  <a:pt x="96" y="7"/>
                                  <a:pt x="96" y="6"/>
                                </a:cubicBezTo>
                                <a:cubicBezTo>
                                  <a:pt x="96" y="2"/>
                                  <a:pt x="95" y="1"/>
                                  <a:pt x="93" y="1"/>
                                </a:cubicBezTo>
                                <a:cubicBezTo>
                                  <a:pt x="88" y="1"/>
                                  <a:pt x="51" y="30"/>
                                  <a:pt x="25" y="84"/>
                                </a:cubicBezTo>
                                <a:cubicBezTo>
                                  <a:pt x="4" y="130"/>
                                  <a:pt x="-1" y="177"/>
                                  <a:pt x="-1" y="211"/>
                                </a:cubicBezTo>
                                <a:cubicBezTo>
                                  <a:pt x="-1" y="244"/>
                                  <a:pt x="4" y="294"/>
                                  <a:pt x="27" y="343"/>
                                </a:cubicBezTo>
                                <a:cubicBezTo>
                                  <a:pt x="52" y="394"/>
                                  <a:pt x="88" y="422"/>
                                  <a:pt x="93" y="422"/>
                                </a:cubicBezTo>
                                <a:cubicBezTo>
                                  <a:pt x="95" y="422"/>
                                  <a:pt x="96" y="421"/>
                                  <a:pt x="96" y="417"/>
                                </a:cubicBezTo>
                                <a:close/>
                              </a:path>
                            </a:pathLst>
                          </a:custGeom>
                          <a:solidFill>
                            <a:srgbClr val="000000"/>
                          </a:solidFill>
                          <a:ln w="0">
                            <a:noFill/>
                          </a:ln>
                        </wps:spPr>
                        <wps:bodyPr/>
                      </wps:wsp>
                      <wps:wsp>
                        <wps:cNvSpPr/>
                        <wps:spPr>
                          <a:xfrm>
                            <a:off x="1193760" y="47160"/>
                            <a:ext cx="75600" cy="68760"/>
                          </a:xfrm>
                          <a:custGeom>
                            <a:avLst/>
                            <a:gdLst/>
                            <a:ahLst/>
                            <a:rect l="0" t="0" r="r" b="b"/>
                            <a:pathLst>
                              <a:path w="210" h="191">
                                <a:moveTo>
                                  <a:pt x="128" y="59"/>
                                </a:moveTo>
                                <a:cubicBezTo>
                                  <a:pt x="130" y="48"/>
                                  <a:pt x="140" y="10"/>
                                  <a:pt x="170" y="10"/>
                                </a:cubicBezTo>
                                <a:cubicBezTo>
                                  <a:pt x="172" y="10"/>
                                  <a:pt x="182" y="10"/>
                                  <a:pt x="190" y="14"/>
                                </a:cubicBezTo>
                                <a:cubicBezTo>
                                  <a:pt x="179" y="17"/>
                                  <a:pt x="171" y="28"/>
                                  <a:pt x="171" y="37"/>
                                </a:cubicBezTo>
                                <a:cubicBezTo>
                                  <a:pt x="171" y="44"/>
                                  <a:pt x="175" y="53"/>
                                  <a:pt x="187" y="53"/>
                                </a:cubicBezTo>
                                <a:cubicBezTo>
                                  <a:pt x="196" y="53"/>
                                  <a:pt x="209" y="44"/>
                                  <a:pt x="209" y="28"/>
                                </a:cubicBezTo>
                                <a:cubicBezTo>
                                  <a:pt x="209" y="6"/>
                                  <a:pt x="184" y="0"/>
                                  <a:pt x="170" y="0"/>
                                </a:cubicBezTo>
                                <a:cubicBezTo>
                                  <a:pt x="146" y="0"/>
                                  <a:pt x="131" y="23"/>
                                  <a:pt x="125" y="32"/>
                                </a:cubicBezTo>
                                <a:cubicBezTo>
                                  <a:pt x="116" y="5"/>
                                  <a:pt x="93" y="0"/>
                                  <a:pt x="80" y="0"/>
                                </a:cubicBezTo>
                                <a:cubicBezTo>
                                  <a:pt x="37" y="0"/>
                                  <a:pt x="13" y="54"/>
                                  <a:pt x="13" y="65"/>
                                </a:cubicBezTo>
                                <a:cubicBezTo>
                                  <a:pt x="13" y="70"/>
                                  <a:pt x="16" y="70"/>
                                  <a:pt x="17" y="70"/>
                                </a:cubicBezTo>
                                <a:cubicBezTo>
                                  <a:pt x="21" y="70"/>
                                  <a:pt x="22" y="68"/>
                                  <a:pt x="23" y="65"/>
                                </a:cubicBezTo>
                                <a:cubicBezTo>
                                  <a:pt x="38" y="20"/>
                                  <a:pt x="65" y="10"/>
                                  <a:pt x="80" y="10"/>
                                </a:cubicBezTo>
                                <a:cubicBezTo>
                                  <a:pt x="87" y="10"/>
                                  <a:pt x="103" y="13"/>
                                  <a:pt x="103" y="37"/>
                                </a:cubicBezTo>
                                <a:cubicBezTo>
                                  <a:pt x="103" y="50"/>
                                  <a:pt x="95" y="79"/>
                                  <a:pt x="80" y="138"/>
                                </a:cubicBezTo>
                                <a:cubicBezTo>
                                  <a:pt x="73" y="165"/>
                                  <a:pt x="58" y="181"/>
                                  <a:pt x="39" y="181"/>
                                </a:cubicBezTo>
                                <a:cubicBezTo>
                                  <a:pt x="37" y="181"/>
                                  <a:pt x="27" y="181"/>
                                  <a:pt x="19" y="177"/>
                                </a:cubicBezTo>
                                <a:cubicBezTo>
                                  <a:pt x="28" y="174"/>
                                  <a:pt x="38" y="166"/>
                                  <a:pt x="38" y="154"/>
                                </a:cubicBezTo>
                                <a:cubicBezTo>
                                  <a:pt x="38" y="142"/>
                                  <a:pt x="28" y="139"/>
                                  <a:pt x="22" y="139"/>
                                </a:cubicBezTo>
                                <a:cubicBezTo>
                                  <a:pt x="10" y="139"/>
                                  <a:pt x="-1" y="150"/>
                                  <a:pt x="-1" y="163"/>
                                </a:cubicBezTo>
                                <a:cubicBezTo>
                                  <a:pt x="-1" y="183"/>
                                  <a:pt x="20" y="191"/>
                                  <a:pt x="39" y="191"/>
                                </a:cubicBezTo>
                                <a:cubicBezTo>
                                  <a:pt x="67" y="191"/>
                                  <a:pt x="82" y="161"/>
                                  <a:pt x="83" y="159"/>
                                </a:cubicBezTo>
                                <a:cubicBezTo>
                                  <a:pt x="88" y="174"/>
                                  <a:pt x="104" y="191"/>
                                  <a:pt x="129" y="191"/>
                                </a:cubicBezTo>
                                <a:cubicBezTo>
                                  <a:pt x="172" y="191"/>
                                  <a:pt x="196" y="137"/>
                                  <a:pt x="196" y="126"/>
                                </a:cubicBezTo>
                                <a:cubicBezTo>
                                  <a:pt x="196" y="123"/>
                                  <a:pt x="193" y="123"/>
                                  <a:pt x="191" y="123"/>
                                </a:cubicBezTo>
                                <a:cubicBezTo>
                                  <a:pt x="188" y="123"/>
                                  <a:pt x="187" y="124"/>
                                  <a:pt x="185" y="126"/>
                                </a:cubicBezTo>
                                <a:cubicBezTo>
                                  <a:pt x="172" y="172"/>
                                  <a:pt x="143" y="181"/>
                                  <a:pt x="129" y="181"/>
                                </a:cubicBezTo>
                                <a:cubicBezTo>
                                  <a:pt x="113" y="181"/>
                                  <a:pt x="106" y="168"/>
                                  <a:pt x="106" y="154"/>
                                </a:cubicBezTo>
                                <a:cubicBezTo>
                                  <a:pt x="106" y="144"/>
                                  <a:pt x="109" y="136"/>
                                  <a:pt x="113" y="117"/>
                                </a:cubicBezTo>
                                <a:cubicBezTo>
                                  <a:pt x="118" y="97"/>
                                  <a:pt x="123" y="78"/>
                                  <a:pt x="128" y="59"/>
                                </a:cubicBezTo>
                                <a:close/>
                              </a:path>
                            </a:pathLst>
                          </a:custGeom>
                          <a:solidFill>
                            <a:srgbClr val="000000"/>
                          </a:solidFill>
                          <a:ln w="0">
                            <a:noFill/>
                          </a:ln>
                        </wps:spPr>
                        <wps:bodyPr/>
                      </wps:wsp>
                      <wps:wsp>
                        <wps:cNvSpPr/>
                        <wps:spPr>
                          <a:xfrm>
                            <a:off x="1289160" y="97920"/>
                            <a:ext cx="17640" cy="45000"/>
                          </a:xfrm>
                          <a:custGeom>
                            <a:avLst/>
                            <a:gdLst/>
                            <a:ahLst/>
                            <a:rect l="0" t="0" r="r" b="b"/>
                            <a:pathLst>
                              <a:path w="49" h="125">
                                <a:moveTo>
                                  <a:pt x="49" y="44"/>
                                </a:moveTo>
                                <a:cubicBezTo>
                                  <a:pt x="49" y="16"/>
                                  <a:pt x="38" y="0"/>
                                  <a:pt x="21" y="0"/>
                                </a:cubicBezTo>
                                <a:cubicBezTo>
                                  <a:pt x="8" y="0"/>
                                  <a:pt x="0" y="10"/>
                                  <a:pt x="0" y="22"/>
                                </a:cubicBezTo>
                                <a:cubicBezTo>
                                  <a:pt x="0" y="33"/>
                                  <a:pt x="8" y="44"/>
                                  <a:pt x="21" y="44"/>
                                </a:cubicBezTo>
                                <a:cubicBezTo>
                                  <a:pt x="27" y="44"/>
                                  <a:pt x="32" y="43"/>
                                  <a:pt x="37" y="39"/>
                                </a:cubicBezTo>
                                <a:cubicBezTo>
                                  <a:pt x="38" y="38"/>
                                  <a:pt x="38" y="38"/>
                                  <a:pt x="38" y="38"/>
                                </a:cubicBezTo>
                                <a:cubicBezTo>
                                  <a:pt x="39" y="38"/>
                                  <a:pt x="39" y="38"/>
                                  <a:pt x="39" y="44"/>
                                </a:cubicBezTo>
                                <a:cubicBezTo>
                                  <a:pt x="39" y="75"/>
                                  <a:pt x="25" y="101"/>
                                  <a:pt x="10" y="114"/>
                                </a:cubicBezTo>
                                <a:cubicBezTo>
                                  <a:pt x="6" y="119"/>
                                  <a:pt x="6" y="120"/>
                                  <a:pt x="6" y="121"/>
                                </a:cubicBezTo>
                                <a:cubicBezTo>
                                  <a:pt x="6" y="123"/>
                                  <a:pt x="8" y="126"/>
                                  <a:pt x="10" y="126"/>
                                </a:cubicBezTo>
                                <a:cubicBezTo>
                                  <a:pt x="15" y="126"/>
                                  <a:pt x="49" y="93"/>
                                  <a:pt x="49" y="44"/>
                                </a:cubicBezTo>
                                <a:close/>
                              </a:path>
                            </a:pathLst>
                          </a:custGeom>
                          <a:solidFill>
                            <a:srgbClr val="000000"/>
                          </a:solidFill>
                          <a:ln w="0">
                            <a:noFill/>
                          </a:ln>
                        </wps:spPr>
                        <wps:bodyPr/>
                      </wps:wsp>
                      <wps:wsp>
                        <wps:cNvSpPr/>
                        <wps:spPr>
                          <a:xfrm>
                            <a:off x="1349280" y="11520"/>
                            <a:ext cx="108000" cy="102240"/>
                          </a:xfrm>
                          <a:custGeom>
                            <a:avLst/>
                            <a:gdLst/>
                            <a:ahLst/>
                            <a:rect l="0" t="0" r="r" b="b"/>
                            <a:pathLst>
                              <a:path w="300" h="284">
                                <a:moveTo>
                                  <a:pt x="111" y="148"/>
                                </a:moveTo>
                                <a:cubicBezTo>
                                  <a:pt x="124" y="148"/>
                                  <a:pt x="139" y="148"/>
                                  <a:pt x="152" y="148"/>
                                </a:cubicBezTo>
                                <a:cubicBezTo>
                                  <a:pt x="184" y="148"/>
                                  <a:pt x="186" y="155"/>
                                  <a:pt x="186" y="167"/>
                                </a:cubicBezTo>
                                <a:cubicBezTo>
                                  <a:pt x="186" y="170"/>
                                  <a:pt x="186" y="176"/>
                                  <a:pt x="184" y="188"/>
                                </a:cubicBezTo>
                                <a:cubicBezTo>
                                  <a:pt x="183" y="190"/>
                                  <a:pt x="183" y="192"/>
                                  <a:pt x="183" y="193"/>
                                </a:cubicBezTo>
                                <a:cubicBezTo>
                                  <a:pt x="183" y="196"/>
                                  <a:pt x="185" y="198"/>
                                  <a:pt x="188" y="198"/>
                                </a:cubicBezTo>
                                <a:cubicBezTo>
                                  <a:pt x="192" y="198"/>
                                  <a:pt x="192" y="196"/>
                                  <a:pt x="194" y="189"/>
                                </a:cubicBezTo>
                                <a:cubicBezTo>
                                  <a:pt x="202" y="158"/>
                                  <a:pt x="209" y="128"/>
                                  <a:pt x="218" y="98"/>
                                </a:cubicBezTo>
                                <a:cubicBezTo>
                                  <a:pt x="219" y="93"/>
                                  <a:pt x="219" y="92"/>
                                  <a:pt x="219" y="91"/>
                                </a:cubicBezTo>
                                <a:cubicBezTo>
                                  <a:pt x="219" y="89"/>
                                  <a:pt x="218" y="86"/>
                                  <a:pt x="214" y="86"/>
                                </a:cubicBezTo>
                                <a:cubicBezTo>
                                  <a:pt x="209" y="86"/>
                                  <a:pt x="209" y="88"/>
                                  <a:pt x="207" y="95"/>
                                </a:cubicBezTo>
                                <a:cubicBezTo>
                                  <a:pt x="198" y="128"/>
                                  <a:pt x="189" y="135"/>
                                  <a:pt x="153" y="135"/>
                                </a:cubicBezTo>
                                <a:cubicBezTo>
                                  <a:pt x="140" y="135"/>
                                  <a:pt x="128" y="135"/>
                                  <a:pt x="115" y="135"/>
                                </a:cubicBezTo>
                                <a:cubicBezTo>
                                  <a:pt x="123" y="99"/>
                                  <a:pt x="133" y="64"/>
                                  <a:pt x="141" y="28"/>
                                </a:cubicBezTo>
                                <a:cubicBezTo>
                                  <a:pt x="146" y="14"/>
                                  <a:pt x="146" y="12"/>
                                  <a:pt x="164" y="12"/>
                                </a:cubicBezTo>
                                <a:cubicBezTo>
                                  <a:pt x="183" y="12"/>
                                  <a:pt x="201" y="12"/>
                                  <a:pt x="220" y="12"/>
                                </a:cubicBezTo>
                                <a:cubicBezTo>
                                  <a:pt x="272" y="12"/>
                                  <a:pt x="281" y="26"/>
                                  <a:pt x="281" y="58"/>
                                </a:cubicBezTo>
                                <a:cubicBezTo>
                                  <a:pt x="281" y="68"/>
                                  <a:pt x="281" y="70"/>
                                  <a:pt x="280" y="81"/>
                                </a:cubicBezTo>
                                <a:cubicBezTo>
                                  <a:pt x="279" y="87"/>
                                  <a:pt x="279" y="87"/>
                                  <a:pt x="279" y="88"/>
                                </a:cubicBezTo>
                                <a:cubicBezTo>
                                  <a:pt x="279" y="91"/>
                                  <a:pt x="280" y="94"/>
                                  <a:pt x="285" y="94"/>
                                </a:cubicBezTo>
                                <a:cubicBezTo>
                                  <a:pt x="288" y="94"/>
                                  <a:pt x="290" y="92"/>
                                  <a:pt x="291" y="83"/>
                                </a:cubicBezTo>
                                <a:cubicBezTo>
                                  <a:pt x="293" y="59"/>
                                  <a:pt x="297" y="34"/>
                                  <a:pt x="299" y="10"/>
                                </a:cubicBezTo>
                                <a:cubicBezTo>
                                  <a:pt x="300" y="-1"/>
                                  <a:pt x="298" y="-1"/>
                                  <a:pt x="287" y="-1"/>
                                </a:cubicBezTo>
                                <a:cubicBezTo>
                                  <a:pt x="219" y="-1"/>
                                  <a:pt x="149" y="-1"/>
                                  <a:pt x="81" y="-1"/>
                                </a:cubicBezTo>
                                <a:cubicBezTo>
                                  <a:pt x="73" y="-1"/>
                                  <a:pt x="68" y="-1"/>
                                  <a:pt x="68" y="8"/>
                                </a:cubicBezTo>
                                <a:cubicBezTo>
                                  <a:pt x="68" y="12"/>
                                  <a:pt x="73" y="12"/>
                                  <a:pt x="80" y="12"/>
                                </a:cubicBezTo>
                                <a:cubicBezTo>
                                  <a:pt x="95" y="12"/>
                                  <a:pt x="107" y="12"/>
                                  <a:pt x="107" y="20"/>
                                </a:cubicBezTo>
                                <a:cubicBezTo>
                                  <a:pt x="107" y="21"/>
                                  <a:pt x="107" y="22"/>
                                  <a:pt x="105" y="29"/>
                                </a:cubicBezTo>
                                <a:cubicBezTo>
                                  <a:pt x="87" y="104"/>
                                  <a:pt x="68" y="178"/>
                                  <a:pt x="50" y="252"/>
                                </a:cubicBezTo>
                                <a:cubicBezTo>
                                  <a:pt x="45" y="267"/>
                                  <a:pt x="45" y="271"/>
                                  <a:pt x="11" y="271"/>
                                </a:cubicBezTo>
                                <a:cubicBezTo>
                                  <a:pt x="4" y="271"/>
                                  <a:pt x="-1" y="271"/>
                                  <a:pt x="-1" y="279"/>
                                </a:cubicBezTo>
                                <a:cubicBezTo>
                                  <a:pt x="-1" y="284"/>
                                  <a:pt x="4" y="284"/>
                                  <a:pt x="5" y="284"/>
                                </a:cubicBezTo>
                                <a:cubicBezTo>
                                  <a:pt x="19" y="284"/>
                                  <a:pt x="50" y="283"/>
                                  <a:pt x="62" y="283"/>
                                </a:cubicBezTo>
                                <a:cubicBezTo>
                                  <a:pt x="75" y="283"/>
                                  <a:pt x="110" y="284"/>
                                  <a:pt x="124" y="284"/>
                                </a:cubicBezTo>
                                <a:cubicBezTo>
                                  <a:pt x="128" y="284"/>
                                  <a:pt x="133" y="284"/>
                                  <a:pt x="133" y="276"/>
                                </a:cubicBezTo>
                                <a:cubicBezTo>
                                  <a:pt x="133" y="273"/>
                                  <a:pt x="131" y="273"/>
                                  <a:pt x="130" y="272"/>
                                </a:cubicBezTo>
                                <a:cubicBezTo>
                                  <a:pt x="129" y="271"/>
                                  <a:pt x="129" y="271"/>
                                  <a:pt x="119" y="271"/>
                                </a:cubicBezTo>
                                <a:cubicBezTo>
                                  <a:pt x="110" y="271"/>
                                  <a:pt x="107" y="271"/>
                                  <a:pt x="97" y="271"/>
                                </a:cubicBezTo>
                                <a:cubicBezTo>
                                  <a:pt x="85" y="270"/>
                                  <a:pt x="83" y="267"/>
                                  <a:pt x="83" y="262"/>
                                </a:cubicBezTo>
                                <a:cubicBezTo>
                                  <a:pt x="83" y="261"/>
                                  <a:pt x="83" y="259"/>
                                  <a:pt x="85" y="253"/>
                                </a:cubicBezTo>
                                <a:cubicBezTo>
                                  <a:pt x="93" y="218"/>
                                  <a:pt x="103" y="183"/>
                                  <a:pt x="111" y="148"/>
                                </a:cubicBezTo>
                                <a:close/>
                              </a:path>
                            </a:pathLst>
                          </a:custGeom>
                          <a:solidFill>
                            <a:srgbClr val="000000"/>
                          </a:solidFill>
                          <a:ln w="0">
                            <a:noFill/>
                          </a:ln>
                        </wps:spPr>
                        <wps:bodyPr/>
                      </wps:wsp>
                      <wps:wsp>
                        <wps:cNvSpPr/>
                        <wps:spPr>
                          <a:xfrm>
                            <a:off x="1467000" y="47160"/>
                            <a:ext cx="69840" cy="97920"/>
                          </a:xfrm>
                          <a:custGeom>
                            <a:avLst/>
                            <a:gdLst/>
                            <a:ahLst/>
                            <a:rect l="0" t="0" r="r" b="b"/>
                            <a:pathLst>
                              <a:path w="194" h="272">
                                <a:moveTo>
                                  <a:pt x="191" y="26"/>
                                </a:moveTo>
                                <a:cubicBezTo>
                                  <a:pt x="193" y="20"/>
                                  <a:pt x="193" y="19"/>
                                  <a:pt x="193" y="17"/>
                                </a:cubicBezTo>
                                <a:cubicBezTo>
                                  <a:pt x="193" y="8"/>
                                  <a:pt x="187" y="5"/>
                                  <a:pt x="181" y="5"/>
                                </a:cubicBezTo>
                                <a:cubicBezTo>
                                  <a:pt x="176" y="5"/>
                                  <a:pt x="169" y="7"/>
                                  <a:pt x="165" y="13"/>
                                </a:cubicBezTo>
                                <a:cubicBezTo>
                                  <a:pt x="165" y="16"/>
                                  <a:pt x="162" y="29"/>
                                  <a:pt x="159" y="36"/>
                                </a:cubicBezTo>
                                <a:cubicBezTo>
                                  <a:pt x="157" y="47"/>
                                  <a:pt x="153" y="59"/>
                                  <a:pt x="151" y="70"/>
                                </a:cubicBezTo>
                                <a:cubicBezTo>
                                  <a:pt x="145" y="95"/>
                                  <a:pt x="138" y="120"/>
                                  <a:pt x="132" y="145"/>
                                </a:cubicBezTo>
                                <a:cubicBezTo>
                                  <a:pt x="131" y="153"/>
                                  <a:pt x="113" y="181"/>
                                  <a:pt x="85" y="181"/>
                                </a:cubicBezTo>
                                <a:cubicBezTo>
                                  <a:pt x="63" y="181"/>
                                  <a:pt x="59" y="163"/>
                                  <a:pt x="59" y="148"/>
                                </a:cubicBezTo>
                                <a:cubicBezTo>
                                  <a:pt x="59" y="129"/>
                                  <a:pt x="66" y="102"/>
                                  <a:pt x="80" y="65"/>
                                </a:cubicBezTo>
                                <a:cubicBezTo>
                                  <a:pt x="86" y="48"/>
                                  <a:pt x="89" y="43"/>
                                  <a:pt x="89" y="35"/>
                                </a:cubicBezTo>
                                <a:cubicBezTo>
                                  <a:pt x="89" y="16"/>
                                  <a:pt x="75" y="0"/>
                                  <a:pt x="54" y="0"/>
                                </a:cubicBezTo>
                                <a:cubicBezTo>
                                  <a:pt x="14" y="0"/>
                                  <a:pt x="-1" y="61"/>
                                  <a:pt x="-1" y="65"/>
                                </a:cubicBezTo>
                                <a:cubicBezTo>
                                  <a:pt x="-1" y="70"/>
                                  <a:pt x="2" y="70"/>
                                  <a:pt x="3" y="70"/>
                                </a:cubicBezTo>
                                <a:cubicBezTo>
                                  <a:pt x="7" y="70"/>
                                  <a:pt x="8" y="68"/>
                                  <a:pt x="11" y="61"/>
                                </a:cubicBezTo>
                                <a:cubicBezTo>
                                  <a:pt x="21" y="22"/>
                                  <a:pt x="38" y="10"/>
                                  <a:pt x="53" y="10"/>
                                </a:cubicBezTo>
                                <a:cubicBezTo>
                                  <a:pt x="56" y="10"/>
                                  <a:pt x="63" y="10"/>
                                  <a:pt x="63" y="23"/>
                                </a:cubicBezTo>
                                <a:cubicBezTo>
                                  <a:pt x="63" y="34"/>
                                  <a:pt x="59" y="44"/>
                                  <a:pt x="56" y="53"/>
                                </a:cubicBezTo>
                                <a:cubicBezTo>
                                  <a:pt x="39" y="97"/>
                                  <a:pt x="31" y="121"/>
                                  <a:pt x="31" y="141"/>
                                </a:cubicBezTo>
                                <a:cubicBezTo>
                                  <a:pt x="31" y="178"/>
                                  <a:pt x="59" y="191"/>
                                  <a:pt x="83" y="191"/>
                                </a:cubicBezTo>
                                <a:cubicBezTo>
                                  <a:pt x="99" y="191"/>
                                  <a:pt x="114" y="184"/>
                                  <a:pt x="126" y="172"/>
                                </a:cubicBezTo>
                                <a:cubicBezTo>
                                  <a:pt x="120" y="193"/>
                                  <a:pt x="115" y="215"/>
                                  <a:pt x="98" y="236"/>
                                </a:cubicBezTo>
                                <a:cubicBezTo>
                                  <a:pt x="87" y="250"/>
                                  <a:pt x="71" y="262"/>
                                  <a:pt x="51" y="262"/>
                                </a:cubicBezTo>
                                <a:cubicBezTo>
                                  <a:pt x="45" y="262"/>
                                  <a:pt x="27" y="261"/>
                                  <a:pt x="20" y="245"/>
                                </a:cubicBezTo>
                                <a:cubicBezTo>
                                  <a:pt x="26" y="245"/>
                                  <a:pt x="32" y="245"/>
                                  <a:pt x="38" y="239"/>
                                </a:cubicBezTo>
                                <a:cubicBezTo>
                                  <a:pt x="42" y="236"/>
                                  <a:pt x="47" y="231"/>
                                  <a:pt x="47" y="224"/>
                                </a:cubicBezTo>
                                <a:cubicBezTo>
                                  <a:pt x="47" y="210"/>
                                  <a:pt x="35" y="209"/>
                                  <a:pt x="31" y="209"/>
                                </a:cubicBezTo>
                                <a:cubicBezTo>
                                  <a:pt x="21" y="209"/>
                                  <a:pt x="7" y="215"/>
                                  <a:pt x="7" y="236"/>
                                </a:cubicBezTo>
                                <a:cubicBezTo>
                                  <a:pt x="7" y="256"/>
                                  <a:pt x="26" y="272"/>
                                  <a:pt x="51" y="272"/>
                                </a:cubicBezTo>
                                <a:cubicBezTo>
                                  <a:pt x="96" y="272"/>
                                  <a:pt x="139" y="233"/>
                                  <a:pt x="151" y="187"/>
                                </a:cubicBezTo>
                                <a:cubicBezTo>
                                  <a:pt x="164" y="133"/>
                                  <a:pt x="177" y="79"/>
                                  <a:pt x="191" y="26"/>
                                </a:cubicBezTo>
                                <a:close/>
                              </a:path>
                            </a:pathLst>
                          </a:custGeom>
                          <a:solidFill>
                            <a:srgbClr val="000000"/>
                          </a:solidFill>
                          <a:ln w="0">
                            <a:noFill/>
                          </a:ln>
                        </wps:spPr>
                        <wps:bodyPr/>
                      </wps:wsp>
                      <wps:wsp>
                        <wps:cNvSpPr/>
                        <wps:spPr>
                          <a:xfrm>
                            <a:off x="1550520" y="0"/>
                            <a:ext cx="34920" cy="151920"/>
                          </a:xfrm>
                          <a:custGeom>
                            <a:avLst/>
                            <a:gdLst/>
                            <a:ahLst/>
                            <a:rect l="0" t="0" r="r" b="b"/>
                            <a:pathLst>
                              <a:path w="97" h="422">
                                <a:moveTo>
                                  <a:pt x="98" y="211"/>
                                </a:moveTo>
                                <a:cubicBezTo>
                                  <a:pt x="98" y="179"/>
                                  <a:pt x="93" y="129"/>
                                  <a:pt x="70" y="80"/>
                                </a:cubicBezTo>
                                <a:cubicBezTo>
                                  <a:pt x="45" y="29"/>
                                  <a:pt x="8" y="1"/>
                                  <a:pt x="4" y="1"/>
                                </a:cubicBezTo>
                                <a:cubicBezTo>
                                  <a:pt x="2" y="1"/>
                                  <a:pt x="-1" y="4"/>
                                  <a:pt x="-1" y="6"/>
                                </a:cubicBezTo>
                                <a:cubicBezTo>
                                  <a:pt x="-1" y="7"/>
                                  <a:pt x="-1" y="7"/>
                                  <a:pt x="8" y="16"/>
                                </a:cubicBezTo>
                                <a:cubicBezTo>
                                  <a:pt x="50" y="56"/>
                                  <a:pt x="74" y="124"/>
                                  <a:pt x="74" y="211"/>
                                </a:cubicBezTo>
                                <a:cubicBezTo>
                                  <a:pt x="74" y="282"/>
                                  <a:pt x="58" y="357"/>
                                  <a:pt x="5" y="410"/>
                                </a:cubicBezTo>
                                <a:cubicBezTo>
                                  <a:pt x="-1" y="416"/>
                                  <a:pt x="-1" y="416"/>
                                  <a:pt x="-1" y="417"/>
                                </a:cubicBezTo>
                                <a:cubicBezTo>
                                  <a:pt x="-1" y="419"/>
                                  <a:pt x="2" y="422"/>
                                  <a:pt x="4" y="422"/>
                                </a:cubicBezTo>
                                <a:cubicBezTo>
                                  <a:pt x="8" y="422"/>
                                  <a:pt x="46" y="393"/>
                                  <a:pt x="71" y="339"/>
                                </a:cubicBezTo>
                                <a:cubicBezTo>
                                  <a:pt x="93" y="293"/>
                                  <a:pt x="98" y="246"/>
                                  <a:pt x="98" y="211"/>
                                </a:cubicBezTo>
                                <a:close/>
                              </a:path>
                            </a:pathLst>
                          </a:custGeom>
                          <a:solidFill>
                            <a:srgbClr val="000000"/>
                          </a:solidFill>
                          <a:ln w="0">
                            <a:noFill/>
                          </a:ln>
                        </wps:spPr>
                        <wps:bodyPr/>
                      </wps:wsp>
                      <wps:wsp>
                        <wps:cNvSpPr/>
                        <wps:spPr>
                          <a:xfrm>
                            <a:off x="1656000" y="32400"/>
                            <a:ext cx="75600" cy="87480"/>
                          </a:xfrm>
                          <a:custGeom>
                            <a:avLst/>
                            <a:gdLst/>
                            <a:ahLst/>
                            <a:rect l="0" t="0" r="r" b="b"/>
                            <a:pathLst>
                              <a:path w="210" h="243">
                                <a:moveTo>
                                  <a:pt x="195" y="131"/>
                                </a:moveTo>
                                <a:cubicBezTo>
                                  <a:pt x="202" y="131"/>
                                  <a:pt x="210" y="130"/>
                                  <a:pt x="210" y="121"/>
                                </a:cubicBezTo>
                                <a:cubicBezTo>
                                  <a:pt x="210" y="112"/>
                                  <a:pt x="202" y="113"/>
                                  <a:pt x="195" y="113"/>
                                </a:cubicBezTo>
                                <a:cubicBezTo>
                                  <a:pt x="135" y="113"/>
                                  <a:pt x="76" y="113"/>
                                  <a:pt x="16" y="113"/>
                                </a:cubicBezTo>
                                <a:cubicBezTo>
                                  <a:pt x="21" y="58"/>
                                  <a:pt x="70" y="17"/>
                                  <a:pt x="129" y="17"/>
                                </a:cubicBezTo>
                                <a:cubicBezTo>
                                  <a:pt x="150" y="17"/>
                                  <a:pt x="173" y="17"/>
                                  <a:pt x="195" y="17"/>
                                </a:cubicBezTo>
                                <a:cubicBezTo>
                                  <a:pt x="202" y="17"/>
                                  <a:pt x="210" y="17"/>
                                  <a:pt x="210" y="9"/>
                                </a:cubicBezTo>
                                <a:cubicBezTo>
                                  <a:pt x="210" y="0"/>
                                  <a:pt x="202" y="0"/>
                                  <a:pt x="195" y="0"/>
                                </a:cubicBezTo>
                                <a:cubicBezTo>
                                  <a:pt x="173" y="0"/>
                                  <a:pt x="150" y="0"/>
                                  <a:pt x="129" y="0"/>
                                </a:cubicBezTo>
                                <a:cubicBezTo>
                                  <a:pt x="57" y="0"/>
                                  <a:pt x="-1" y="53"/>
                                  <a:pt x="-1" y="121"/>
                                </a:cubicBezTo>
                                <a:cubicBezTo>
                                  <a:pt x="-1" y="189"/>
                                  <a:pt x="57" y="243"/>
                                  <a:pt x="129" y="243"/>
                                </a:cubicBezTo>
                                <a:cubicBezTo>
                                  <a:pt x="150" y="243"/>
                                  <a:pt x="173" y="243"/>
                                  <a:pt x="195" y="243"/>
                                </a:cubicBezTo>
                                <a:cubicBezTo>
                                  <a:pt x="202" y="243"/>
                                  <a:pt x="210" y="243"/>
                                  <a:pt x="210" y="234"/>
                                </a:cubicBezTo>
                                <a:cubicBezTo>
                                  <a:pt x="210" y="227"/>
                                  <a:pt x="202" y="227"/>
                                  <a:pt x="195" y="227"/>
                                </a:cubicBezTo>
                                <a:cubicBezTo>
                                  <a:pt x="173" y="227"/>
                                  <a:pt x="150" y="227"/>
                                  <a:pt x="129" y="227"/>
                                </a:cubicBezTo>
                                <a:cubicBezTo>
                                  <a:pt x="70" y="227"/>
                                  <a:pt x="21" y="186"/>
                                  <a:pt x="16" y="131"/>
                                </a:cubicBezTo>
                                <a:cubicBezTo>
                                  <a:pt x="76" y="131"/>
                                  <a:pt x="135" y="131"/>
                                  <a:pt x="195" y="131"/>
                                </a:cubicBezTo>
                                <a:close/>
                              </a:path>
                            </a:pathLst>
                          </a:custGeom>
                          <a:solidFill>
                            <a:srgbClr val="000000"/>
                          </a:solidFill>
                          <a:ln w="0">
                            <a:noFill/>
                          </a:ln>
                        </wps:spPr>
                        <wps:bodyPr/>
                      </wps:wsp>
                      <wps:wsp>
                        <wps:cNvSpPr/>
                        <wps:spPr>
                          <a:xfrm>
                            <a:off x="1789920" y="11520"/>
                            <a:ext cx="103680" cy="102240"/>
                          </a:xfrm>
                          <a:custGeom>
                            <a:avLst/>
                            <a:gdLst/>
                            <a:ahLst/>
                            <a:rect l="0" t="0" r="r" b="b"/>
                            <a:pathLst>
                              <a:path w="288" h="284">
                                <a:moveTo>
                                  <a:pt x="171" y="29"/>
                                </a:moveTo>
                                <a:cubicBezTo>
                                  <a:pt x="173" y="18"/>
                                  <a:pt x="174" y="15"/>
                                  <a:pt x="180" y="14"/>
                                </a:cubicBezTo>
                                <a:cubicBezTo>
                                  <a:pt x="184" y="14"/>
                                  <a:pt x="197" y="14"/>
                                  <a:pt x="207" y="14"/>
                                </a:cubicBezTo>
                                <a:cubicBezTo>
                                  <a:pt x="249" y="14"/>
                                  <a:pt x="268" y="15"/>
                                  <a:pt x="268" y="47"/>
                                </a:cubicBezTo>
                                <a:cubicBezTo>
                                  <a:pt x="268" y="54"/>
                                  <a:pt x="267" y="70"/>
                                  <a:pt x="264" y="81"/>
                                </a:cubicBezTo>
                                <a:cubicBezTo>
                                  <a:pt x="264" y="83"/>
                                  <a:pt x="263" y="88"/>
                                  <a:pt x="263" y="89"/>
                                </a:cubicBezTo>
                                <a:cubicBezTo>
                                  <a:pt x="263" y="92"/>
                                  <a:pt x="264" y="95"/>
                                  <a:pt x="268" y="95"/>
                                </a:cubicBezTo>
                                <a:cubicBezTo>
                                  <a:pt x="273" y="95"/>
                                  <a:pt x="274" y="92"/>
                                  <a:pt x="275" y="86"/>
                                </a:cubicBezTo>
                                <a:cubicBezTo>
                                  <a:pt x="279" y="62"/>
                                  <a:pt x="282" y="36"/>
                                  <a:pt x="286" y="12"/>
                                </a:cubicBezTo>
                                <a:cubicBezTo>
                                  <a:pt x="287" y="10"/>
                                  <a:pt x="287" y="6"/>
                                  <a:pt x="287" y="5"/>
                                </a:cubicBezTo>
                                <a:cubicBezTo>
                                  <a:pt x="287" y="0"/>
                                  <a:pt x="282" y="0"/>
                                  <a:pt x="275" y="0"/>
                                </a:cubicBezTo>
                                <a:cubicBezTo>
                                  <a:pt x="197" y="0"/>
                                  <a:pt x="119" y="0"/>
                                  <a:pt x="41" y="0"/>
                                </a:cubicBezTo>
                                <a:cubicBezTo>
                                  <a:pt x="31" y="0"/>
                                  <a:pt x="31" y="0"/>
                                  <a:pt x="28" y="9"/>
                                </a:cubicBezTo>
                                <a:cubicBezTo>
                                  <a:pt x="19" y="34"/>
                                  <a:pt x="11" y="58"/>
                                  <a:pt x="3" y="83"/>
                                </a:cubicBezTo>
                                <a:cubicBezTo>
                                  <a:pt x="1" y="86"/>
                                  <a:pt x="0" y="89"/>
                                  <a:pt x="0" y="91"/>
                                </a:cubicBezTo>
                                <a:cubicBezTo>
                                  <a:pt x="0" y="93"/>
                                  <a:pt x="3" y="95"/>
                                  <a:pt x="5" y="95"/>
                                </a:cubicBezTo>
                                <a:cubicBezTo>
                                  <a:pt x="10" y="95"/>
                                  <a:pt x="10" y="93"/>
                                  <a:pt x="12" y="86"/>
                                </a:cubicBezTo>
                                <a:cubicBezTo>
                                  <a:pt x="35" y="21"/>
                                  <a:pt x="46" y="14"/>
                                  <a:pt x="108" y="14"/>
                                </a:cubicBezTo>
                                <a:cubicBezTo>
                                  <a:pt x="114" y="14"/>
                                  <a:pt x="119" y="14"/>
                                  <a:pt x="125" y="14"/>
                                </a:cubicBezTo>
                                <a:cubicBezTo>
                                  <a:pt x="137" y="14"/>
                                  <a:pt x="137" y="15"/>
                                  <a:pt x="137" y="18"/>
                                </a:cubicBezTo>
                                <a:cubicBezTo>
                                  <a:pt x="137" y="21"/>
                                  <a:pt x="136" y="26"/>
                                  <a:pt x="135" y="27"/>
                                </a:cubicBezTo>
                                <a:cubicBezTo>
                                  <a:pt x="115" y="101"/>
                                  <a:pt x="97" y="176"/>
                                  <a:pt x="78" y="250"/>
                                </a:cubicBezTo>
                                <a:cubicBezTo>
                                  <a:pt x="75" y="266"/>
                                  <a:pt x="73" y="271"/>
                                  <a:pt x="29" y="271"/>
                                </a:cubicBezTo>
                                <a:cubicBezTo>
                                  <a:pt x="13" y="271"/>
                                  <a:pt x="11" y="271"/>
                                  <a:pt x="11" y="279"/>
                                </a:cubicBezTo>
                                <a:cubicBezTo>
                                  <a:pt x="11" y="284"/>
                                  <a:pt x="16" y="284"/>
                                  <a:pt x="18" y="284"/>
                                </a:cubicBezTo>
                                <a:cubicBezTo>
                                  <a:pt x="29" y="284"/>
                                  <a:pt x="41" y="283"/>
                                  <a:pt x="53" y="283"/>
                                </a:cubicBezTo>
                                <a:cubicBezTo>
                                  <a:pt x="64" y="283"/>
                                  <a:pt x="76" y="283"/>
                                  <a:pt x="88" y="283"/>
                                </a:cubicBezTo>
                                <a:cubicBezTo>
                                  <a:pt x="99" y="283"/>
                                  <a:pt x="112" y="283"/>
                                  <a:pt x="124" y="283"/>
                                </a:cubicBezTo>
                                <a:cubicBezTo>
                                  <a:pt x="136" y="283"/>
                                  <a:pt x="148" y="284"/>
                                  <a:pt x="160" y="284"/>
                                </a:cubicBezTo>
                                <a:cubicBezTo>
                                  <a:pt x="165" y="284"/>
                                  <a:pt x="169" y="284"/>
                                  <a:pt x="169" y="276"/>
                                </a:cubicBezTo>
                                <a:cubicBezTo>
                                  <a:pt x="169" y="271"/>
                                  <a:pt x="166" y="271"/>
                                  <a:pt x="155" y="271"/>
                                </a:cubicBezTo>
                                <a:cubicBezTo>
                                  <a:pt x="144" y="271"/>
                                  <a:pt x="139" y="271"/>
                                  <a:pt x="127" y="271"/>
                                </a:cubicBezTo>
                                <a:cubicBezTo>
                                  <a:pt x="115" y="270"/>
                                  <a:pt x="112" y="267"/>
                                  <a:pt x="112" y="261"/>
                                </a:cubicBezTo>
                                <a:cubicBezTo>
                                  <a:pt x="113" y="259"/>
                                  <a:pt x="112" y="259"/>
                                  <a:pt x="114" y="253"/>
                                </a:cubicBezTo>
                                <a:cubicBezTo>
                                  <a:pt x="133" y="178"/>
                                  <a:pt x="151" y="104"/>
                                  <a:pt x="171" y="29"/>
                                </a:cubicBezTo>
                                <a:close/>
                              </a:path>
                            </a:pathLst>
                          </a:custGeom>
                          <a:solidFill>
                            <a:srgbClr val="000000"/>
                          </a:solidFill>
                          <a:ln w="0">
                            <a:noFill/>
                          </a:ln>
                        </wps:spPr>
                        <wps:bodyPr/>
                      </wps:wsp>
                      <wps:wsp>
                        <wps:cNvSpPr/>
                        <wps:spPr>
                          <a:xfrm>
                            <a:off x="1906920" y="0"/>
                            <a:ext cx="54720" cy="151920"/>
                          </a:xfrm>
                          <a:custGeom>
                            <a:avLst/>
                            <a:gdLst/>
                            <a:ahLst/>
                            <a:rect l="0" t="0" r="r" b="b"/>
                            <a:pathLst>
                              <a:path w="152" h="422">
                                <a:moveTo>
                                  <a:pt x="62" y="365"/>
                                </a:moveTo>
                                <a:cubicBezTo>
                                  <a:pt x="62" y="382"/>
                                  <a:pt x="50" y="410"/>
                                  <a:pt x="4" y="412"/>
                                </a:cubicBezTo>
                                <a:cubicBezTo>
                                  <a:pt x="2" y="412"/>
                                  <a:pt x="0" y="415"/>
                                  <a:pt x="0" y="417"/>
                                </a:cubicBezTo>
                                <a:cubicBezTo>
                                  <a:pt x="0" y="422"/>
                                  <a:pt x="5" y="422"/>
                                  <a:pt x="9" y="422"/>
                                </a:cubicBezTo>
                                <a:cubicBezTo>
                                  <a:pt x="50" y="422"/>
                                  <a:pt x="89" y="401"/>
                                  <a:pt x="89" y="369"/>
                                </a:cubicBezTo>
                                <a:cubicBezTo>
                                  <a:pt x="89" y="338"/>
                                  <a:pt x="89" y="305"/>
                                  <a:pt x="89" y="273"/>
                                </a:cubicBezTo>
                                <a:cubicBezTo>
                                  <a:pt x="89" y="256"/>
                                  <a:pt x="89" y="243"/>
                                  <a:pt x="106" y="230"/>
                                </a:cubicBezTo>
                                <a:cubicBezTo>
                                  <a:pt x="122" y="218"/>
                                  <a:pt x="137" y="218"/>
                                  <a:pt x="147" y="216"/>
                                </a:cubicBezTo>
                                <a:cubicBezTo>
                                  <a:pt x="148" y="216"/>
                                  <a:pt x="150" y="215"/>
                                  <a:pt x="150" y="211"/>
                                </a:cubicBezTo>
                                <a:cubicBezTo>
                                  <a:pt x="150" y="208"/>
                                  <a:pt x="148" y="208"/>
                                  <a:pt x="143" y="208"/>
                                </a:cubicBezTo>
                                <a:cubicBezTo>
                                  <a:pt x="116" y="205"/>
                                  <a:pt x="95" y="191"/>
                                  <a:pt x="90" y="169"/>
                                </a:cubicBezTo>
                                <a:cubicBezTo>
                                  <a:pt x="89" y="166"/>
                                  <a:pt x="89" y="165"/>
                                  <a:pt x="89" y="149"/>
                                </a:cubicBezTo>
                                <a:cubicBezTo>
                                  <a:pt x="89" y="121"/>
                                  <a:pt x="89" y="94"/>
                                  <a:pt x="89" y="66"/>
                                </a:cubicBezTo>
                                <a:cubicBezTo>
                                  <a:pt x="89" y="48"/>
                                  <a:pt x="89" y="35"/>
                                  <a:pt x="69" y="19"/>
                                </a:cubicBezTo>
                                <a:cubicBezTo>
                                  <a:pt x="52" y="6"/>
                                  <a:pt x="23" y="1"/>
                                  <a:pt x="9" y="1"/>
                                </a:cubicBezTo>
                                <a:cubicBezTo>
                                  <a:pt x="5" y="1"/>
                                  <a:pt x="0" y="1"/>
                                  <a:pt x="0" y="6"/>
                                </a:cubicBezTo>
                                <a:cubicBezTo>
                                  <a:pt x="0" y="11"/>
                                  <a:pt x="3" y="11"/>
                                  <a:pt x="8" y="11"/>
                                </a:cubicBezTo>
                                <a:cubicBezTo>
                                  <a:pt x="34" y="12"/>
                                  <a:pt x="54" y="26"/>
                                  <a:pt x="60" y="47"/>
                                </a:cubicBezTo>
                                <a:cubicBezTo>
                                  <a:pt x="62" y="52"/>
                                  <a:pt x="62" y="52"/>
                                  <a:pt x="62" y="67"/>
                                </a:cubicBezTo>
                                <a:cubicBezTo>
                                  <a:pt x="62" y="96"/>
                                  <a:pt x="62" y="126"/>
                                  <a:pt x="62" y="156"/>
                                </a:cubicBezTo>
                                <a:cubicBezTo>
                                  <a:pt x="62" y="175"/>
                                  <a:pt x="64" y="181"/>
                                  <a:pt x="78" y="196"/>
                                </a:cubicBezTo>
                                <a:cubicBezTo>
                                  <a:pt x="87" y="203"/>
                                  <a:pt x="99" y="209"/>
                                  <a:pt x="111" y="211"/>
                                </a:cubicBezTo>
                                <a:cubicBezTo>
                                  <a:pt x="76" y="222"/>
                                  <a:pt x="62" y="240"/>
                                  <a:pt x="62" y="264"/>
                                </a:cubicBezTo>
                                <a:cubicBezTo>
                                  <a:pt x="62" y="298"/>
                                  <a:pt x="62" y="332"/>
                                  <a:pt x="62" y="365"/>
                                </a:cubicBezTo>
                                <a:close/>
                              </a:path>
                            </a:pathLst>
                          </a:custGeom>
                          <a:solidFill>
                            <a:srgbClr val="000000"/>
                          </a:solidFill>
                          <a:ln w="0">
                            <a:noFill/>
                          </a:ln>
                        </wps:spPr>
                        <wps:bodyPr/>
                      </wps:wsp>
                    </wpg:wgp>
                  </a:graphicData>
                </a:graphic>
              </wp:inline>
            </w:drawing>
          </mc:Choice>
          <mc:Fallback>
            <w:pict>
              <v:group id="shape_0" style="position:absolute;margin-left:0.05pt;margin-top:-8.85pt;width:154.35pt;height:11.9pt" coordorigin="1,-177" coordsize="3087,238">
                <v:shape id="shape_0" coordsize="301,286" path="m112,149c125,149,140,149,153,149c184,149,188,156,188,168c188,171,188,177,184,189c184,191,183,193,183,194c183,197,186,199,189,199c192,199,192,197,195,190c202,159,210,129,218,99c219,94,219,93,219,92c219,90,218,87,214,87c209,87,209,89,208,96c198,129,189,136,153,136c141,136,128,136,116,136c124,100,134,65,142,29c146,15,147,13,165,13c183,13,202,13,220,13c273,13,282,27,282,59c282,69,282,71,281,82c280,88,280,88,280,89c280,92,281,95,285,95c290,95,290,93,291,84c293,60,297,35,299,11c300,0,298,0,288,0c219,0,150,0,81,0c72,0,69,0,69,9c69,13,72,13,81,13c96,13,108,13,108,21c108,22,108,23,106,30c87,105,69,179,50,253c46,268,45,272,11,272c4,272,0,272,0,280c0,285,5,285,6,285c18,285,50,284,62,284c76,284,111,285,125,285c129,285,134,285,134,277c134,274,132,274,131,273c130,272,129,272,119,272c110,272,108,272,98,272c86,271,84,268,84,263c84,262,84,260,86,254c94,219,104,184,112,149e" fillcolor="black" stroked="f" o:allowincell="f" style="position:absolute;left:0;top:-160;width:169;height:160;mso-wrap-style:none;v-text-anchor:middle">
                  <v:fill o:detectmouseclick="t" type="solid" color2="white"/>
                  <v:stroke color="#3465a4" joinstyle="bevel" endcap="flat"/>
                  <w10:wrap type="none"/>
                </v:shape>
                <v:shape id="shape_0" coordsize="282,101" path="m266,18c272,18,281,17,281,9c281,0,272,0,266,0c182,0,98,0,14,0c8,0,0,0,0,9c0,17,8,18,14,18c98,18,182,18,266,18xm266,100c272,100,281,100,281,92c281,82,272,82,266,82c182,82,98,82,14,82c8,82,0,82,0,92c0,100,8,100,14,100c98,100,182,100,266,100xe" fillcolor="black" stroked="f" o:allowincell="f" style="position:absolute;left:258;top:-86;width:158;height:55;mso-wrap-style:none;v-text-anchor:middle">
                  <v:fill o:detectmouseclick="t" type="solid" color2="white"/>
                  <v:stroke color="#3465a4" joinstyle="bevel" endcap="flat"/>
                  <w10:wrap type="none"/>
                </v:shape>
                <v:shape id="shape_0" coordsize="347,192" path="m24,161c23,168,21,178,21,180c21,187,27,191,34,191c39,191,46,187,49,179c49,178,54,159,57,148c60,135,63,123,66,111c69,101,71,91,73,82c75,74,78,62,78,61c85,48,107,10,148,10c167,10,171,25,171,38c171,49,167,61,163,74c160,90,156,106,153,123c150,133,147,144,144,155c142,163,138,178,138,180c138,187,144,191,150,191c163,191,166,180,169,167c175,143,191,82,195,66c196,60,219,10,264,10c282,10,287,24,287,38c287,62,269,111,261,133c257,143,256,148,256,156c256,177,270,191,291,191c330,191,346,130,346,126c346,123,341,123,340,123c336,123,336,124,334,130c328,151,315,181,291,181c283,181,281,178,281,168c281,157,285,148,288,138c297,117,315,70,315,46c315,18,297,0,265,0c234,0,213,19,197,41c197,36,195,22,184,11c173,2,160,0,149,0c111,0,90,28,83,37c81,13,63,0,45,0c24,0,17,17,13,24c5,38,0,64,0,65c0,70,4,70,5,70c9,70,10,68,12,60c19,30,28,10,43,10c49,10,55,13,55,29c55,37,54,42,49,64c41,96,33,129,24,161e" fillcolor="black" stroked="f" o:allowincell="f" style="position:absolute;left:504;top:-104;width:195;height:107;mso-wrap-style:none;v-text-anchor:middle">
                  <v:fill o:detectmouseclick="t" type="solid" color2="white"/>
                  <v:stroke color="#3465a4" joinstyle="bevel" endcap="flat"/>
                  <w10:wrap type="none"/>
                </v:shape>
                <v:shape id="shape_0" coordsize="194,192" path="m140,28c133,12,121,0,102,0c52,0,0,62,0,124c0,163,22,191,56,191c64,191,85,190,111,160c114,177,129,191,150,191c164,191,174,181,181,168c188,153,193,127,193,126c193,123,189,123,188,123c183,123,183,124,182,130c175,157,168,181,150,181c139,181,138,171,138,162c138,153,138,150,142,131c147,113,148,109,152,94c157,74,163,54,168,35c170,23,170,22,170,20c170,13,165,8,158,8c147,8,141,18,140,28xm112,136c111,144,111,144,104,151c86,175,68,181,57,181c36,181,30,159,30,142c30,121,43,70,52,50c66,25,85,10,102,10c129,10,135,44,135,47c135,49,134,52,134,54c127,80,120,108,112,136xe" fillcolor="black" stroked="f" o:allowincell="f" style="position:absolute;left:716;top:-104;width:109;height:107;mso-wrap-style:none;v-text-anchor:middle">
                  <v:fill o:detectmouseclick="t" type="solid" color2="white"/>
                  <v:stroke color="#3465a4" joinstyle="bevel" endcap="flat"/>
                  <w10:wrap type="none"/>
                </v:shape>
                <v:shape id="shape_0" coordsize="211,192" path="m128,59c131,48,140,10,170,10c173,10,182,10,192,14c180,17,172,28,172,37c172,44,176,53,187,53c197,53,210,44,210,28c210,6,185,0,170,0c146,0,132,23,126,32c116,5,94,0,82,0c37,0,13,54,13,65c13,70,17,70,18,70c22,70,23,68,24,65c38,20,66,10,80,10c88,10,103,13,103,37c103,50,96,79,80,138c73,165,59,181,40,181c37,181,28,181,19,177c30,174,38,166,38,154c38,142,30,139,23,139c11,139,0,150,0,163c0,183,22,191,40,191c67,191,83,161,84,159c89,174,104,191,130,191c173,191,197,137,197,126c197,123,193,123,192,123c188,123,187,124,186,126c173,172,144,181,131,181c114,181,107,168,107,154c107,144,109,136,114,117c119,97,124,78,128,59e" fillcolor="black" stroked="f" o:allowincell="f" style="position:absolute;left:840;top:-104;width:118;height:107;mso-wrap-style:none;v-text-anchor:middle">
                  <v:fill o:detectmouseclick="t" type="solid" color2="white"/>
                  <v:stroke color="#3465a4" joinstyle="bevel" endcap="flat"/>
                  <w10:wrap type="none"/>
                </v:shape>
                <v:shape id="shape_0" coordsize="151,422" path="m89,57c89,40,100,12,146,10c148,10,150,7,150,5c150,0,146,0,142,0c100,0,61,22,61,53c61,84,61,117,61,149c61,166,61,179,45,192c29,206,13,206,4,207c1,207,0,208,0,210c0,215,3,215,7,215c35,218,55,231,60,253c61,256,61,257,61,273c61,301,61,328,61,356c61,374,61,387,81,403c97,416,125,421,142,421c146,421,150,421,150,416c150,411,148,411,143,411c116,410,96,396,90,375c89,370,89,370,89,355c89,326,89,296,89,266c89,247,85,239,72,227c64,219,52,214,40,210c73,201,89,182,89,158c89,124,89,90,89,57e" fillcolor="black" stroked="f" o:allowincell="f" style="position:absolute;left:987;top:-178;width:84;height:238;mso-wrap-style:none;v-text-anchor:middle">
                  <v:fill o:detectmouseclick="t" type="solid" color2="white"/>
                  <v:stroke color="#3465a4" joinstyle="bevel" endcap="flat"/>
                  <w10:wrap type="none"/>
                </v:shape>
                <v:shape id="shape_0" coordsize="301,286" path="m111,149c125,149,139,149,152,149c183,149,187,156,187,168c187,171,187,177,185,189c183,191,183,193,183,194c183,197,186,199,188,199c192,199,192,197,194,190c201,159,210,129,217,99c218,94,218,93,218,92c218,90,217,87,213,87c209,87,209,89,207,96c199,129,189,136,153,136c140,136,128,136,115,136c123,100,133,65,141,29c145,15,146,13,164,13c183,13,201,13,221,13c272,13,282,27,282,59c282,69,282,71,281,82c279,88,279,88,279,89c279,92,281,95,284,95c289,95,290,93,290,84c293,60,296,35,299,11c300,0,299,0,288,0c219,0,150,0,81,0c73,0,68,0,68,9c68,13,72,13,80,13c96,13,108,13,108,21c108,22,108,23,105,30c87,105,68,179,50,253c45,268,44,272,12,272c5,272,0,272,0,280c0,285,5,285,6,285c18,285,49,284,61,284c75,284,110,285,125,285c128,285,133,285,133,277c133,274,132,274,131,273c129,272,128,272,119,272c109,272,108,272,97,272c85,271,84,268,84,263c84,262,84,260,85,254c93,219,103,184,111,149e" fillcolor="black" stroked="f" o:allowincell="f" style="position:absolute;left:1098;top:-160;width:169;height:160;mso-wrap-style:none;v-text-anchor:middle">
                  <v:fill o:detectmouseclick="t" type="solid" color2="white"/>
                  <v:stroke color="#3465a4" joinstyle="bevel" endcap="flat"/>
                  <w10:wrap type="none"/>
                </v:shape>
                <v:shape id="shape_0" coordsize="259,244" path="m250,131c255,129,258,126,258,121c258,115,255,115,250,113c172,76,94,40,16,2c11,0,10,0,9,0c4,0,0,4,0,9c0,12,3,15,9,18c82,53,156,87,230,121c156,156,82,191,9,226c3,228,0,231,0,234c0,239,4,243,9,243c10,243,11,243,16,240c94,204,172,167,250,131e" fillcolor="black" stroked="f" o:allowincell="f" style="position:absolute;left:1362;top:-127;width:145;height:137;mso-wrap-style:none;v-text-anchor:middle">
                  <v:fill o:detectmouseclick="t" type="solid" color2="white"/>
                  <v:stroke color="#3465a4" joinstyle="bevel" endcap="flat"/>
                  <w10:wrap type="none"/>
                </v:shape>
                <v:shape id="shape_0" coordsize="179,290" path="m178,146c178,112,176,78,161,47c142,6,107,0,90,0c64,0,34,11,16,49c3,80,0,112,0,146c0,177,3,215,19,245c37,280,68,289,89,289c112,289,144,280,162,239c176,212,178,179,178,146xm89,279c73,279,48,268,40,229c36,205,36,165,36,141c36,113,36,86,39,63c47,13,78,9,89,9c103,9,131,17,139,58c143,82,143,114,143,141c143,172,143,201,138,227c132,267,108,279,89,279xe" fillcolor="black" stroked="f" o:allowincell="f" style="position:absolute;left:1603;top:-157;width:100;height:162;mso-wrap-style:none;v-text-anchor:middle">
                  <v:fill o:detectmouseclick="t" type="solid" color2="white"/>
                  <v:stroke color="#3465a4" joinstyle="bevel" endcap="flat"/>
                  <w10:wrap type="none"/>
                </v:shape>
                <v:shape id="shape_0" coordsize="18,422" path="m17,16c17,9,17,0,8,0c0,0,0,9,0,16c0,146,0,275,0,405c0,412,0,421,8,421c17,421,17,412,17,405c17,275,17,146,17,16e" fillcolor="black" stroked="f" o:allowincell="f" style="position:absolute;left:1742;top:-178;width:8;height:238;mso-wrap-style:none;v-text-anchor:middle">
                  <v:fill o:detectmouseclick="t" type="solid" color2="white"/>
                  <v:stroke color="#3465a4" joinstyle="bevel" endcap="flat"/>
                  <w10:wrap type="none"/>
                </v:shape>
                <v:shape id="shape_0" coordsize="98,422" path="m97,416c97,415,97,415,90,408c37,354,24,274,24,210c24,137,41,64,92,12c97,6,97,6,97,5c97,1,96,0,94,0c89,0,52,29,26,83c5,129,0,176,0,210c0,243,5,293,28,342c53,393,89,421,94,421c96,421,97,420,97,416e" fillcolor="black" stroked="f" o:allowincell="f" style="position:absolute;left:1804;top:-178;width:54;height:238;mso-wrap-style:none;v-text-anchor:middle">
                  <v:fill o:detectmouseclick="t" type="solid" color2="white"/>
                  <v:stroke color="#3465a4" joinstyle="bevel" endcap="flat"/>
                  <w10:wrap type="none"/>
                </v:shape>
                <v:shape id="shape_0" coordsize="211,192" path="m129,59c131,48,141,10,171,10c173,10,183,10,191,14c180,17,172,28,172,37c172,44,176,53,188,53c197,53,210,44,210,28c210,6,185,0,171,0c147,0,132,23,126,32c117,5,94,0,81,0c38,0,14,54,14,65c14,70,17,70,18,70c22,70,23,68,24,65c39,20,66,10,81,10c88,10,104,13,104,37c104,50,96,79,81,138c74,165,59,181,40,181c38,181,28,181,20,177c29,174,39,166,39,154c39,142,29,139,23,139c11,139,0,150,0,163c0,183,21,191,40,191c68,191,83,161,84,159c89,174,105,191,130,191c173,191,197,137,197,126c197,123,194,123,192,123c189,123,188,124,186,126c173,172,144,181,130,181c114,181,107,168,107,154c107,144,110,136,114,117c119,97,124,78,129,59e" fillcolor="black" stroked="f" o:allowincell="f" style="position:absolute;left:1880;top:-104;width:118;height:107;mso-wrap-style:none;v-text-anchor:middle">
                  <v:fill o:detectmouseclick="t" type="solid" color2="white"/>
                  <v:stroke color="#3465a4" joinstyle="bevel" endcap="flat"/>
                  <w10:wrap type="none"/>
                </v:shape>
                <v:shape id="shape_0" coordsize="50,127" path="m49,44c49,16,38,0,21,0c8,0,0,10,0,22c0,33,8,44,21,44c27,44,32,43,37,39c38,38,38,38,38,38c39,38,39,38,39,44c39,75,25,101,10,114c6,119,6,120,6,121c6,123,8,126,10,126c15,126,49,93,49,44e" fillcolor="black" stroked="f" o:allowincell="f" style="position:absolute;left:2030;top:-24;width:27;height:70;mso-wrap-style:none;v-text-anchor:middle">
                  <v:fill o:detectmouseclick="t" type="solid" color2="white"/>
                  <v:stroke color="#3465a4" joinstyle="bevel" endcap="flat"/>
                  <w10:wrap type="none"/>
                </v:shape>
                <v:shape id="shape_0" coordsize="302,286" path="m112,149c125,149,140,149,153,149c185,149,187,156,187,168c187,171,187,177,185,189c184,191,184,193,184,194c184,197,186,199,189,199c193,199,193,197,195,190c203,159,210,129,219,99c220,94,220,93,220,92c220,90,219,87,215,87c210,87,210,89,208,96c199,129,190,136,154,136c141,136,129,136,116,136c124,100,134,65,142,29c147,15,147,13,165,13c184,13,202,13,221,13c273,13,282,27,282,59c282,69,282,71,281,82c280,88,280,88,280,89c280,92,281,95,286,95c289,95,291,93,292,84c294,60,298,35,300,11c301,0,299,0,288,0c220,0,150,0,82,0c74,0,69,0,69,9c69,13,74,13,81,13c96,13,108,13,108,21c108,22,108,23,106,30c88,105,69,179,51,253c46,268,46,272,12,272c5,272,0,272,0,280c0,285,5,285,6,285c20,285,51,284,63,284c76,284,111,285,125,285c129,285,134,285,134,277c134,274,132,274,131,273c130,272,130,272,120,272c111,272,108,272,98,272c86,271,84,268,84,263c84,262,84,260,86,254c94,219,104,184,112,149e" fillcolor="black" stroked="f" o:allowincell="f" style="position:absolute;left:2125;top:-160;width:169;height:160;mso-wrap-style:none;v-text-anchor:middle">
                  <v:fill o:detectmouseclick="t" type="solid" color2="white"/>
                  <v:stroke color="#3465a4" joinstyle="bevel" endcap="flat"/>
                  <w10:wrap type="none"/>
                </v:shape>
                <v:shape id="shape_0" coordsize="195,273" path="m192,26c194,20,194,19,194,17c194,8,188,5,182,5c177,5,170,7,166,13c166,16,163,29,160,36c158,47,154,59,152,70c146,95,139,120,133,145c132,153,114,181,86,181c64,181,60,163,60,148c60,129,67,102,81,65c87,48,90,43,90,35c90,16,76,0,55,0c15,0,0,61,0,65c0,70,3,70,4,70c8,70,9,68,12,61c22,22,39,10,54,10c57,10,64,10,64,23c64,34,60,44,57,53c40,97,32,121,32,141c32,178,60,191,84,191c100,191,115,184,127,172c121,193,116,215,99,236c88,250,72,262,52,262c46,262,28,261,21,245c27,245,33,245,39,239c43,236,48,231,48,224c48,210,36,209,32,209c22,209,8,215,8,236c8,256,27,272,52,272c97,272,140,233,152,187c165,133,178,79,192,26e" fillcolor="black" stroked="f" o:allowincell="f" style="position:absolute;left:2310;top:-104;width:109;height:153;mso-wrap-style:none;v-text-anchor:middle">
                  <v:fill o:detectmouseclick="t" type="solid" color2="white"/>
                  <v:stroke color="#3465a4" joinstyle="bevel" endcap="flat"/>
                  <w10:wrap type="none"/>
                </v:shape>
                <v:shape id="shape_0" coordsize="100,422" path="m99,210c99,178,94,128,71,79c46,28,9,0,5,0c3,0,0,3,0,5c0,6,0,6,9,15c51,55,75,123,75,210c75,281,59,356,6,409c0,415,0,415,0,416c0,418,3,421,5,421c9,421,47,392,72,338c94,292,99,245,99,210e" fillcolor="black" stroked="f" o:allowincell="f" style="position:absolute;left:2442;top:-178;width:54;height:238;mso-wrap-style:none;v-text-anchor:middle">
                  <v:fill o:detectmouseclick="t" type="solid" color2="white"/>
                  <v:stroke color="#3465a4" joinstyle="bevel" endcap="flat"/>
                  <w10:wrap type="none"/>
                </v:shape>
                <v:shape id="shape_0" coordsize="212,244" path="m196,131c203,131,211,130,211,121c211,112,203,113,196,113c136,113,77,113,17,113c22,58,71,17,130,17c151,17,174,17,196,17c203,17,211,17,211,9c211,0,203,0,196,0c174,0,151,0,130,0c58,0,0,53,0,121c0,189,58,243,130,243c151,243,174,243,196,243c203,243,211,243,211,234c211,227,203,227,196,227c174,227,151,227,130,227c71,227,22,186,17,131c77,131,136,131,196,131e" fillcolor="black" stroked="f" o:allowincell="f" style="position:absolute;left:2608;top:-127;width:118;height:137;mso-wrap-style:none;v-text-anchor:middle">
                  <v:fill o:detectmouseclick="t" type="solid" color2="white"/>
                  <v:stroke color="#3465a4" joinstyle="bevel" endcap="flat"/>
                  <w10:wrap type="none"/>
                </v:shape>
                <v:shape id="shape_0" coordsize="288,285" path="m171,29c173,18,174,15,180,14c184,14,197,14,207,14c249,14,268,15,268,47c268,54,267,70,264,81c264,83,263,88,263,89c263,92,264,95,268,95c273,95,274,92,275,86c279,62,282,36,286,12c287,10,287,6,287,5c287,0,282,0,275,0c197,0,119,0,41,0c31,0,31,0,28,9c19,34,11,58,3,83c1,86,0,89,0,91c0,93,3,95,5,95c10,95,10,93,12,86c35,21,46,14,108,14c114,14,119,14,125,14c137,14,137,15,137,18c137,21,136,26,135,27c115,101,97,176,78,250c75,266,73,271,29,271c13,271,11,271,11,279c11,284,16,284,18,284c29,284,41,283,53,283c64,283,76,283,88,283c99,283,112,283,124,283c136,283,148,284,160,284c165,284,169,284,169,276c169,271,166,271,155,271c144,271,139,271,127,271c115,270,112,267,112,261c113,259,112,259,114,253c133,178,151,104,171,29e" fillcolor="black" stroked="f" o:allowincell="f" style="position:absolute;left:2819;top:-160;width:162;height:160;mso-wrap-style:none;v-text-anchor:middle">
                  <v:fill o:detectmouseclick="t" type="solid" color2="white"/>
                  <v:stroke color="#3465a4" joinstyle="bevel" endcap="flat"/>
                  <w10:wrap type="none"/>
                </v:shape>
                <v:shape id="shape_0" coordsize="151,422" path="m62,364c62,381,50,409,4,411c2,411,0,414,0,416c0,421,5,421,9,421c50,421,89,400,89,368c89,337,89,304,89,272c89,255,89,242,106,229c122,217,137,217,147,215c148,215,150,214,150,210c150,207,148,207,143,207c116,204,95,190,90,168c89,165,89,164,89,148c89,120,89,93,89,65c89,47,89,34,69,18c52,5,23,0,9,0c5,0,0,0,0,5c0,10,3,10,8,10c34,11,54,25,60,46c62,51,62,51,62,66c62,95,62,125,62,155c62,174,64,180,78,195c87,202,99,208,111,210c76,221,62,239,62,263c62,297,62,331,62,364e" fillcolor="black" stroked="f" o:allowincell="f" style="position:absolute;left:3003;top:-178;width:85;height:238;mso-wrap-style:none;v-text-anchor:middle">
                  <v:fill o:detectmouseclick="t" type="solid" color2="white"/>
                  <v:stroke color="#3465a4" joinstyle="bevel" endcap="flat"/>
                  <w10:wrap type="none"/>
                </v:shape>
              </v:group>
            </w:pict>
          </mc:Fallback>
        </mc:AlternateContent>
      </w:r>
      <w:r>
        <w:rPr>
          <w:position w:val="0"/>
          <w:sz w:val="24"/>
          <w:vertAlign w:val="baseline"/>
        </w:rPr>
        <w:t xml:space="preserve"> </w:t>
      </w:r>
      <w:r>
        <w:rPr>
          <w:position w:val="0"/>
          <w:sz w:val="24"/>
          <w:vertAlign w:val="baseline"/>
        </w:rPr>
        <w:tab/>
        <w:tab/>
        <w:tab/>
        <w:tab/>
      </w:r>
      <w:r>
        <w:rPr>
          <w:position w:val="0"/>
          <w:sz w:val="24"/>
          <w:vertAlign w:val="baseline"/>
        </w:rPr>
        <w:t>2.</w:t>
      </w:r>
    </w:p>
    <w:p>
      <w:pPr>
        <w:pStyle w:val="Normal"/>
        <w:ind w:left="0" w:hanging="0"/>
        <w:jc w:val="left"/>
        <w:rPr>
          <w:position w:val="0"/>
          <w:sz w:val="20"/>
          <w:vertAlign w:val="baseline"/>
        </w:rPr>
      </w:pPr>
      <w:r>
        <w:rPr>
          <w:position w:val="0"/>
          <w:sz w:val="20"/>
          <w:vertAlign w:val="baseline"/>
        </w:rPr>
        <w:t xml:space="preserve">es decir, la expansión proporcional máxima de todas las salidas y que es factible con las entradas x dadas. Por lo tanto, una puntuación de F D 1:3 sugiere que podríamos ampliar la producción en un 30% sin gastar recursos adicionales. </w:t>
      </w:r>
    </w:p>
    <w:p>
      <w:pPr>
        <w:pStyle w:val="Ttulo2"/>
        <w:ind w:left="0" w:hanging="0"/>
        <w:rPr/>
      </w:pPr>
      <w:bookmarkStart w:id="15" w:name="__RefHeading___Toc957_2829905575"/>
      <w:bookmarkEnd w:id="15"/>
      <w:r>
        <w:rPr/>
        <w:t>Modelos de Programación Matématica de AED</w:t>
      </w:r>
    </w:p>
    <w:p>
      <w:pPr>
        <w:pStyle w:val="Normal"/>
        <w:ind w:left="0" w:hanging="0"/>
        <w:rPr/>
      </w:pPr>
      <w:r>
        <w:rPr/>
      </w:r>
    </w:p>
    <w:p>
      <w:pPr>
        <w:pStyle w:val="Ttulo2"/>
        <w:ind w:left="0" w:hanging="0"/>
        <w:rPr/>
      </w:pPr>
      <w:bookmarkStart w:id="16" w:name="__RefHeading___Toc959_2829905575"/>
      <w:bookmarkEnd w:id="16"/>
      <w:r>
        <w:rPr/>
        <w:t>Revisión bibliográfica</w:t>
      </w:r>
    </w:p>
    <w:p>
      <w:pPr>
        <w:pStyle w:val="Normal"/>
        <w:rPr>
          <w:lang w:val="es-MX"/>
        </w:rPr>
      </w:pPr>
      <w:r>
        <w:rPr>
          <w:lang w:val="es-MX"/>
        </w:rPr>
        <w:t>El artículo “</w:t>
      </w:r>
      <w:r>
        <w:rPr>
          <w:sz w:val="24"/>
          <w:lang w:val="es-MX"/>
        </w:rPr>
        <w:t xml:space="preserve">A Network Data Envelopment Analysis to Estimate Nations’ </w:t>
        <w:tab/>
        <w:t xml:space="preserve">Efficiency in the Fight against SARS-CoV-2” </w:t>
      </w:r>
      <w:r>
        <w:rPr>
          <w:lang w:val="es-MX"/>
        </w:rPr>
        <w:t>[</w:t>
      </w:r>
      <w:r>
        <w:rPr>
          <w:sz w:val="24"/>
          <w:lang w:val="es-MX"/>
        </w:rPr>
        <w:t>Pereira, Miguel Alves,  et al 2022]</w:t>
      </w:r>
      <w:r>
        <w:rPr>
          <w:lang w:val="es-MX"/>
        </w:rPr>
        <w:t xml:space="preserve"> analiza la importancia de medir la eficiencia de las respuestas de los distintos países a la pandemia de COVID-19. Los autores proponen utilizar un Análisis Envolvente de Datos (AED) en red para comparar los resultados de 55 países, entre ellos países miembros de la OCDE, futuros miembros de la OCDE, socios clave de la OCDE y otros países. El estudio pretende identificar a los países con una elevada eficiencia media del sistema y explorar los factores asociados a su éxito. Los autores subrayan la necesidad de una perspectiva social y una orientación hacia la minimización de insumos para mejorar las estrategias nacionales de COVID-19.  El estudio encontró que Estonia, Islandia, Letonia, Luxemburgo, Países Bajos y Nueva Zelanda presentaban una mayor eficiencia media del sistema. Estos países deberían ser objeto de estudio, y sus estrategias nacionales con respecto al COVID-19 deberían adaptarse y ser utilizadas por los países con peores resultados. El estudio también descubrió que los países con grandes poblaciones presentan peores puntuaciones medias de eficiencia  con significación estadística.</w:t>
        <w:br/>
        <w:br/>
        <w:t>Las medidas tradicionales del rendimiento de los sistemas sanitarios, como las tasas de letalidad y la capacidad de camas hospitalarias, son importantes, pero no ofrecen una visión completa de la respuesta de un país a una crisis sanitaria como la de COVID-19. El modelo EAD en red utilizado en el estudio considera múltiples entradas y salidas relacionadas con los costes sanitarios, los productos intermedios deseables e indeseables, y las salidas deseables e indeseables. Este enfoque permite una evaluación más matizada de la respuesta de un país a la pandemia.</w:t>
        <w:br/>
        <w:br/>
        <w:t>Por ejemplo, un país con una alta tasa de letalidad puede tener un sistema sanitario fuerte en términos de capacidad de camas hospitalarias, pero los resultados del estudio sugieren que esto por sí solo no es suficiente para medir la eficiencia de la respuesta del país a la COVID-19. Del mismo modo, un país con una tasa de letalidad baja puede tener un sistema sanitario con menos inversión, pero si ha aplicado medidas de salud pública eficaces y tiene un alto nivel de adhesión de la población a esas medidas, puede considerarse más eficiente en su respuesta a la pandemia.</w:t>
        <w:br/>
      </w:r>
    </w:p>
    <w:p>
      <w:pPr>
        <w:pStyle w:val="Normal"/>
        <w:rPr>
          <w:lang w:val="es-MX"/>
        </w:rPr>
      </w:pPr>
      <w:r>
        <w:rPr>
          <w:lang w:val="es-MX"/>
        </w:rPr>
        <w:t>El artículo "Assessing countries' performances against COVID-19 via WSIDEA and machine learning algorithms" [</w:t>
      </w:r>
      <w:r>
        <w:rPr>
          <w:sz w:val="24"/>
          <w:lang w:val="es-MX"/>
        </w:rPr>
        <w:t xml:space="preserve">Aydin, Nezir y Gökhan Yurdakul 2020] </w:t>
      </w:r>
      <w:r>
        <w:rPr>
          <w:lang w:val="es-MX"/>
        </w:rPr>
        <w:t>evalúa el rendimiento de 142 países frente a COVID-19 utilizando un marco de tres etapas que combina el análisis envolvente de datos (DEA) y algoritmos de aprendizaje automático. El estudio agrupa a los países en tres grupos en función de sus niveles de eficiencia y examina los factores que afectan a su rendimiento. Los resultados muestran que 20 países son plenamente eficaces, mientras que el 36% lo son en un porcentaje del 90%. El estudio también concluye que el PIB, las tasas de tabaquismo y la tasa de pacientes diabéticos no afectan significativamente al nivel de eficacia de los países.</w:t>
      </w:r>
    </w:p>
    <w:p>
      <w:pPr>
        <w:pStyle w:val="Normal"/>
        <w:rPr>
          <w:lang w:val="es-MX"/>
        </w:rPr>
      </w:pPr>
      <w:r>
        <w:rPr>
          <w:lang w:val="es-MX"/>
        </w:rPr>
      </w:r>
    </w:p>
    <w:p>
      <w:pPr>
        <w:pStyle w:val="Normal"/>
        <w:rPr>
          <w:lang w:val="es-MX"/>
        </w:rPr>
      </w:pPr>
      <w:r>
        <w:rPr>
          <w:lang w:val="es-MX"/>
        </w:rPr>
        <w:t xml:space="preserve">El artículo </w:t>
      </w:r>
      <w:r>
        <w:rPr>
          <w:sz w:val="24"/>
          <w:lang w:val="es-MX"/>
        </w:rPr>
        <w:t>“Cross-Country Comparison of Case Fatality Rates of COVID-19/SARS-COV-2.”</w:t>
      </w:r>
      <w:r>
        <w:rPr>
          <w:lang w:val="es-MX"/>
        </w:rPr>
        <w:t>[</w:t>
      </w:r>
      <w:r>
        <w:rPr>
          <w:sz w:val="24"/>
          <w:lang w:val="es-MX"/>
        </w:rPr>
        <w:t xml:space="preserve">Khafaie, y Fakher, 2020] </w:t>
      </w:r>
      <w:r>
        <w:rPr>
          <w:lang w:val="es-MX"/>
        </w:rPr>
        <w:t xml:space="preserve">presenta un análisis internacional de la pandemia de COVID-19, centrado en las tasas de letalidad (CFR por sus siglas en inglés de Case Fatality Rate) y de recuperación (RR por sus siglas en inglés de Recovery Rate) de diversos países. Este artículo sirve como comparación entre la metodología AED y las más tradicionales. </w:t>
        <w:br/>
        <w:t>Los autores recuperaron datos de varias bases de datos, como Worldometer, la OMS y el Centro de Control y Prevención de Enfermedades, para calcular la CFR y la RR de cada país con más de 1.000 casos. Comprobaron que Italia presentaba la tasa de mortalidad infantil más elevada en ambos momentos (12 y 23 de marzo), con un 6,22% y un 9,26%, respectivamente. España y Francia también presentaron CFR elevados el 23 de marzo, con tasas del 6,16% y el 4,21%, respectivamente.</w:t>
        <w:br/>
        <w:t>Los autores observaron que China presentaba el RR más elevado, con valores del 76,12% y el 89,85% los días 12 y 23 de marzo, respectivamente. También observaron que el CFR y el RR variaban significativamente entre países, lo que pone de relieve la importancia de conocer la gravedad de la enfermedad en las distintas regiones.</w:t>
      </w:r>
    </w:p>
    <w:p>
      <w:pPr>
        <w:pStyle w:val="Normal"/>
        <w:rPr>
          <w:lang w:val="es-MX"/>
        </w:rPr>
      </w:pPr>
      <w:r>
        <w:rPr>
          <w:lang w:val="es-MX"/>
        </w:rPr>
        <w:t xml:space="preserve">El artículo </w:t>
      </w:r>
      <w:r>
        <w:rPr>
          <w:sz w:val="24"/>
          <w:lang w:val="es-MX"/>
        </w:rPr>
        <w:t>“Nations Performance Evaluation during SARS-</w:t>
        <w:tab/>
        <w:t xml:space="preserve">CoV-2 Outbreak Handling via Data Envelopment Analysis and Machine Learning </w:t>
        <w:tab/>
        <w:t>Methods.” [Taherinezhad yAlireza, 2022]</w:t>
      </w:r>
      <w:r>
        <w:rPr>
          <w:lang w:val="es-MX"/>
        </w:rPr>
        <w:t xml:space="preserve"> busca resolver el reto de que los datos de COVID-19 crecen y cambian rápidamente. Por lo tanto, la medición de la eficiencia es difícil en cualquier momento de la epidemia porque necesita volver a implementar los modelos AED. Para esto, dicen que, el aprendizaje automático (ML por sus siglas en inglés Machine Learning) puede ayudar, de manera que la predicción de las puntuaciones de eficiencia es factible con el aprendizaje supervisado sobre los resultados de AED, pero la predicción precisa en datos a pequeña escala es el siguiente reto. Este artículo investiga la integración de AED y ML (DEAML) para resolver los problemas. En primer lugar, se propone un modelo relacional de dos etapas con variables deseables e indeseables para medir la eficiencia de 50 naciones antes del 5 de diciembre de 2020. A continuación, se propone una red perceptrón multicapa (MLP) con un algoritmo de optimización BFGS de memoria limitada (L-BFGS) para predecir la eficiencia de las naciones en cualquier momento de la epidemia. Se analizan y discuten los resultados.</w:t>
        <w:br/>
      </w:r>
    </w:p>
    <w:p>
      <w:pPr>
        <w:pStyle w:val="Ttulo1"/>
        <w:rPr/>
      </w:pPr>
      <w:bookmarkStart w:id="17" w:name="__RefHeading___Toc961_2829905575"/>
      <w:bookmarkEnd w:id="17"/>
      <w:r>
        <w:rPr/>
        <w:t>METODOLOGÍA DE SOLUCIÓN</w:t>
      </w:r>
    </w:p>
    <w:p>
      <w:pPr>
        <w:pStyle w:val="Ttulo2"/>
        <w:ind w:left="0" w:hanging="0"/>
        <w:rPr/>
      </w:pPr>
      <w:bookmarkStart w:id="18" w:name="__RefHeading___Toc963_2829905575"/>
      <w:bookmarkEnd w:id="18"/>
      <w:r>
        <w:rPr/>
        <w:t>Manejo de la Base de Datos</w:t>
      </w:r>
    </w:p>
    <w:p>
      <w:pPr>
        <w:pStyle w:val="Ttulo2"/>
        <w:ind w:left="0" w:hanging="0"/>
        <w:rPr/>
      </w:pPr>
      <w:bookmarkStart w:id="19" w:name="__RefHeading___Toc965_2829905575"/>
      <w:bookmarkEnd w:id="19"/>
      <w:r>
        <w:rPr/>
        <w:t>Definir la Línea de Tiempo</w:t>
      </w:r>
    </w:p>
    <w:p>
      <w:pPr>
        <w:pStyle w:val="Ttulo2"/>
        <w:ind w:left="0" w:hanging="0"/>
        <w:rPr/>
      </w:pPr>
      <w:bookmarkStart w:id="20" w:name="__RefHeading___Toc967_2829905575"/>
      <w:bookmarkEnd w:id="20"/>
      <w:r>
        <w:rPr/>
        <w:t>Cálculo de la Eficiencia</w:t>
      </w:r>
    </w:p>
    <w:p>
      <w:pPr>
        <w:pStyle w:val="Ttulo2"/>
        <w:ind w:left="0" w:hanging="0"/>
        <w:rPr/>
      </w:pPr>
      <w:bookmarkStart w:id="21" w:name="__RefHeading___Toc969_2829905575"/>
      <w:bookmarkEnd w:id="21"/>
      <w:r>
        <w:rPr/>
        <w:t>Comparación de Eficiencias</w:t>
      </w:r>
    </w:p>
    <w:p>
      <w:pPr>
        <w:pStyle w:val="Ttulo1"/>
        <w:rPr/>
      </w:pPr>
      <w:bookmarkStart w:id="22" w:name="__RefHeading___Toc971_2829905575"/>
      <w:bookmarkEnd w:id="22"/>
      <w:r>
        <w:rPr/>
        <w:t>RESULTADOS</w:t>
      </w:r>
    </w:p>
    <w:p>
      <w:pPr>
        <w:pStyle w:val="Ttulo2"/>
        <w:ind w:left="0" w:hanging="0"/>
        <w:rPr/>
      </w:pPr>
      <w:bookmarkStart w:id="23" w:name="__RefHeading___Toc973_2829905575"/>
      <w:bookmarkEnd w:id="23"/>
      <w:r>
        <w:rPr/>
        <w:t>Comparación de Eficiencia en diferentes periodos de tiempo</w:t>
      </w:r>
    </w:p>
    <w:p>
      <w:pPr>
        <w:pStyle w:val="Ttulo2"/>
        <w:ind w:left="0" w:hanging="0"/>
        <w:rPr/>
      </w:pPr>
      <w:bookmarkStart w:id="24" w:name="__RefHeading___Toc975_2829905575"/>
      <w:bookmarkEnd w:id="24"/>
      <w:r>
        <w:rPr/>
        <w:t>Comparación entre Países</w:t>
      </w:r>
    </w:p>
    <w:p>
      <w:pPr>
        <w:pStyle w:val="Ttulo1"/>
        <w:rPr/>
      </w:pPr>
      <w:bookmarkStart w:id="25" w:name="__RefHeading___Toc977_2829905575"/>
      <w:bookmarkEnd w:id="25"/>
      <w:r>
        <w:rPr/>
        <w:t>CONCLUSIONES</w:t>
      </w:r>
    </w:p>
    <w:p>
      <w:pPr>
        <w:pStyle w:val="Ttulo2"/>
        <w:ind w:left="0" w:hanging="0"/>
        <w:rPr/>
      </w:pPr>
      <w:bookmarkStart w:id="26" w:name="__RefHeading___Toc979_2829905575"/>
      <w:bookmarkEnd w:id="26"/>
      <w:r>
        <w:rPr/>
        <w:t>Eficiencias de las Estrategias por Tiempo por País</w:t>
      </w:r>
    </w:p>
    <w:p>
      <w:pPr>
        <w:pStyle w:val="Ttulo2"/>
        <w:ind w:left="0" w:hanging="0"/>
        <w:rPr/>
      </w:pPr>
      <w:bookmarkStart w:id="27" w:name="__RefHeading___Toc981_2829905575"/>
      <w:bookmarkEnd w:id="27"/>
      <w:r>
        <w:rPr/>
        <w:t>Discusión</w:t>
      </w:r>
      <w:bookmarkStart w:id="28" w:name="_Toc93835927"/>
      <w:bookmarkEnd w:id="28"/>
    </w:p>
    <w:p>
      <w:pPr>
        <w:pStyle w:val="Normal"/>
        <w:rPr>
          <w:lang w:val="es-MX"/>
        </w:rPr>
      </w:pPr>
      <w:r>
        <w:rPr>
          <w:lang w:val="es-MX"/>
        </w:rPr>
      </w:r>
    </w:p>
    <w:p>
      <w:pPr>
        <w:pStyle w:val="Ttulo1"/>
        <w:numPr>
          <w:ilvl w:val="0"/>
          <w:numId w:val="25"/>
        </w:numPr>
        <w:rPr>
          <w:lang w:val="es-MX"/>
        </w:rPr>
      </w:pPr>
      <w:bookmarkStart w:id="29" w:name="__RefHeading___Toc806_2829905575"/>
      <w:bookmarkStart w:id="30" w:name="_Toc93835928"/>
      <w:bookmarkEnd w:id="29"/>
      <w:r>
        <w:rPr>
          <w:lang w:val="es-MX"/>
        </w:rPr>
        <w:t>Estilos definidos (Heading 1)</w:t>
      </w:r>
      <w:bookmarkEnd w:id="30"/>
    </w:p>
    <w:p>
      <w:pPr>
        <w:pStyle w:val="Normal"/>
        <w:rPr>
          <w:lang w:val="es-MX"/>
        </w:rPr>
      </w:pPr>
      <w:r>
        <w:rPr>
          <w:lang w:val="es-MX"/>
        </w:rPr>
        <w:t>En lo siguente encuentran los estilos definidos en este documento para trabajar el documento de titualción.</w:t>
      </w:r>
    </w:p>
    <w:p>
      <w:pPr>
        <w:pStyle w:val="Ttulo2"/>
        <w:numPr>
          <w:ilvl w:val="1"/>
          <w:numId w:val="26"/>
        </w:numPr>
        <w:ind w:left="0" w:hanging="0"/>
        <w:rPr>
          <w:lang w:val="es-MX"/>
        </w:rPr>
      </w:pPr>
      <w:bookmarkStart w:id="31" w:name="__RefHeading___Toc808_2829905575"/>
      <w:bookmarkStart w:id="32" w:name="_Toc93835929"/>
      <w:bookmarkEnd w:id="31"/>
      <w:r>
        <w:rPr>
          <w:lang w:val="es-MX"/>
        </w:rPr>
        <w:t>Segundo Nivel (Heading 2)</w:t>
      </w:r>
      <w:bookmarkEnd w:id="32"/>
    </w:p>
    <w:p>
      <w:pPr>
        <w:pStyle w:val="Ttulo3"/>
        <w:numPr>
          <w:ilvl w:val="2"/>
          <w:numId w:val="27"/>
        </w:numPr>
        <w:ind w:left="0" w:hanging="0"/>
        <w:rPr>
          <w:lang w:val="es-MX"/>
        </w:rPr>
      </w:pPr>
      <w:bookmarkStart w:id="33" w:name="__RefHeading___Toc810_2829905575"/>
      <w:bookmarkStart w:id="34" w:name="_Toc93835930"/>
      <w:bookmarkEnd w:id="33"/>
      <w:r>
        <w:rPr>
          <w:lang w:val="es-MX"/>
        </w:rPr>
        <w:t>Tercer Nivel (Headding 3)</w:t>
      </w:r>
      <w:bookmarkEnd w:id="34"/>
    </w:p>
    <w:p>
      <w:pPr>
        <w:pStyle w:val="Ttulo4"/>
        <w:numPr>
          <w:ilvl w:val="3"/>
          <w:numId w:val="28"/>
        </w:numPr>
        <w:ind w:left="357" w:right="6" w:hanging="0"/>
        <w:rPr>
          <w:lang w:val="es-MX"/>
        </w:rPr>
      </w:pPr>
      <w:r>
        <w:rPr>
          <w:lang w:val="es-MX"/>
        </w:rPr>
        <w:t>Cuarto Nivel (Heading 4)</w:t>
      </w:r>
    </w:p>
    <w:p>
      <w:pPr>
        <w:pStyle w:val="Ttulo2"/>
        <w:numPr>
          <w:ilvl w:val="1"/>
          <w:numId w:val="29"/>
        </w:numPr>
        <w:ind w:left="0" w:hanging="0"/>
        <w:rPr>
          <w:lang w:val="es-MX"/>
        </w:rPr>
      </w:pPr>
      <w:bookmarkStart w:id="35" w:name="__RefHeading___Toc812_2829905575"/>
      <w:bookmarkStart w:id="36" w:name="_Toc93835931"/>
      <w:bookmarkEnd w:id="35"/>
      <w:r>
        <w:rPr>
          <w:lang w:val="es-MX"/>
        </w:rPr>
        <w:t>Figuras y Tablas (Figures_Tables)</w:t>
      </w:r>
      <w:bookmarkEnd w:id="36"/>
    </w:p>
    <w:p>
      <w:pPr>
        <w:pStyle w:val="FiguresTables"/>
        <w:keepNext w:val="true"/>
        <w:rPr>
          <w:lang w:val="es-MX"/>
        </w:rPr>
      </w:pPr>
      <w:r>
        <w:rPr/>
        <w:drawing>
          <wp:inline distT="0" distB="0" distL="0" distR="0">
            <wp:extent cx="2850515" cy="2205355"/>
            <wp:effectExtent l="0" t="0" r="0" b="0"/>
            <wp:docPr id="7"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Graphical user interface, text&#10;&#10;Description automatically generated"/>
                    <pic:cNvPicPr>
                      <a:picLocks noChangeAspect="1" noChangeArrowheads="1"/>
                    </pic:cNvPicPr>
                  </pic:nvPicPr>
                  <pic:blipFill>
                    <a:blip r:embed="rId3"/>
                    <a:stretch>
                      <a:fillRect/>
                    </a:stretch>
                  </pic:blipFill>
                  <pic:spPr bwMode="auto">
                    <a:xfrm>
                      <a:off x="0" y="0"/>
                      <a:ext cx="2850515" cy="2205355"/>
                    </a:xfrm>
                    <a:prstGeom prst="rect">
                      <a:avLst/>
                    </a:prstGeom>
                  </pic:spPr>
                </pic:pic>
              </a:graphicData>
            </a:graphic>
          </wp:inline>
        </w:drawing>
      </w:r>
    </w:p>
    <w:p>
      <w:pPr>
        <w:pStyle w:val="FiguresTables"/>
        <w:rPr>
          <w:lang w:val="es-MX"/>
        </w:rPr>
      </w:pPr>
      <w:bookmarkStart w:id="37" w:name="_Toc93835884"/>
      <w:r>
        <w:rPr>
          <w:lang w:val="es-MX"/>
        </w:rPr>
        <w:t xml:space="preserve">Fig.  </w:t>
      </w:r>
      <w:r>
        <w:fldChar w:fldCharType="begin"/>
      </w:r>
      <w:r>
        <w:rPr>
          <w:lang w:val="es-MX"/>
        </w:rPr>
        <w:instrText xml:space="preserve">STYLEREF 1 \s</w:instrText>
      </w:r>
      <w:r>
        <w:rPr>
          <w:lang w:val="es-MX"/>
        </w:rPr>
      </w:r>
      <w:r>
        <w:rPr>
          <w:lang w:val="es-MX"/>
        </w:rPr>
        <w:fldChar w:fldCharType="separate"/>
      </w:r>
      <w:r>
        <w:rPr>
          <w:lang w:val="es-MX"/>
        </w:rPr>
        <w:t>6</w:t>
      </w:r>
      <w:r>
        <w:rPr>
          <w:lang w:val="es-MX"/>
        </w:rPr>
      </w:r>
      <w:r>
        <w:rPr>
          <w:lang w:val="es-MX"/>
        </w:rPr>
        <w:fldChar w:fldCharType="end"/>
      </w:r>
      <w:r>
        <w:rPr>
          <w:lang w:val="es-MX"/>
        </w:rPr>
        <w:noBreakHyphen/>
      </w:r>
      <w:r>
        <w:rPr>
          <w:lang w:val="es-MX"/>
        </w:rPr>
        <w:fldChar w:fldCharType="begin"/>
      </w:r>
      <w:r>
        <w:rPr>
          <w:lang w:val="es-MX"/>
        </w:rPr>
        <w:instrText xml:space="preserve"> SEQ Fig._ \* ARABIC </w:instrText>
      </w:r>
      <w:r>
        <w:rPr>
          <w:lang w:val="es-MX"/>
        </w:rPr>
        <w:fldChar w:fldCharType="separate"/>
      </w:r>
      <w:r>
        <w:rPr>
          <w:lang w:val="es-MX"/>
        </w:rPr>
        <w:t>1</w:t>
      </w:r>
      <w:r>
        <w:rPr>
          <w:lang w:val="es-MX"/>
        </w:rPr>
        <w:fldChar w:fldCharType="end"/>
      </w:r>
      <w:r>
        <w:rPr>
          <w:lang w:val="es-MX"/>
        </w:rPr>
        <w:t xml:space="preserve"> Subtitulo de figuras (abajo): fig. 2-1</w:t>
      </w:r>
      <w:bookmarkEnd w:id="37"/>
    </w:p>
    <w:p>
      <w:pPr>
        <w:pStyle w:val="FiguresTables"/>
        <w:rPr>
          <w:lang w:val="es-MX"/>
        </w:rPr>
      </w:pPr>
      <w:r>
        <w:rPr>
          <w:lang w:val="es-MX"/>
        </w:rPr>
      </w:r>
    </w:p>
    <w:p>
      <w:pPr>
        <w:pStyle w:val="FiguresTables"/>
        <w:rPr>
          <w:lang w:val="es-MX"/>
        </w:rPr>
      </w:pPr>
      <w:r>
        <w:rPr>
          <w:lang w:val="es-MX"/>
        </w:rPr>
      </w:r>
    </w:p>
    <w:p>
      <w:pPr>
        <w:pStyle w:val="FiguresTables"/>
        <w:rPr>
          <w:lang w:val="es-MX"/>
        </w:rPr>
      </w:pPr>
      <w:r>
        <w:rPr>
          <w:lang w:val="es-MX"/>
        </w:rPr>
      </w:r>
    </w:p>
    <w:p>
      <w:pPr>
        <w:pStyle w:val="FiguresTables"/>
        <w:rPr>
          <w:lang w:val="es-MX"/>
        </w:rPr>
      </w:pPr>
      <w:r>
        <w:rPr>
          <w:lang w:val="es-MX"/>
        </w:rPr>
      </w:r>
    </w:p>
    <w:p>
      <w:pPr>
        <w:pStyle w:val="FiguresTables"/>
        <w:rPr>
          <w:lang w:val="es-MX"/>
        </w:rPr>
      </w:pPr>
      <w:bookmarkStart w:id="38" w:name="_Toc93835895"/>
      <w:r>
        <w:rPr>
          <w:lang w:val="es-MX"/>
        </w:rPr>
        <w:t xml:space="preserve">Tabla </w:t>
      </w:r>
      <w:r>
        <w:fldChar w:fldCharType="begin"/>
      </w:r>
      <w:r>
        <w:rPr>
          <w:lang w:val="es-MX"/>
        </w:rPr>
        <w:instrText xml:space="preserve">STYLEREF 1 \s</w:instrText>
      </w:r>
      <w:r>
        <w:rPr>
          <w:lang w:val="es-MX"/>
        </w:rPr>
      </w:r>
      <w:r>
        <w:rPr>
          <w:lang w:val="es-MX"/>
        </w:rPr>
        <w:fldChar w:fldCharType="separate"/>
      </w:r>
      <w:r>
        <w:rPr>
          <w:lang w:val="es-MX"/>
        </w:rPr>
        <w:t>6</w:t>
      </w:r>
      <w:r>
        <w:rPr>
          <w:lang w:val="es-MX"/>
        </w:rPr>
      </w:r>
      <w:r>
        <w:rPr>
          <w:lang w:val="es-MX"/>
        </w:rPr>
        <w:fldChar w:fldCharType="end"/>
      </w:r>
      <w:r>
        <w:rPr>
          <w:lang w:val="es-MX"/>
        </w:rPr>
        <w:noBreakHyphen/>
      </w:r>
      <w:r>
        <w:rPr>
          <w:lang w:val="es-MX"/>
        </w:rPr>
        <w:fldChar w:fldCharType="begin"/>
      </w:r>
      <w:r>
        <w:rPr>
          <w:lang w:val="es-MX"/>
        </w:rPr>
        <w:instrText xml:space="preserve"> SEQ Tabla \* ARABIC </w:instrText>
      </w:r>
      <w:r>
        <w:rPr>
          <w:lang w:val="es-MX"/>
        </w:rPr>
        <w:fldChar w:fldCharType="separate"/>
      </w:r>
      <w:r>
        <w:rPr>
          <w:lang w:val="es-MX"/>
        </w:rPr>
        <w:t>1</w:t>
      </w:r>
      <w:r>
        <w:rPr>
          <w:lang w:val="es-MX"/>
        </w:rPr>
        <w:fldChar w:fldCharType="end"/>
      </w:r>
      <w:r>
        <w:rPr>
          <w:lang w:val="es-MX"/>
        </w:rPr>
        <w:t xml:space="preserve"> Ejemplo de tabla</w:t>
      </w:r>
      <w:bookmarkEnd w:id="38"/>
    </w:p>
    <w:tbl>
      <w:tblPr>
        <w:tblStyle w:val="TableGrid"/>
        <w:tblW w:w="88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65"/>
        <w:gridCol w:w="1765"/>
        <w:gridCol w:w="1766"/>
        <w:gridCol w:w="1765"/>
        <w:gridCol w:w="1766"/>
      </w:tblGrid>
      <w:tr>
        <w:trPr>
          <w:trHeight w:val="605" w:hRule="atLeast"/>
        </w:trPr>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1</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2</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3</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4</w:t>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bl>
    <w:p>
      <w:pPr>
        <w:pStyle w:val="FiguresTables"/>
        <w:jc w:val="both"/>
        <w:rPr>
          <w:lang w:val="es-MX"/>
        </w:rPr>
      </w:pPr>
      <w:r>
        <w:rPr>
          <w:lang w:val="es-MX"/>
        </w:rPr>
      </w:r>
    </w:p>
    <w:p>
      <w:pPr>
        <w:pStyle w:val="Ttulo2"/>
        <w:numPr>
          <w:ilvl w:val="1"/>
          <w:numId w:val="30"/>
        </w:numPr>
        <w:ind w:left="0" w:hanging="0"/>
        <w:rPr>
          <w:lang w:val="es-MX"/>
        </w:rPr>
      </w:pPr>
      <w:bookmarkStart w:id="39" w:name="__RefHeading___Toc814_2829905575"/>
      <w:bookmarkStart w:id="40" w:name="_Toc93835932"/>
      <w:bookmarkEnd w:id="39"/>
      <w:r>
        <w:rPr>
          <w:lang w:val="es-MX"/>
        </w:rPr>
        <w:t>Referencias (References)</w:t>
      </w:r>
      <w:bookmarkEnd w:id="40"/>
    </w:p>
    <w:p>
      <w:pPr>
        <w:pStyle w:val="Cuerpodetexto"/>
        <w:rPr>
          <w:lang w:val="es-MX"/>
        </w:rPr>
      </w:pPr>
      <w:r>
        <w:rPr>
          <w:sz w:val="24"/>
        </w:rPr>
        <w:t xml:space="preserve">Aydin, Nezir y Gökhan Yurdakul. “Assessing Countries’ Performances against COVID-19 </w:t>
        <w:tab/>
        <w:t xml:space="preserve">via WSIDEA and Machine Learning Algorithms.” </w:t>
      </w:r>
      <w:r>
        <w:rPr>
          <w:i/>
          <w:sz w:val="24"/>
        </w:rPr>
        <w:t>Applied Soft Computing</w:t>
      </w:r>
      <w:r>
        <w:rPr>
          <w:sz w:val="24"/>
        </w:rPr>
        <w:t xml:space="preserve"> 97, no. </w:t>
        <w:tab/>
        <w:t xml:space="preserve">106792 (diciembre 2020): 106792. </w:t>
      </w:r>
      <w:hyperlink r:id="rId4">
        <w:r>
          <w:rPr>
            <w:rStyle w:val="EnlacedeInternet"/>
            <w:sz w:val="24"/>
          </w:rPr>
          <w:t>https://doi.org/10.1016/j.asoc.2020.106792</w:t>
        </w:r>
      </w:hyperlink>
      <w:r>
        <w:rPr>
          <w:sz w:val="24"/>
        </w:rPr>
        <w:t>.</w:t>
      </w:r>
    </w:p>
    <w:p>
      <w:pPr>
        <w:pStyle w:val="Cuerpodetexto"/>
        <w:rPr>
          <w:lang w:val="es-MX"/>
        </w:rPr>
      </w:pPr>
      <w:r>
        <w:rPr>
          <w:sz w:val="24"/>
          <w:lang w:val="es-MX"/>
        </w:rPr>
        <w:t xml:space="preserve">Bogetoft y Otto, </w:t>
      </w:r>
      <w:r>
        <w:rPr>
          <w:i/>
          <w:sz w:val="24"/>
          <w:lang w:val="es-MX"/>
        </w:rPr>
        <w:t>Benchmarking with DEA, SFA, and R</w:t>
      </w:r>
      <w:r>
        <w:rPr>
          <w:sz w:val="24"/>
          <w:lang w:val="es-MX"/>
        </w:rPr>
        <w:t xml:space="preserve">, </w:t>
      </w:r>
      <w:r>
        <w:rPr>
          <w:i/>
          <w:sz w:val="24"/>
          <w:lang w:val="es-MX"/>
        </w:rPr>
        <w:t>International Series in Operations Research &amp; Management Science</w:t>
      </w:r>
      <w:r>
        <w:rPr>
          <w:sz w:val="24"/>
          <w:lang w:val="es-MX"/>
        </w:rPr>
        <w:t xml:space="preserve"> (New York, NY: Springer New York, 2011), </w:t>
      </w:r>
      <w:hyperlink r:id="rId5">
        <w:r>
          <w:rPr>
            <w:rStyle w:val="EnlacedeInternet"/>
            <w:sz w:val="24"/>
            <w:lang w:val="es-MX"/>
          </w:rPr>
          <w:t>https://doi.org/10.1007/978-1-4419-7961-2</w:t>
        </w:r>
      </w:hyperlink>
      <w:r>
        <w:rPr>
          <w:sz w:val="24"/>
          <w:lang w:val="es-MX"/>
        </w:rPr>
        <w:t>.</w:t>
      </w:r>
      <w:r>
        <w:rPr>
          <w:sz w:val="24"/>
          <w:lang w:val="es-MX"/>
        </w:rPr>
        <w:t xml:space="preserve"> </w:t>
      </w:r>
    </w:p>
    <w:p>
      <w:pPr>
        <w:pStyle w:val="Cuerpodetexto"/>
        <w:rPr>
          <w:lang w:val="es-MX"/>
        </w:rPr>
      </w:pPr>
      <w:r>
        <w:rPr>
          <w:lang w:val="es-MX"/>
        </w:rPr>
        <w:t xml:space="preserve">Charnes, A. Abraham, et al. </w:t>
      </w:r>
      <w:r>
        <w:rPr>
          <w:i/>
          <w:lang w:val="es-MX"/>
        </w:rPr>
        <w:t xml:space="preserve">Data Envelopment Analysis: Theory, methodology, and </w:t>
        <w:tab/>
        <w:t>application</w:t>
      </w:r>
      <w:r>
        <w:rPr>
          <w:lang w:val="es-MX"/>
        </w:rPr>
        <w:t xml:space="preserve">. 1st ed. New York,  New York: Kluwer Academic Publishers, 1994. </w:t>
      </w:r>
    </w:p>
    <w:p>
      <w:pPr>
        <w:pStyle w:val="Cuerpodetexto"/>
        <w:rPr>
          <w:lang w:val="es-MX"/>
        </w:rPr>
      </w:pPr>
      <w:r>
        <w:rPr>
          <w:sz w:val="24"/>
        </w:rPr>
        <w:t xml:space="preserve">Farrell, M. J. “The Measurement of Productive Efficiency.” </w:t>
      </w:r>
      <w:r>
        <w:rPr>
          <w:i/>
          <w:sz w:val="24"/>
        </w:rPr>
        <w:t>Journal of the Royal Statistical Society. Series a (General)</w:t>
      </w:r>
      <w:r>
        <w:rPr>
          <w:sz w:val="24"/>
        </w:rPr>
        <w:t xml:space="preserve"> 120, no. 3 (1957): 253–90. https://doi.org/10.2307/2343100.</w:t>
      </w:r>
    </w:p>
    <w:p>
      <w:pPr>
        <w:pStyle w:val="Cuerpodetexto"/>
        <w:rPr>
          <w:lang w:val="es-MX"/>
        </w:rPr>
      </w:pPr>
      <w:r>
        <w:rPr>
          <w:lang w:val="es-MX"/>
        </w:rPr>
      </w:r>
    </w:p>
    <w:p>
      <w:pPr>
        <w:pStyle w:val="Cuerpodetexto"/>
        <w:rPr>
          <w:lang w:val="es-MX"/>
        </w:rPr>
      </w:pPr>
      <w:r>
        <w:rPr>
          <w:sz w:val="24"/>
        </w:rPr>
        <w:t xml:space="preserve">Khafaie, Morteza Abdullatif, y Fakher Rahim. “Cross-Country Comparison of Case </w:t>
        <w:tab/>
        <w:t xml:space="preserve">Fatality Rates of COVID-19/SARS-COV-2.” </w:t>
      </w:r>
      <w:r>
        <w:rPr>
          <w:i/>
          <w:sz w:val="24"/>
        </w:rPr>
        <w:t xml:space="preserve">Osong Public Health and Research </w:t>
        <w:tab/>
        <w:t>Perspectives</w:t>
      </w:r>
      <w:r>
        <w:rPr>
          <w:sz w:val="24"/>
        </w:rPr>
        <w:t xml:space="preserve"> 11, no. 2 (abril 30, 2020): 74–80. </w:t>
        <w:tab/>
        <w:t>https://doi.org/10.24171/j.phrp.2020.11.2.03.</w:t>
      </w:r>
    </w:p>
    <w:p>
      <w:pPr>
        <w:pStyle w:val="Cuerpodetexto"/>
        <w:rPr>
          <w:lang w:val="es-MX"/>
        </w:rPr>
      </w:pPr>
      <w:r>
        <w:rPr>
          <w:lang w:val="es-MX"/>
        </w:rPr>
      </w:r>
    </w:p>
    <w:p>
      <w:pPr>
        <w:pStyle w:val="Cuerpodetexto"/>
        <w:rPr>
          <w:lang w:val="es-MX"/>
        </w:rPr>
      </w:pPr>
      <w:r>
        <w:rPr/>
        <w:t xml:space="preserve">Our World In Data “Covid-19-Data/Public/Data at Master · Owid/Covid-19-Data.” n.d. </w:t>
        <w:tab/>
        <w:t xml:space="preserve">GitHub. Accesado y actualizado automáticamente al momento de correr el </w:t>
        <w:tab/>
        <w:t xml:space="preserve">programa. </w:t>
      </w:r>
      <w:hyperlink r:id="rId6">
        <w:r>
          <w:rPr>
            <w:rStyle w:val="EnlacedeInternet"/>
          </w:rPr>
          <w:t>https://covid.ourworldindata.org/</w:t>
        </w:r>
      </w:hyperlink>
      <w:r>
        <w:rPr/>
        <w:t>.</w:t>
      </w:r>
    </w:p>
    <w:p>
      <w:pPr>
        <w:pStyle w:val="Cuerpodetexto"/>
        <w:rPr>
          <w:lang w:val="es-MX"/>
        </w:rPr>
      </w:pPr>
      <w:r>
        <w:rPr>
          <w:sz w:val="24"/>
        </w:rPr>
        <w:t xml:space="preserve">Pereira, Miguel Alves,  et al. “A Network Data Envelopment Analysis to Estimate Nations’ </w:t>
        <w:tab/>
        <w:t xml:space="preserve">Efficiency in the Fight against SARS-CoV-2.” </w:t>
      </w:r>
      <w:r>
        <w:rPr>
          <w:i/>
          <w:sz w:val="24"/>
        </w:rPr>
        <w:t>Expert Systems with Applications</w:t>
      </w:r>
      <w:r>
        <w:rPr>
          <w:sz w:val="24"/>
        </w:rPr>
        <w:t xml:space="preserve"> </w:t>
        <w:tab/>
        <w:t xml:space="preserve">210, no. 118362 (diciembre 2022): 118362. </w:t>
        <w:tab/>
      </w:r>
      <w:hyperlink r:id="rId7">
        <w:r>
          <w:rPr>
            <w:rStyle w:val="EnlacedeInternet"/>
            <w:sz w:val="24"/>
          </w:rPr>
          <w:t>https://doi.org/10.1016/j.eswa.2022.118362</w:t>
        </w:r>
      </w:hyperlink>
      <w:r>
        <w:rPr>
          <w:sz w:val="24"/>
        </w:rPr>
        <w:t>.</w:t>
      </w:r>
    </w:p>
    <w:p>
      <w:pPr>
        <w:pStyle w:val="Cuerpodetexto"/>
        <w:rPr>
          <w:lang w:val="es-MX"/>
        </w:rPr>
      </w:pPr>
      <w:r>
        <w:rPr>
          <w:lang w:val="es-MX"/>
        </w:rPr>
      </w:r>
    </w:p>
    <w:p>
      <w:pPr>
        <w:pStyle w:val="Cuerpodetexto"/>
        <w:rPr>
          <w:lang w:val="es-MX"/>
        </w:rPr>
      </w:pPr>
      <w:r>
        <w:rPr>
          <w:sz w:val="24"/>
        </w:rPr>
        <w:t>Taherinezhad, Ali, y Alireza Alinezhad. “Nations Performance Evaluation during SARS-</w:t>
        <w:tab/>
        <w:t xml:space="preserve">CoV-2 Outbreak Handling via Data Envelopment Analysis and Machine Learning </w:t>
        <w:tab/>
        <w:t xml:space="preserve">Methods.” </w:t>
      </w:r>
      <w:r>
        <w:rPr>
          <w:i/>
          <w:sz w:val="24"/>
        </w:rPr>
        <w:t>International Journal of Systems Science: Operations &amp; Logistics</w:t>
      </w:r>
      <w:r>
        <w:rPr>
          <w:sz w:val="24"/>
        </w:rPr>
        <w:t xml:space="preserve"> 10, no. </w:t>
        <w:tab/>
        <w:t xml:space="preserve">2011243 (enero 7, 2022): 1–18. </w:t>
        <w:tab/>
        <w:t>https://doi.org/10.1080/23302674.2021.2022243.</w:t>
      </w:r>
    </w:p>
    <w:p>
      <w:pPr>
        <w:pStyle w:val="Cuerpodetexto"/>
        <w:rPr>
          <w:lang w:val="es-MX"/>
        </w:rPr>
      </w:pPr>
      <w:r>
        <w:rPr>
          <w:lang w:val="es-MX"/>
        </w:rPr>
        <w:t xml:space="preserve">W.H.O. (2023). “Coronavirus.” World Health Organization. Tomado el 26 de octubre de </w:t>
        <w:tab/>
        <w:t xml:space="preserve">2023. </w:t>
        <w:tab/>
        <w:t xml:space="preserve">https://www.who.int/health-topics/coronavirus#tab=tab_1. </w:t>
      </w:r>
    </w:p>
    <w:p>
      <w:pPr>
        <w:pStyle w:val="Cuerpodetexto"/>
        <w:rPr>
          <w:lang w:val="es-MX"/>
        </w:rPr>
      </w:pPr>
      <w:r>
        <w:rPr>
          <w:lang w:val="es-MX"/>
        </w:rPr>
      </w:r>
    </w:p>
    <w:p>
      <w:pPr>
        <w:pStyle w:val="Cuerpodetexto"/>
        <w:rPr/>
      </w:pPr>
      <w:r>
        <w:rPr/>
      </w:r>
    </w:p>
    <w:p>
      <w:pPr>
        <w:pStyle w:val="Cuerpodetexto"/>
        <w:rPr>
          <w:lang w:val="es-MX"/>
        </w:rPr>
      </w:pPr>
      <w:r>
        <w:rPr/>
        <w:t>‌</w:t>
      </w:r>
    </w:p>
    <w:p>
      <w:pPr>
        <w:pStyle w:val="Ttulo2"/>
        <w:numPr>
          <w:ilvl w:val="1"/>
          <w:numId w:val="31"/>
        </w:numPr>
        <w:ind w:left="0" w:hanging="0"/>
        <w:rPr>
          <w:lang w:val="es-MX"/>
        </w:rPr>
      </w:pPr>
      <w:bookmarkStart w:id="41" w:name="__RefHeading___Toc816_2829905575"/>
      <w:bookmarkStart w:id="42" w:name="_Toc93835933"/>
      <w:bookmarkEnd w:id="41"/>
      <w:r>
        <w:rPr>
          <w:lang w:val="es-MX"/>
        </w:rPr>
        <w:t>Enumeraciones (Enumeraciones)</w:t>
      </w:r>
      <w:bookmarkEnd w:id="42"/>
    </w:p>
    <w:p>
      <w:pPr>
        <w:pStyle w:val="Enumeracion"/>
        <w:numPr>
          <w:ilvl w:val="0"/>
          <w:numId w:val="2"/>
        </w:numPr>
        <w:ind w:left="357" w:hanging="357"/>
        <w:rPr>
          <w:lang w:val="es-MX"/>
        </w:rPr>
      </w:pPr>
      <w:r>
        <w:rPr>
          <w:lang w:val="es-MX"/>
        </w:rPr>
        <w:t>El tipo de letra debe ser “Times New Roman”, el tamaño debe ser de 12 puntos (aproximadamente 72 golpes por renglón).</w:t>
      </w:r>
    </w:p>
    <w:p>
      <w:pPr>
        <w:pStyle w:val="Enumeracion"/>
        <w:numPr>
          <w:ilvl w:val="0"/>
          <w:numId w:val="2"/>
        </w:numPr>
        <w:ind w:left="357" w:hanging="357"/>
        <w:rPr>
          <w:lang w:val="es-MX"/>
        </w:rPr>
      </w:pPr>
      <w:r>
        <w:rPr>
          <w:lang w:val="es-MX"/>
        </w:rPr>
        <w:t>La escritura debe ser a doble espacio (24 renglones por página).</w:t>
      </w:r>
    </w:p>
    <w:p>
      <w:pPr>
        <w:pStyle w:val="Enumeracion"/>
        <w:numPr>
          <w:ilvl w:val="0"/>
          <w:numId w:val="2"/>
        </w:numPr>
        <w:ind w:left="357" w:hanging="357"/>
        <w:rPr>
          <w:lang w:val="es-MX"/>
        </w:rPr>
      </w:pPr>
      <w:r>
        <w:rPr>
          <w:lang w:val="es-MX"/>
        </w:rPr>
        <w:t>Los márgenes deben tener las siguientes dimensiones: superior: 2.5 cm.; inferior: 2.5 cm.; izquierdo: 3.5 cm. y derecho: 2.5 cm.</w:t>
      </w:r>
    </w:p>
    <w:p>
      <w:pPr>
        <w:pStyle w:val="Ttulo1"/>
        <w:numPr>
          <w:ilvl w:val="0"/>
          <w:numId w:val="32"/>
        </w:numPr>
        <w:rPr>
          <w:lang w:val="es-MX"/>
        </w:rPr>
      </w:pPr>
      <w:bookmarkStart w:id="43" w:name="__RefHeading___Toc818_2829905575"/>
      <w:bookmarkStart w:id="44" w:name="_Toc93835934"/>
      <w:bookmarkEnd w:id="43"/>
      <w:r>
        <w:rPr>
          <w:lang w:val="es-MX"/>
        </w:rPr>
        <w:t>Inicio del documento</w:t>
      </w:r>
      <w:bookmarkEnd w:id="44"/>
    </w:p>
    <w:p>
      <w:pPr>
        <w:pStyle w:val="Normal"/>
        <w:rPr>
          <w:lang w:val="es-MX"/>
        </w:rPr>
      </w:pPr>
      <w:r>
        <w:rPr>
          <w:lang w:val="es-MX"/>
        </w:rPr>
        <w:t>Al inicio del documento (antes del cuerpo mismo), se deben incluir las siguientes partes:</w:t>
      </w:r>
    </w:p>
    <w:p>
      <w:pPr>
        <w:pStyle w:val="Normal"/>
        <w:rPr>
          <w:lang w:val="es-MX"/>
        </w:rPr>
      </w:pPr>
      <w:r>
        <w:rPr>
          <w:b/>
          <w:bCs/>
          <w:u w:val="single"/>
          <w:lang w:val="es-MX"/>
        </w:rPr>
        <w:t>Hoja carátula</w:t>
      </w:r>
      <w:r>
        <w:rPr>
          <w:lang w:val="es-MX"/>
        </w:rPr>
        <w:t>, que incluye título, tipo de trabajo, nombre del autor, lugar y fecha de edición (fig. 2-1).  El tamaño de letra es 14 puntos, excepto por las siglas “ITAM”, que se escriben a 40 puntos.</w:t>
      </w:r>
    </w:p>
    <w:p>
      <w:pPr>
        <w:pStyle w:val="Normal"/>
        <w:rPr>
          <w:lang w:val="es-MX"/>
        </w:rPr>
      </w:pPr>
      <w:r>
        <w:rPr>
          <w:b/>
          <w:bCs/>
          <w:u w:val="single"/>
          <w:lang w:val="es-MX"/>
        </w:rPr>
        <w:t>Hoja resumen</w:t>
      </w:r>
      <w:r>
        <w:rPr>
          <w:lang w:val="es-MX"/>
        </w:rPr>
        <w:t>, que sintetiza el trabajo (fig. 2-2), incluyendo título, nombre del autor, resumen y palabras clave.</w:t>
      </w:r>
    </w:p>
    <w:p>
      <w:pPr>
        <w:pStyle w:val="Ttulo3"/>
        <w:numPr>
          <w:ilvl w:val="2"/>
          <w:numId w:val="33"/>
        </w:numPr>
        <w:ind w:left="0" w:hanging="0"/>
        <w:rPr>
          <w:lang w:val="es-MX"/>
        </w:rPr>
      </w:pPr>
      <w:bookmarkStart w:id="45" w:name="__RefHeading___Toc820_2829905575"/>
      <w:bookmarkStart w:id="46" w:name="_Toc93835935"/>
      <w:bookmarkEnd w:id="45"/>
      <w:r>
        <w:rPr>
          <w:lang w:val="es-MX"/>
        </w:rPr>
        <w:t>Figuras y tablas</w:t>
      </w:r>
      <w:bookmarkEnd w:id="46"/>
    </w:p>
    <w:p>
      <w:pPr>
        <w:pStyle w:val="Caption"/>
        <w:rPr>
          <w:lang w:val="es-MX"/>
        </w:rPr>
      </w:pPr>
      <w:r>
        <w:rPr/>
        <w:drawing>
          <wp:inline distT="0" distB="0" distL="0" distR="0">
            <wp:extent cx="2850515" cy="2205355"/>
            <wp:effectExtent l="0" t="0" r="0" b="0"/>
            <wp:docPr id="8"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Graphical user interface, text&#10;&#10;Description automatically generated"/>
                    <pic:cNvPicPr>
                      <a:picLocks noChangeAspect="1" noChangeArrowheads="1"/>
                    </pic:cNvPicPr>
                  </pic:nvPicPr>
                  <pic:blipFill>
                    <a:blip r:embed="rId8"/>
                    <a:stretch>
                      <a:fillRect/>
                    </a:stretch>
                  </pic:blipFill>
                  <pic:spPr bwMode="auto">
                    <a:xfrm>
                      <a:off x="0" y="0"/>
                      <a:ext cx="2850515" cy="2205355"/>
                    </a:xfrm>
                    <a:prstGeom prst="rect">
                      <a:avLst/>
                    </a:prstGeom>
                  </pic:spPr>
                </pic:pic>
              </a:graphicData>
            </a:graphic>
          </wp:inline>
        </w:drawing>
      </w:r>
    </w:p>
    <w:p>
      <w:pPr>
        <w:pStyle w:val="FiguresTables"/>
        <w:rPr>
          <w:lang w:val="es-MX"/>
        </w:rPr>
      </w:pPr>
      <w:bookmarkStart w:id="47" w:name="_Toc93835885"/>
      <w:r>
        <w:rPr>
          <w:lang w:val="es-MX"/>
        </w:rPr>
        <w:t xml:space="preserve">Fig.  </w:t>
      </w:r>
      <w:r>
        <w:fldChar w:fldCharType="begin"/>
      </w:r>
      <w:r>
        <w:rPr>
          <w:lang w:val="es-MX"/>
        </w:rPr>
        <w:instrText xml:space="preserve">STYLEREF 1 \s</w:instrText>
      </w:r>
      <w:r>
        <w:rPr>
          <w:lang w:val="es-MX"/>
        </w:rPr>
      </w:r>
      <w:r>
        <w:rPr>
          <w:lang w:val="es-MX"/>
        </w:rPr>
        <w:fldChar w:fldCharType="separate"/>
      </w:r>
      <w:r>
        <w:rPr>
          <w:lang w:val="es-MX"/>
        </w:rPr>
        <w:t>7</w:t>
      </w:r>
      <w:r>
        <w:rPr>
          <w:lang w:val="es-MX"/>
        </w:rPr>
      </w:r>
      <w:r>
        <w:rPr>
          <w:lang w:val="es-MX"/>
        </w:rPr>
        <w:fldChar w:fldCharType="end"/>
      </w:r>
      <w:r>
        <w:rPr>
          <w:lang w:val="es-MX"/>
        </w:rPr>
        <w:noBreakHyphen/>
      </w:r>
      <w:r>
        <w:rPr>
          <w:lang w:val="es-MX"/>
        </w:rPr>
        <w:fldChar w:fldCharType="begin"/>
      </w:r>
      <w:r>
        <w:rPr>
          <w:lang w:val="es-MX"/>
        </w:rPr>
        <w:instrText xml:space="preserve"> SEQ Fig._ \* ARABIC </w:instrText>
      </w:r>
      <w:r>
        <w:rPr>
          <w:lang w:val="es-MX"/>
        </w:rPr>
        <w:fldChar w:fldCharType="separate"/>
      </w:r>
      <w:r>
        <w:rPr>
          <w:lang w:val="es-MX"/>
        </w:rPr>
        <w:t>2</w:t>
      </w:r>
      <w:r>
        <w:rPr>
          <w:lang w:val="es-MX"/>
        </w:rPr>
        <w:fldChar w:fldCharType="end"/>
      </w:r>
      <w:r>
        <w:rPr>
          <w:lang w:val="es-MX"/>
        </w:rPr>
        <w:t xml:space="preserve"> Ejemplo de numeración de figuras</w:t>
      </w:r>
      <w:bookmarkEnd w:id="47"/>
    </w:p>
    <w:p>
      <w:pPr>
        <w:pStyle w:val="FiguresTables"/>
        <w:rPr>
          <w:lang w:val="es-MX"/>
        </w:rPr>
      </w:pPr>
      <w:bookmarkStart w:id="48" w:name="_Toc93835896"/>
      <w:r>
        <w:rPr>
          <w:lang w:val="es-MX"/>
        </w:rPr>
        <w:t xml:space="preserve">Tabla </w:t>
      </w:r>
      <w:r>
        <w:fldChar w:fldCharType="begin"/>
      </w:r>
      <w:r>
        <w:rPr>
          <w:lang w:val="es-MX"/>
        </w:rPr>
        <w:instrText xml:space="preserve">STYLEREF 1 \s</w:instrText>
      </w:r>
      <w:r>
        <w:rPr>
          <w:lang w:val="es-MX"/>
        </w:rPr>
      </w:r>
      <w:r>
        <w:rPr>
          <w:lang w:val="es-MX"/>
        </w:rPr>
        <w:fldChar w:fldCharType="separate"/>
      </w:r>
      <w:r>
        <w:rPr>
          <w:lang w:val="es-MX"/>
        </w:rPr>
        <w:t>7</w:t>
      </w:r>
      <w:r>
        <w:rPr>
          <w:lang w:val="es-MX"/>
        </w:rPr>
      </w:r>
      <w:r>
        <w:rPr>
          <w:lang w:val="es-MX"/>
        </w:rPr>
        <w:fldChar w:fldCharType="end"/>
      </w:r>
      <w:r>
        <w:rPr>
          <w:lang w:val="es-MX"/>
        </w:rPr>
        <w:noBreakHyphen/>
      </w:r>
      <w:r>
        <w:rPr>
          <w:lang w:val="es-MX"/>
        </w:rPr>
        <w:fldChar w:fldCharType="begin"/>
      </w:r>
      <w:r>
        <w:rPr>
          <w:lang w:val="es-MX"/>
        </w:rPr>
        <w:instrText xml:space="preserve"> SEQ Tabla \* ARABIC </w:instrText>
      </w:r>
      <w:r>
        <w:rPr>
          <w:lang w:val="es-MX"/>
        </w:rPr>
        <w:fldChar w:fldCharType="separate"/>
      </w:r>
      <w:r>
        <w:rPr>
          <w:lang w:val="es-MX"/>
        </w:rPr>
        <w:t>2</w:t>
      </w:r>
      <w:r>
        <w:rPr>
          <w:lang w:val="es-MX"/>
        </w:rPr>
        <w:fldChar w:fldCharType="end"/>
      </w:r>
      <w:r>
        <w:rPr>
          <w:lang w:val="es-MX"/>
        </w:rPr>
        <w:t xml:space="preserve"> Ejemplo de tabla</w:t>
      </w:r>
      <w:bookmarkEnd w:id="48"/>
    </w:p>
    <w:tbl>
      <w:tblPr>
        <w:tblStyle w:val="TableGrid"/>
        <w:tblW w:w="88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65"/>
        <w:gridCol w:w="1765"/>
        <w:gridCol w:w="1766"/>
        <w:gridCol w:w="1765"/>
        <w:gridCol w:w="1766"/>
      </w:tblGrid>
      <w:tr>
        <w:trPr>
          <w:trHeight w:val="605" w:hRule="atLeast"/>
        </w:trPr>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1</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2</w:t>
            </w:r>
          </w:p>
        </w:tc>
        <w:tc>
          <w:tcPr>
            <w:tcW w:w="1765"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3</w:t>
            </w:r>
          </w:p>
        </w:tc>
        <w:tc>
          <w:tcPr>
            <w:tcW w:w="1766" w:type="dxa"/>
            <w:tcBorders/>
          </w:tcPr>
          <w:p>
            <w:pPr>
              <w:pStyle w:val="FiguresTables"/>
              <w:widowControl w:val="false"/>
              <w:suppressAutoHyphens w:val="true"/>
              <w:spacing w:before="240" w:after="120"/>
              <w:rPr>
                <w:lang w:val="es-MX"/>
              </w:rPr>
            </w:pPr>
            <w:r>
              <w:rPr>
                <w:rFonts w:eastAsia="Times New Roman" w:cs="Times New Roman"/>
                <w:b/>
                <w:bCs/>
                <w:kern w:val="0"/>
                <w:szCs w:val="20"/>
                <w:lang w:val="es-MX" w:bidi="ar-SA"/>
              </w:rPr>
              <w:t>Capture 4</w:t>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r>
        <w:trPr/>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5"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c>
          <w:tcPr>
            <w:tcW w:w="1766" w:type="dxa"/>
            <w:tcBorders/>
          </w:tcPr>
          <w:p>
            <w:pPr>
              <w:pStyle w:val="FiguresTables"/>
              <w:widowControl w:val="false"/>
              <w:suppressAutoHyphens w:val="true"/>
              <w:spacing w:before="240" w:after="120"/>
              <w:rPr>
                <w:rFonts w:ascii="Times New Roman" w:hAnsi="Times New Roman" w:eastAsia="Times New Roman" w:cs="Times New Roman"/>
                <w:kern w:val="0"/>
                <w:szCs w:val="20"/>
                <w:lang w:val="es-MX" w:bidi="ar-SA"/>
              </w:rPr>
            </w:pPr>
            <w:r>
              <w:rPr>
                <w:rFonts w:eastAsia="Times New Roman" w:cs="Times New Roman"/>
                <w:kern w:val="0"/>
                <w:szCs w:val="20"/>
                <w:lang w:val="es-MX" w:bidi="ar-SA"/>
              </w:rPr>
            </w:r>
          </w:p>
        </w:tc>
      </w:tr>
    </w:tbl>
    <w:p>
      <w:pPr>
        <w:pStyle w:val="FiguresTables"/>
        <w:jc w:val="left"/>
        <w:rPr>
          <w:lang w:val="es-MX"/>
        </w:rPr>
      </w:pPr>
      <w:r>
        <w:rPr>
          <w:lang w:val="es-MX"/>
        </w:rPr>
      </w:r>
    </w:p>
    <w:p>
      <w:pPr>
        <w:pStyle w:val="Normal"/>
        <w:rPr>
          <w:lang w:val="es-MX"/>
        </w:rPr>
      </w:pPr>
      <w:r>
        <w:rPr>
          <w:b/>
          <w:bCs/>
          <w:u w:val="single"/>
          <w:lang w:val="es-MX"/>
        </w:rPr>
        <w:t>Índice</w:t>
      </w:r>
      <w:r>
        <w:rPr>
          <w:lang w:val="es-MX"/>
        </w:rPr>
        <w:t>, o tabla de contenido del documento (fig. 2-3).</w:t>
      </w:r>
    </w:p>
    <w:p>
      <w:pPr>
        <w:pStyle w:val="Normal"/>
        <w:rPr>
          <w:lang w:val="es-MX"/>
        </w:rPr>
      </w:pPr>
      <w:r>
        <w:rPr>
          <w:b/>
          <w:bCs/>
          <w:u w:val="single"/>
          <w:lang w:val="es-MX"/>
        </w:rPr>
        <w:t>Índice figuras</w:t>
      </w:r>
      <w:r>
        <w:rPr>
          <w:lang w:val="es-MX"/>
        </w:rPr>
        <w:t xml:space="preserve"> (fig. 2-4).</w:t>
      </w:r>
    </w:p>
    <w:p>
      <w:pPr>
        <w:pStyle w:val="Normal"/>
        <w:rPr>
          <w:lang w:val="es-MX"/>
        </w:rPr>
      </w:pPr>
      <w:r>
        <w:rPr>
          <w:b/>
          <w:bCs/>
          <w:u w:val="single"/>
          <w:lang w:val="es-MX"/>
        </w:rPr>
        <w:t>Índice de tablas</w:t>
      </w:r>
      <w:r>
        <w:rPr>
          <w:lang w:val="es-MX"/>
        </w:rPr>
        <w:t xml:space="preserve"> (fig. 2-5).</w:t>
      </w:r>
    </w:p>
    <w:p>
      <w:pPr>
        <w:pStyle w:val="Normal"/>
        <w:rPr>
          <w:lang w:val="es-MX"/>
        </w:rPr>
      </w:pPr>
      <w:r>
        <w:rPr>
          <w:lang w:val="es-MX"/>
        </w:rPr>
        <w:t>Adicionalmente, dependiendo del trabajo, podrán incluirse:</w:t>
      </w:r>
    </w:p>
    <w:p>
      <w:pPr>
        <w:pStyle w:val="Normal"/>
        <w:rPr>
          <w:lang w:val="es-MX"/>
        </w:rPr>
      </w:pPr>
      <w:r>
        <w:rPr>
          <w:b/>
          <w:bCs/>
          <w:u w:val="single"/>
          <w:lang w:val="es-MX"/>
        </w:rPr>
        <w:t>Nomenclatura</w:t>
      </w:r>
      <w:r>
        <w:rPr>
          <w:lang w:val="es-MX"/>
        </w:rPr>
        <w:t>, en el que se presentan, de manera alfabética, todas las variables y parámetros del documento, incluyendo su definición (fig. 2-6).</w:t>
      </w:r>
    </w:p>
    <w:p>
      <w:pPr>
        <w:pStyle w:val="Normal"/>
        <w:rPr>
          <w:lang w:val="es-MX"/>
        </w:rPr>
      </w:pPr>
      <w:r>
        <w:rPr>
          <w:b/>
          <w:bCs/>
          <w:u w:val="single"/>
          <w:lang w:val="es-MX"/>
        </w:rPr>
        <w:t>Símbolos griegos</w:t>
      </w:r>
      <w:r>
        <w:rPr>
          <w:lang w:val="es-MX"/>
        </w:rPr>
        <w:t>, en el que se muestran toda la notación en dicho idioma, así como la definición de su significado (fig. 2-7).</w:t>
      </w:r>
    </w:p>
    <w:p>
      <w:pPr>
        <w:pStyle w:val="Ttulo3"/>
        <w:numPr>
          <w:ilvl w:val="2"/>
          <w:numId w:val="34"/>
        </w:numPr>
        <w:ind w:left="0" w:hanging="0"/>
        <w:jc w:val="left"/>
        <w:rPr>
          <w:lang w:val="es-MX"/>
        </w:rPr>
      </w:pPr>
      <w:bookmarkStart w:id="49" w:name="__RefHeading___Toc822_2829905575"/>
      <w:bookmarkStart w:id="50" w:name="_Toc93835936"/>
      <w:bookmarkEnd w:id="49"/>
      <w:r>
        <w:rPr>
          <w:lang w:val="es-MX"/>
        </w:rPr>
        <w:t>Lineamientos generales</w:t>
      </w:r>
      <w:bookmarkEnd w:id="50"/>
    </w:p>
    <w:p>
      <w:pPr>
        <w:pStyle w:val="Enumeracion"/>
        <w:numPr>
          <w:ilvl w:val="0"/>
          <w:numId w:val="2"/>
        </w:numPr>
        <w:ind w:left="357" w:hanging="357"/>
        <w:rPr>
          <w:lang w:val="es-MX"/>
        </w:rPr>
      </w:pPr>
      <w:r>
        <w:rPr>
          <w:lang w:val="es-MX"/>
        </w:rPr>
        <w:t>El tipo de letra debe ser “Times New Roman”, el tamaño debe ser de 12 puntos (aproximadamente 72 golpes por renglón).</w:t>
      </w:r>
    </w:p>
    <w:p>
      <w:pPr>
        <w:pStyle w:val="Enumeracion"/>
        <w:numPr>
          <w:ilvl w:val="0"/>
          <w:numId w:val="2"/>
        </w:numPr>
        <w:ind w:left="357" w:hanging="357"/>
        <w:rPr>
          <w:lang w:val="es-MX"/>
        </w:rPr>
      </w:pPr>
      <w:r>
        <w:rPr>
          <w:lang w:val="es-MX"/>
        </w:rPr>
        <w:t>La escritura debe ser a doble espacio (24 renglones por página).</w:t>
      </w:r>
    </w:p>
    <w:p>
      <w:pPr>
        <w:pStyle w:val="Enumeracion"/>
        <w:numPr>
          <w:ilvl w:val="0"/>
          <w:numId w:val="2"/>
        </w:numPr>
        <w:ind w:left="357" w:hanging="357"/>
        <w:rPr>
          <w:lang w:val="es-MX"/>
        </w:rPr>
      </w:pPr>
      <w:r>
        <w:rPr>
          <w:lang w:val="es-MX"/>
        </w:rPr>
        <w:t>Los márgenes deben tener las siguientes dimensiones: superior: 2.5 cm.; inferior: 2.5 cm.; izquierdo: 3.5 cm. y derecho: 2.5 cm.</w:t>
      </w:r>
    </w:p>
    <w:p>
      <w:pPr>
        <w:pStyle w:val="Enumeracion"/>
        <w:numPr>
          <w:ilvl w:val="0"/>
          <w:numId w:val="2"/>
        </w:numPr>
        <w:ind w:left="357" w:hanging="357"/>
        <w:rPr>
          <w:lang w:val="es-MX"/>
        </w:rPr>
      </w:pPr>
      <w:r>
        <w:rPr>
          <w:lang w:val="es-MX"/>
        </w:rPr>
        <w:t xml:space="preserve">La extensión máxima del documento no debe exceder de 100 cuartillas (en el caso de una tesis) o 50 cuartillas (en el caso de una tesina).  Esta extensión máxima </w:t>
      </w:r>
      <w:r>
        <w:rPr>
          <w:u w:val="single"/>
          <w:lang w:val="es-MX"/>
        </w:rPr>
        <w:t>incluye</w:t>
      </w:r>
      <w:r>
        <w:rPr>
          <w:lang w:val="es-MX"/>
        </w:rPr>
        <w:t xml:space="preserve"> anexos, tablas, figuras, etc.</w:t>
      </w:r>
    </w:p>
    <w:p>
      <w:pPr>
        <w:pStyle w:val="Enumeracion"/>
        <w:numPr>
          <w:ilvl w:val="0"/>
          <w:numId w:val="2"/>
        </w:numPr>
        <w:ind w:left="357" w:hanging="357"/>
        <w:rPr>
          <w:lang w:val="es-MX"/>
        </w:rPr>
      </w:pPr>
      <w:r>
        <w:rPr>
          <w:lang w:val="es-MX"/>
        </w:rPr>
        <w:t>No se debe dejar sangría al inicio de cada párrafo.</w:t>
      </w:r>
    </w:p>
    <w:p>
      <w:pPr>
        <w:pStyle w:val="Enumeracion"/>
        <w:numPr>
          <w:ilvl w:val="0"/>
          <w:numId w:val="2"/>
        </w:numPr>
        <w:ind w:left="357" w:hanging="357"/>
        <w:rPr>
          <w:lang w:val="es-MX"/>
        </w:rPr>
      </w:pPr>
      <w:r>
        <w:rPr>
          <w:lang w:val="es-MX"/>
        </w:rPr>
        <w:t>Todo capítulo debe iniciarse en hoja aparte de hoja correspondiente a un capítulo previo.</w:t>
      </w:r>
    </w:p>
    <w:p>
      <w:pPr>
        <w:pStyle w:val="Enumeracion"/>
        <w:numPr>
          <w:ilvl w:val="0"/>
          <w:numId w:val="2"/>
        </w:numPr>
        <w:ind w:left="357" w:hanging="357"/>
        <w:rPr>
          <w:lang w:val="es-MX"/>
        </w:rPr>
      </w:pPr>
      <w:r>
        <w:rPr>
          <w:lang w:val="es-MX"/>
        </w:rPr>
        <w:t>Todos los títulos de los capítulos, las secciones y las subsecciones deberán estar alineados al márgen izquierdo del escrito.</w:t>
      </w:r>
    </w:p>
    <w:p>
      <w:pPr>
        <w:pStyle w:val="Enumeracion"/>
        <w:numPr>
          <w:ilvl w:val="0"/>
          <w:numId w:val="2"/>
        </w:numPr>
        <w:ind w:left="357" w:hanging="357"/>
        <w:rPr>
          <w:lang w:val="es-MX"/>
        </w:rPr>
      </w:pPr>
      <w:r>
        <w:rPr>
          <w:lang w:val="es-MX"/>
        </w:rPr>
        <w:t xml:space="preserve">Todos los conceptos técnicos, las abreviaturas o símbolos deben definirse al menos la primera vez que se mencionen en el texto.  </w:t>
      </w:r>
    </w:p>
    <w:p>
      <w:pPr>
        <w:pStyle w:val="Enumeracion"/>
        <w:numPr>
          <w:ilvl w:val="0"/>
          <w:numId w:val="2"/>
        </w:numPr>
        <w:ind w:left="357" w:hanging="357"/>
        <w:rPr>
          <w:lang w:val="es-MX"/>
        </w:rPr>
      </w:pPr>
      <w:r>
        <w:rPr>
          <w:lang w:val="es-MX"/>
        </w:rPr>
        <w:t>En muchos casos es recomendable el uso de un glosario de términos técnicos.</w:t>
      </w:r>
    </w:p>
    <w:p>
      <w:pPr>
        <w:pStyle w:val="Enumeracion"/>
        <w:numPr>
          <w:ilvl w:val="0"/>
          <w:numId w:val="2"/>
        </w:numPr>
        <w:ind w:left="357" w:hanging="357"/>
        <w:rPr>
          <w:lang w:val="es-MX"/>
        </w:rPr>
      </w:pPr>
      <w:r>
        <w:rPr>
          <w:lang w:val="es-MX"/>
        </w:rPr>
        <w:t>No se permiten notas al pie de página.</w:t>
      </w:r>
    </w:p>
    <w:p>
      <w:pPr>
        <w:pStyle w:val="Ttulo3"/>
        <w:numPr>
          <w:ilvl w:val="2"/>
          <w:numId w:val="35"/>
        </w:numPr>
        <w:ind w:left="0" w:hanging="0"/>
        <w:jc w:val="left"/>
        <w:rPr>
          <w:lang w:val="es-MX"/>
        </w:rPr>
      </w:pPr>
      <w:bookmarkStart w:id="51" w:name="__RefHeading___Toc824_2829905575"/>
      <w:bookmarkStart w:id="52" w:name="_Toc93835937"/>
      <w:bookmarkEnd w:id="51"/>
      <w:r>
        <w:rPr>
          <w:lang w:val="es-MX"/>
        </w:rPr>
        <w:t>Estilo de redacción</w:t>
      </w:r>
      <w:bookmarkEnd w:id="52"/>
    </w:p>
    <w:p>
      <w:pPr>
        <w:pStyle w:val="Enumeracion"/>
        <w:numPr>
          <w:ilvl w:val="0"/>
          <w:numId w:val="2"/>
        </w:numPr>
        <w:ind w:left="357" w:hanging="357"/>
        <w:rPr>
          <w:lang w:val="es-MX"/>
        </w:rPr>
      </w:pPr>
      <w:r>
        <w:rPr>
          <w:lang w:val="es-MX"/>
        </w:rPr>
        <w:t xml:space="preserve">La redacción debe realizarse en modo impersonal, utilizando el pronombre “se” y el verbo conjugado en 3a. persona del singular.  </w:t>
      </w:r>
    </w:p>
    <w:p>
      <w:pPr>
        <w:pStyle w:val="Enumeracion"/>
        <w:numPr>
          <w:ilvl w:val="0"/>
          <w:numId w:val="2"/>
        </w:numPr>
        <w:ind w:left="357" w:hanging="357"/>
        <w:rPr>
          <w:lang w:val="es-MX"/>
        </w:rPr>
      </w:pPr>
      <w:r>
        <w:rPr>
          <w:lang w:val="es-MX"/>
        </w:rPr>
        <w:t>Es altamente recomendable el uso exclusivo del tiempo presente.</w:t>
      </w:r>
    </w:p>
    <w:p>
      <w:pPr>
        <w:pStyle w:val="Ttulo3"/>
        <w:numPr>
          <w:ilvl w:val="2"/>
          <w:numId w:val="36"/>
        </w:numPr>
        <w:ind w:left="0" w:hanging="0"/>
        <w:jc w:val="left"/>
        <w:rPr>
          <w:lang w:val="es-MX"/>
        </w:rPr>
      </w:pPr>
      <w:bookmarkStart w:id="53" w:name="__RefHeading___Toc826_2829905575"/>
      <w:bookmarkStart w:id="54" w:name="_Toc93835938"/>
      <w:bookmarkEnd w:id="53"/>
      <w:r>
        <w:rPr>
          <w:lang w:val="es-MX"/>
        </w:rPr>
        <w:t>Índices</w:t>
      </w:r>
      <w:bookmarkEnd w:id="54"/>
    </w:p>
    <w:p>
      <w:pPr>
        <w:pStyle w:val="Enumeracion"/>
        <w:numPr>
          <w:ilvl w:val="0"/>
          <w:numId w:val="2"/>
        </w:numPr>
        <w:ind w:left="357" w:hanging="357"/>
        <w:rPr>
          <w:lang w:val="es-MX"/>
        </w:rPr>
      </w:pPr>
      <w:r>
        <w:rPr>
          <w:lang w:val="es-MX"/>
        </w:rPr>
        <w:t>El índice (fig. 2-3), deben indicar el título de cada capítulo o sección y la página en la que éstas se inician.</w:t>
      </w:r>
    </w:p>
    <w:p>
      <w:pPr>
        <w:pStyle w:val="Enumeracion"/>
        <w:numPr>
          <w:ilvl w:val="0"/>
          <w:numId w:val="2"/>
        </w:numPr>
        <w:ind w:left="357" w:hanging="357"/>
        <w:rPr>
          <w:lang w:val="es-MX"/>
        </w:rPr>
      </w:pPr>
      <w:r>
        <w:rPr>
          <w:lang w:val="es-MX"/>
        </w:rPr>
        <w:t>Los índices de tablas y figuras (figs. 2-4 y 2-5) enlistan todas las figuras y tablas del documento, así como su paginación.</w:t>
      </w:r>
    </w:p>
    <w:p>
      <w:pPr>
        <w:pStyle w:val="Ttulo3"/>
        <w:numPr>
          <w:ilvl w:val="2"/>
          <w:numId w:val="37"/>
        </w:numPr>
        <w:ind w:left="0" w:hanging="0"/>
        <w:jc w:val="left"/>
        <w:rPr>
          <w:lang w:val="es-MX"/>
        </w:rPr>
      </w:pPr>
      <w:bookmarkStart w:id="55" w:name="__RefHeading___Toc828_2829905575"/>
      <w:bookmarkStart w:id="56" w:name="_Toc93835939"/>
      <w:bookmarkEnd w:id="55"/>
      <w:r>
        <w:rPr>
          <w:lang w:val="es-MX"/>
        </w:rPr>
        <w:t>Numeración</w:t>
      </w:r>
      <w:bookmarkEnd w:id="56"/>
    </w:p>
    <w:p>
      <w:pPr>
        <w:pStyle w:val="Enumeracion"/>
        <w:numPr>
          <w:ilvl w:val="0"/>
          <w:numId w:val="2"/>
        </w:numPr>
        <w:ind w:left="357" w:hanging="357"/>
        <w:rPr>
          <w:lang w:val="es-MX"/>
        </w:rPr>
      </w:pPr>
      <w:r>
        <w:rPr>
          <w:lang w:val="es-MX"/>
        </w:rPr>
        <w:t>Todas las hojas del cuerpo del texto (excepto carátula, resumen e índices) deben numerarse consecutivamente, colocando el número en la parte inferior derecha de cada página (la numeración incluye páginas de anexos y referencias).</w:t>
      </w:r>
    </w:p>
    <w:p>
      <w:pPr>
        <w:pStyle w:val="Enumeracion"/>
        <w:numPr>
          <w:ilvl w:val="0"/>
          <w:numId w:val="2"/>
        </w:numPr>
        <w:ind w:left="357" w:hanging="357"/>
        <w:rPr>
          <w:lang w:val="es-MX"/>
        </w:rPr>
      </w:pPr>
      <w:r>
        <w:rPr>
          <w:lang w:val="es-MX"/>
        </w:rPr>
        <w:t xml:space="preserve">Todos los capítulos del escrito deberán estar numerados con arábigos y en mayúsculas negritas (ejemplo: </w:t>
      </w:r>
      <w:r>
        <w:rPr>
          <w:b/>
          <w:lang w:val="es-MX"/>
        </w:rPr>
        <w:t>1. INTRODUCCIÓN</w:t>
      </w:r>
      <w:r>
        <w:rPr>
          <w:lang w:val="es-MX"/>
        </w:rPr>
        <w:t>).</w:t>
      </w:r>
    </w:p>
    <w:p>
      <w:pPr>
        <w:pStyle w:val="Enumeracion"/>
        <w:numPr>
          <w:ilvl w:val="0"/>
          <w:numId w:val="2"/>
        </w:numPr>
        <w:ind w:left="357" w:hanging="357"/>
        <w:rPr>
          <w:lang w:val="es-MX"/>
        </w:rPr>
      </w:pPr>
      <w:r>
        <w:rPr>
          <w:lang w:val="es-MX"/>
        </w:rPr>
        <w:t xml:space="preserve">Las secciones de un capítulo se deberán identificar con los números correspondientes al capítulo y la sección, en minúsculas negritas (ejemplo: </w:t>
      </w:r>
      <w:r>
        <w:rPr>
          <w:b/>
          <w:lang w:val="es-MX"/>
        </w:rPr>
        <w:t>1.1 Antecedentes y Problemática</w:t>
      </w:r>
      <w:r>
        <w:rPr>
          <w:lang w:val="es-MX"/>
        </w:rPr>
        <w:t>).</w:t>
      </w:r>
    </w:p>
    <w:p>
      <w:pPr>
        <w:pStyle w:val="Enumeracion"/>
        <w:numPr>
          <w:ilvl w:val="0"/>
          <w:numId w:val="2"/>
        </w:numPr>
        <w:ind w:left="357" w:hanging="357"/>
        <w:rPr>
          <w:lang w:val="es-MX"/>
        </w:rPr>
      </w:pPr>
      <w:r>
        <w:rPr>
          <w:lang w:val="es-MX"/>
        </w:rPr>
        <w:t xml:space="preserve">Se recomienda </w:t>
      </w:r>
      <w:r>
        <w:rPr>
          <w:u w:val="single"/>
          <w:lang w:val="es-MX"/>
        </w:rPr>
        <w:t>no usar más de dos niveles</w:t>
      </w:r>
      <w:r>
        <w:rPr>
          <w:lang w:val="es-MX"/>
        </w:rPr>
        <w:t xml:space="preserve"> en la numeración de capítulos/secciones.  En caso de ser estrictamente necesario, se incluirán subsecciones, cuya numeración tendrá un máximo de dos subniveles (ejemplo: 1.1.1):  El primer dígito indica al capítulo, el segundo a la sección y el tercero, al consecutivo de la subsección. En el muy extremo caso de requerir tres niveles, el tercero ya no se numera, solamente se indica con negritas.</w:t>
      </w:r>
    </w:p>
    <w:p>
      <w:pPr>
        <w:pStyle w:val="Ttulo3"/>
        <w:numPr>
          <w:ilvl w:val="2"/>
          <w:numId w:val="38"/>
        </w:numPr>
        <w:ind w:left="0" w:hanging="0"/>
        <w:jc w:val="left"/>
        <w:rPr>
          <w:lang w:val="es-MX"/>
        </w:rPr>
      </w:pPr>
      <w:bookmarkStart w:id="57" w:name="__RefHeading___Toc830_2829905575"/>
      <w:bookmarkStart w:id="58" w:name="_Toc93835940"/>
      <w:bookmarkEnd w:id="57"/>
      <w:r>
        <w:rPr>
          <w:lang w:val="es-MX"/>
        </w:rPr>
        <w:t>Tablas, figuras y anexos</w:t>
      </w:r>
      <w:bookmarkEnd w:id="58"/>
    </w:p>
    <w:p>
      <w:pPr>
        <w:pStyle w:val="Enumeracion"/>
        <w:numPr>
          <w:ilvl w:val="0"/>
          <w:numId w:val="2"/>
        </w:numPr>
        <w:ind w:left="357" w:hanging="357"/>
        <w:rPr>
          <w:lang w:val="es-MX"/>
        </w:rPr>
      </w:pPr>
      <w:r>
        <w:rPr>
          <w:lang w:val="es-MX"/>
        </w:rPr>
        <w:t>Todas las figuras y tablas, incluyendo el número correspondiente, deben estar indicadas en el texto (ejemplo:  “... en la tabla 2-4 se muestra ...”).  No se deben usar expresiones del tipo: “...como se muestra a continuación...”, “... como se presenta en la siguiente figura...”.</w:t>
      </w:r>
    </w:p>
    <w:p>
      <w:pPr>
        <w:pStyle w:val="Enumeracion"/>
        <w:numPr>
          <w:ilvl w:val="0"/>
          <w:numId w:val="2"/>
        </w:numPr>
        <w:ind w:left="357" w:hanging="357"/>
        <w:rPr>
          <w:lang w:val="es-MX"/>
        </w:rPr>
      </w:pPr>
      <w:r>
        <w:rPr>
          <w:lang w:val="es-MX"/>
        </w:rPr>
        <w:t>Todas las figuras y tablas deben estar numeradas con arábigos.</w:t>
      </w:r>
    </w:p>
    <w:p>
      <w:pPr>
        <w:pStyle w:val="Enumeracion"/>
        <w:numPr>
          <w:ilvl w:val="0"/>
          <w:numId w:val="2"/>
        </w:numPr>
        <w:ind w:left="357" w:hanging="357"/>
        <w:rPr>
          <w:lang w:val="es-MX"/>
        </w:rPr>
      </w:pPr>
      <w:r>
        <w:rPr>
          <w:lang w:val="es-MX"/>
        </w:rPr>
        <w:t>Para la numeración de tablas y figuras, el primer dígito corresponde al capítulo y el segundo a un consecutivo dentro del capítulo (ejemplo:  Figura 2-3 se refiere a la figura tres del capítulo 2).</w:t>
      </w:r>
    </w:p>
    <w:p>
      <w:pPr>
        <w:pStyle w:val="Enumeracion"/>
        <w:numPr>
          <w:ilvl w:val="0"/>
          <w:numId w:val="2"/>
        </w:numPr>
        <w:ind w:left="357" w:hanging="357"/>
        <w:rPr>
          <w:lang w:val="es-MX"/>
        </w:rPr>
      </w:pPr>
      <w:r>
        <w:rPr>
          <w:lang w:val="es-MX"/>
        </w:rPr>
        <w:t xml:space="preserve">Todas las figuras y tablas deben tener un título.  El título de las figuras debe estar ubicado en la parte central </w:t>
      </w:r>
      <w:r>
        <w:rPr>
          <w:u w:val="single"/>
          <w:lang w:val="es-MX"/>
        </w:rPr>
        <w:t>inferior</w:t>
      </w:r>
      <w:r>
        <w:rPr>
          <w:lang w:val="es-MX"/>
        </w:rPr>
        <w:t xml:space="preserve">.  El título de las tablas, en su parte central </w:t>
      </w:r>
      <w:r>
        <w:rPr>
          <w:u w:val="single"/>
          <w:lang w:val="es-MX"/>
        </w:rPr>
        <w:t>superior</w:t>
      </w:r>
      <w:r>
        <w:rPr>
          <w:lang w:val="es-MX"/>
        </w:rPr>
        <w:t>.  En caso de ser tablas o figuras tomadas o basadas en algún documento o fuente externa, debe indicarse la fuente.</w:t>
      </w:r>
    </w:p>
    <w:p>
      <w:pPr>
        <w:pStyle w:val="Enumeracion"/>
        <w:numPr>
          <w:ilvl w:val="0"/>
          <w:numId w:val="2"/>
        </w:numPr>
        <w:ind w:left="357" w:hanging="357"/>
        <w:rPr>
          <w:lang w:val="es-MX"/>
        </w:rPr>
      </w:pPr>
      <w:r>
        <w:rPr>
          <w:lang w:val="es-MX"/>
        </w:rPr>
        <w:t>La numeración y el título de las figuras y tablas se hará con negritas (</w:t>
      </w:r>
      <w:r>
        <w:rPr>
          <w:i/>
          <w:iCs/>
          <w:lang w:val="es-MX"/>
        </w:rPr>
        <w:t>bold</w:t>
      </w:r>
      <w:r>
        <w:rPr>
          <w:lang w:val="es-MX"/>
        </w:rPr>
        <w:t>).</w:t>
      </w:r>
    </w:p>
    <w:p>
      <w:pPr>
        <w:pStyle w:val="Enumeracion"/>
        <w:numPr>
          <w:ilvl w:val="0"/>
          <w:numId w:val="2"/>
        </w:numPr>
        <w:ind w:left="357" w:hanging="357"/>
        <w:rPr>
          <w:lang w:val="es-MX"/>
        </w:rPr>
      </w:pPr>
      <w:r>
        <w:rPr>
          <w:lang w:val="es-MX"/>
        </w:rPr>
        <w:t>Todos los anexos deben estar numerados, con título y referidos en el texto.</w:t>
      </w:r>
    </w:p>
    <w:p>
      <w:pPr>
        <w:pStyle w:val="Ttulo4"/>
        <w:numPr>
          <w:ilvl w:val="3"/>
          <w:numId w:val="39"/>
        </w:numPr>
        <w:ind w:left="357" w:right="6" w:hanging="0"/>
        <w:rPr>
          <w:lang w:val="es-MX"/>
        </w:rPr>
      </w:pPr>
      <w:r>
        <w:rPr>
          <w:lang w:val="es-MX"/>
        </w:rPr>
      </w:r>
    </w:p>
    <w:p>
      <w:pPr>
        <w:pStyle w:val="Ttulo4"/>
        <w:numPr>
          <w:ilvl w:val="3"/>
          <w:numId w:val="40"/>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57" w:right="6" w:hanging="0"/>
        <w:jc w:val="left"/>
        <w:rPr>
          <w:lang w:val="es-MX"/>
        </w:rPr>
      </w:pPr>
      <w:r>
        <w:rPr>
          <w:lang w:val="es-MX"/>
        </w:rPr>
        <w:t>Ecuaciones</w:t>
      </w:r>
    </w:p>
    <w:p>
      <w:pPr>
        <w:pStyle w:val="Enumeracion"/>
        <w:numPr>
          <w:ilvl w:val="0"/>
          <w:numId w:val="2"/>
        </w:numPr>
        <w:ind w:left="357" w:hanging="357"/>
        <w:rPr>
          <w:lang w:val="es-MX"/>
        </w:rPr>
      </w:pPr>
      <w:r>
        <w:rPr>
          <w:lang w:val="es-MX"/>
        </w:rPr>
        <w:t xml:space="preserve">Todas las ecuaciones deben estar numeradas a su extrema derecha, considerando el capítulo y el número de ecuación. (ejemplo: 2-3 se refiere al capítulo dos ecuación tres).  </w:t>
      </w:r>
    </w:p>
    <w:p>
      <w:pPr>
        <w:pStyle w:val="Enumeracion"/>
        <w:numPr>
          <w:ilvl w:val="0"/>
          <w:numId w:val="2"/>
        </w:numPr>
        <w:ind w:left="357" w:hanging="357"/>
        <w:rPr>
          <w:lang w:val="es-MX"/>
        </w:rPr>
      </w:pPr>
      <w:r>
        <w:rPr>
          <w:lang w:val="es-MX"/>
        </w:rPr>
        <w:t>Las ecuaciones deberán escribirse usando un editor de ecuaciones.</w:t>
      </w:r>
    </w:p>
    <w:p>
      <w:pPr>
        <w:pStyle w:val="Normal"/>
        <w:rPr>
          <w:lang w:val="es-MX"/>
        </w:rPr>
      </w:pPr>
      <w:r>
        <w:rPr>
          <w:lang w:val="es-MX"/>
        </w:rPr>
      </w:r>
    </w:p>
    <w:p>
      <w:pPr>
        <w:pStyle w:val="Ttulo3"/>
        <w:numPr>
          <w:ilvl w:val="2"/>
          <w:numId w:val="41"/>
        </w:numPr>
        <w:ind w:left="0" w:hanging="0"/>
        <w:jc w:val="left"/>
        <w:rPr>
          <w:lang w:val="es-MX"/>
        </w:rPr>
      </w:pPr>
      <w:bookmarkStart w:id="59" w:name="__RefHeading___Toc832_2829905575"/>
      <w:bookmarkStart w:id="60" w:name="_Toc93835941"/>
      <w:bookmarkEnd w:id="59"/>
      <w:r>
        <w:rPr>
          <w:lang w:val="es-MX"/>
        </w:rPr>
        <w:t>Citas, bibliografía y referencias</w:t>
      </w:r>
      <w:bookmarkEnd w:id="60"/>
    </w:p>
    <w:p>
      <w:pPr>
        <w:pStyle w:val="Normal"/>
        <w:rPr>
          <w:lang w:val="es-MX"/>
        </w:rPr>
      </w:pPr>
      <w:r>
        <w:rPr>
          <w:lang w:val="es-MX"/>
        </w:rPr>
        <w:t>El formato adoptado para la presentación de citas, bibliografía y referencias es el denominado Estilo de Chicago, usual en documentos y publicaciones de las ciencias físicas y naturales e ingenierías (consultar &lt;www.chicagomanualofstyle.org/&gt;.</w:t>
      </w:r>
    </w:p>
    <w:p>
      <w:pPr>
        <w:pStyle w:val="Normal"/>
        <w:rPr>
          <w:lang w:val="es-MX"/>
        </w:rPr>
      </w:pPr>
      <w:r>
        <w:rPr>
          <w:lang w:val="es-MX"/>
        </w:rPr>
        <w:t>En el documento: “Formatos de información bibliográfica (citas y referencias)” se presentan los lineamientos básicos del Estilo de Chicago que se utilizarán en la edición de todo trabajo de titulación.</w:t>
      </w:r>
    </w:p>
    <w:p>
      <w:pPr>
        <w:pStyle w:val="Normal"/>
        <w:rPr>
          <w:lang w:val="es-MX"/>
        </w:rPr>
      </w:pPr>
      <w:r>
        <w:rPr>
          <w:lang w:val="es-MX"/>
        </w:rPr>
        <w:t>Algunos lineamientos adicionales para las citas y referencias son:</w:t>
      </w:r>
    </w:p>
    <w:p>
      <w:pPr>
        <w:pStyle w:val="Enumeracion"/>
        <w:numPr>
          <w:ilvl w:val="0"/>
          <w:numId w:val="2"/>
        </w:numPr>
        <w:ind w:left="357" w:hanging="357"/>
        <w:rPr>
          <w:lang w:val="es-MX"/>
        </w:rPr>
      </w:pPr>
      <w:r>
        <w:rPr>
          <w:lang w:val="es-MX"/>
        </w:rPr>
        <w:t xml:space="preserve">La bibliografía debe estar al final del escrito y las referencias estar ordenadas alfabéticamente.  Independientemente del tipo de referencia (libro, artículo, documentos electrónico), todas las referencias se deben incluir en una misma lista.  </w:t>
      </w:r>
    </w:p>
    <w:p>
      <w:pPr>
        <w:pStyle w:val="Enumeracion"/>
        <w:numPr>
          <w:ilvl w:val="0"/>
          <w:numId w:val="2"/>
        </w:numPr>
        <w:ind w:left="357" w:hanging="357"/>
        <w:rPr>
          <w:lang w:val="es-MX"/>
        </w:rPr>
      </w:pPr>
      <w:r>
        <w:rPr>
          <w:lang w:val="es-MX"/>
        </w:rPr>
        <w:t>No deben incluirse referencias no citadas en el texto y toda referencia indicada en el texto debe incluirse en la bibliografía.</w:t>
      </w:r>
    </w:p>
    <w:p>
      <w:pPr>
        <w:pStyle w:val="Enumeracion"/>
        <w:numPr>
          <w:ilvl w:val="0"/>
          <w:numId w:val="2"/>
        </w:numPr>
        <w:ind w:left="357" w:hanging="357"/>
        <w:rPr>
          <w:lang w:val="es-MX"/>
        </w:rPr>
      </w:pPr>
      <w:r>
        <w:rPr>
          <w:lang w:val="es-MX"/>
        </w:rPr>
        <w:t xml:space="preserve">Para identificar las referencias en el texto, éstas se presentarán en el texto encerradas en paréntesis rectangulares.  Por ejemplo: [Nahmias, 1997].  </w:t>
      </w:r>
    </w:p>
    <w:p>
      <w:pPr>
        <w:pStyle w:val="Enumeracion"/>
        <w:numPr>
          <w:ilvl w:val="0"/>
          <w:numId w:val="2"/>
        </w:numPr>
        <w:ind w:left="357" w:hanging="357"/>
        <w:rPr>
          <w:lang w:val="es-MX"/>
        </w:rPr>
      </w:pPr>
      <w:r>
        <w:rPr>
          <w:lang w:val="es-MX"/>
        </w:rPr>
        <w:t>En el caso de hacerse una cita textual, es necesario incluir la página de donde se tomó, esto se hará de la siguiente manera: [Nahmias, 1997, p. 698].  La cita textual deberá ir entre comillas en el texto.  Por ejemplo:  "Actualmente, la capacidad es insuficiente" [Guerrero, 2000, p. 323].  La notación p.7 se utiliza para citar una sóla página y pp.7-14 para citar un rango de páginas.</w:t>
      </w:r>
    </w:p>
    <w:p>
      <w:pPr>
        <w:pStyle w:val="Enumeracion"/>
        <w:numPr>
          <w:ilvl w:val="0"/>
          <w:numId w:val="2"/>
        </w:numPr>
        <w:ind w:left="357" w:hanging="357"/>
        <w:rPr>
          <w:lang w:val="es-MX"/>
        </w:rPr>
      </w:pPr>
      <w:r>
        <w:rPr>
          <w:lang w:val="es-MX"/>
        </w:rPr>
        <w:t xml:space="preserve">En el caso de una referencia con autor corporativo, podrán utilizarse las siglas de la organización, por ejemplo: [ONU, 1999]. </w:t>
      </w:r>
    </w:p>
    <w:p>
      <w:pPr>
        <w:pStyle w:val="Enumeracion"/>
        <w:numPr>
          <w:ilvl w:val="0"/>
          <w:numId w:val="2"/>
        </w:numPr>
        <w:ind w:left="357" w:hanging="357"/>
        <w:rPr>
          <w:lang w:val="es-MX"/>
        </w:rPr>
      </w:pPr>
      <w:r>
        <w:rPr>
          <w:lang w:val="es-MX"/>
        </w:rPr>
        <w:t xml:space="preserve">Cuando existan dos autores para una misma referencia, en el texto del documento se escibren los apellidos de los dos [Copeland y Weston, 1989]. </w:t>
      </w:r>
    </w:p>
    <w:p>
      <w:pPr>
        <w:pStyle w:val="Enumeracion"/>
        <w:numPr>
          <w:ilvl w:val="0"/>
          <w:numId w:val="2"/>
        </w:numPr>
        <w:ind w:left="357" w:hanging="357"/>
        <w:rPr>
          <w:lang w:val="es-MX"/>
        </w:rPr>
      </w:pPr>
      <w:r>
        <w:rPr>
          <w:lang w:val="es-MX"/>
        </w:rPr>
        <w:t>Cuando existan tres o más autores, solamente se escribe el apellido del primero, seguido de et al. [Tompkins, et al., 1997].</w:t>
      </w:r>
    </w:p>
    <w:p>
      <w:pPr>
        <w:pStyle w:val="Enumeracion"/>
        <w:numPr>
          <w:ilvl w:val="0"/>
          <w:numId w:val="2"/>
        </w:numPr>
        <w:ind w:left="357" w:hanging="357"/>
        <w:rPr>
          <w:lang w:val="es-MX"/>
        </w:rPr>
      </w:pPr>
      <w:r>
        <w:rPr>
          <w:lang w:val="es-MX"/>
        </w:rPr>
        <w:t>Las referencias tomadas de una página electrónica se ajustarán a los mismos criterios anteriores, puesto que corresponden a un documento.</w:t>
      </w:r>
    </w:p>
    <w:p>
      <w:pPr>
        <w:pStyle w:val="Ttulo1"/>
        <w:numPr>
          <w:ilvl w:val="0"/>
          <w:numId w:val="42"/>
        </w:numPr>
        <w:rPr>
          <w:lang w:val="es-MX"/>
        </w:rPr>
      </w:pPr>
      <w:bookmarkStart w:id="61" w:name="__RefHeading___Toc834_2829905575"/>
      <w:bookmarkStart w:id="62" w:name="_Toc93835942"/>
      <w:bookmarkEnd w:id="61"/>
      <w:r>
        <w:rPr>
          <w:lang w:val="es-MX"/>
        </w:rPr>
        <w:t>Referencia</w:t>
      </w:r>
      <w:bookmarkEnd w:id="62"/>
    </w:p>
    <w:p>
      <w:pPr>
        <w:pStyle w:val="Cuerpodetexto"/>
        <w:rPr>
          <w:lang w:val="es-MX"/>
        </w:rPr>
      </w:pPr>
      <w:r>
        <w:rPr>
          <w:lang w:val="es-MX"/>
        </w:rPr>
      </w:r>
    </w:p>
    <w:p>
      <w:pPr>
        <w:pStyle w:val="Normal"/>
        <w:rPr>
          <w:lang w:val="es-MX"/>
        </w:rPr>
      </w:pPr>
      <w:r>
        <w:rPr>
          <w:lang w:val="es-MX"/>
        </w:rPr>
      </w:r>
    </w:p>
    <w:p>
      <w:pPr>
        <w:pStyle w:val="Normal"/>
        <w:rPr>
          <w:lang w:val="es-MX"/>
        </w:rPr>
      </w:pPr>
      <w:r>
        <w:rPr>
          <w:lang w:val="es-MX"/>
        </w:rPr>
      </w:r>
    </w:p>
    <w:p>
      <w:pPr>
        <w:pStyle w:val="References"/>
        <w:rPr>
          <w:lang w:val="es-MX"/>
        </w:rPr>
      </w:pPr>
      <w:r>
        <w:rPr>
          <w:lang w:val="es-MX"/>
        </w:rPr>
        <w:t xml:space="preserve">Acosta-Mejia, C.A. (1999).  “Improved p charts to monitor process quality”. IIE Transactions. V. 31, N. 6, pp. 509-516. </w:t>
      </w:r>
    </w:p>
    <w:p>
      <w:pPr>
        <w:pStyle w:val="References"/>
        <w:rPr>
          <w:lang w:val="es-MX"/>
        </w:rPr>
      </w:pPr>
      <w:r>
        <w:rPr>
          <w:lang w:val="es-MX"/>
        </w:rPr>
        <w:t xml:space="preserve">Askin, R. G y J. B. Goldberg (2002).  Design and Analysis of Lean Production Systems. New York:  Wiley. </w:t>
      </w:r>
    </w:p>
    <w:p>
      <w:pPr>
        <w:pStyle w:val="References"/>
        <w:rPr>
          <w:lang w:val="es-MX"/>
        </w:rPr>
      </w:pPr>
      <w:r>
        <w:rPr>
          <w:lang w:val="es-MX"/>
        </w:rPr>
        <w:t xml:space="preserve">Chicago. (2006).  The Chicago Manual of Style Online, 15/e.  The University of Chicago.  &lt;www.chicagomanualofstyle.org/&gt; [Consulta:  Enero 6, 2007]. </w:t>
      </w:r>
    </w:p>
    <w:p>
      <w:pPr>
        <w:pStyle w:val="References"/>
        <w:rPr>
          <w:lang w:val="es-MX"/>
        </w:rPr>
      </w:pPr>
      <w:r>
        <w:rPr>
          <w:lang w:val="es-MX"/>
        </w:rPr>
        <w:t>Georgia Tech. (2004, a). Ph. D. Program, School of Industrial and Systems Engineering, Georgia Institute of Technology. &lt;http://www.isye.gatech.edu/academics/graduate/phd.php&gt;.    [Consulta:  5 enero, 2007].</w:t>
      </w:r>
    </w:p>
    <w:p>
      <w:pPr>
        <w:pStyle w:val="References"/>
        <w:rPr>
          <w:lang w:val="es-MX"/>
        </w:rPr>
      </w:pPr>
      <w:r>
        <w:rPr>
          <w:lang w:val="es-MX"/>
        </w:rPr>
        <w:t>Georgia Tech (2004, b). Masters Program. School of Industrial and Systems Engineering, Georgia Institute of Technology.  &lt;http://www.isye.gatech.edu/academics/graduate/masters.php&gt;.  [Consulta:  5 enero, 2007].</w:t>
      </w:r>
    </w:p>
    <w:p>
      <w:pPr>
        <w:pStyle w:val="References"/>
        <w:rPr>
          <w:lang w:val="es-MX"/>
        </w:rPr>
      </w:pPr>
      <w:r>
        <w:rPr>
          <w:lang w:val="es-MX"/>
        </w:rPr>
        <w:t>González R. (2004). “Cierra dólar menudeo en 11.50 pesos”.  Reforma, Sección Negocios, p. 2, agosto 4, 2004.</w:t>
      </w:r>
    </w:p>
    <w:p>
      <w:pPr>
        <w:pStyle w:val="References"/>
        <w:rPr>
          <w:lang w:val="es-MX"/>
        </w:rPr>
      </w:pPr>
      <w:r>
        <w:rPr>
          <w:lang w:val="es-MX"/>
        </w:rPr>
        <w:t xml:space="preserve">Hlatky, M. A., D. Boothroyd, et al.  (2002).  “Quality of-life and depressive symptoms in postmenopausal women after receiving hormone therapy:  Results from the Heart and Estrogen/Progrestin Replacement Study (HERS) trial”.  Journal of the American Medical Association.  V. 287, N. 5, February.  &lt;http://jama.ama-assn.org/issues/v287n5/rfull/joc10108.html#aainfo&gt;  [Consulta:  7 enero, 2004]. </w:t>
      </w:r>
    </w:p>
    <w:p>
      <w:pPr>
        <w:pStyle w:val="References"/>
        <w:rPr>
          <w:lang w:val="es-MX"/>
        </w:rPr>
      </w:pPr>
      <w:r>
        <w:rPr>
          <w:lang w:val="es-MX"/>
        </w:rPr>
        <w:t xml:space="preserve">Kurland, P. B. y R. Lerner, eds.  (1987).  The Founders’ Constitution.  Chicago:  University of Chicago Press.  &lt;http://press-pubs.uchicago.edu/founders/&gt; [Consulta:  27 de junio, 2006]. </w:t>
      </w:r>
    </w:p>
    <w:p>
      <w:pPr>
        <w:pStyle w:val="References"/>
        <w:rPr>
          <w:lang w:val="es-MX"/>
        </w:rPr>
      </w:pPr>
      <w:r>
        <w:rPr>
          <w:lang w:val="es-MX"/>
        </w:rPr>
        <w:t xml:space="preserve">Machado, F. M. (1982). “La guerrilla tecnológica”. Compilado en:  Pérez Lizaur, Marisol; Castaños, Arturo y Esteva, José Antonio.  (1982).  Articulación Tecnológica y Productiva.  México:  Universidad Nacional Autónoma de México, pp. 115-126. </w:t>
      </w:r>
    </w:p>
    <w:p>
      <w:pPr>
        <w:pStyle w:val="References"/>
        <w:rPr>
          <w:lang w:val="es-MX"/>
        </w:rPr>
      </w:pPr>
      <w:r>
        <w:rPr>
          <w:lang w:val="es-MX"/>
        </w:rPr>
        <w:t xml:space="preserve">Martínez, R. (2004). Director General de ABC, S.A. Comunicación personal. </w:t>
      </w:r>
    </w:p>
    <w:p>
      <w:pPr>
        <w:pStyle w:val="References"/>
        <w:rPr>
          <w:lang w:val="es-MX"/>
        </w:rPr>
      </w:pPr>
      <w:r>
        <w:rPr>
          <w:lang w:val="es-MX"/>
        </w:rPr>
        <w:t xml:space="preserve">Muñoz, D. y A. L. Castillo (2004). “Decision support system to schedule operations in water heater manufacturing”. Proceedings, Industrial Engineering Research Conference, Institute of Industrial Engineers, Houston, Mayo, 2004. </w:t>
      </w:r>
    </w:p>
    <w:p>
      <w:pPr>
        <w:pStyle w:val="References"/>
        <w:rPr>
          <w:lang w:val="es-MX"/>
        </w:rPr>
      </w:pPr>
      <w:r>
        <w:rPr>
          <w:lang w:val="es-MX"/>
        </w:rPr>
        <w:t xml:space="preserve">Nahmias, S. (2001), Production and Operations Analysis, 3/e, Nueva York:  McGraw-Hill. Prism (2006), “More Light, Less Energy”.  </w:t>
      </w:r>
    </w:p>
    <w:p>
      <w:pPr>
        <w:pStyle w:val="References"/>
        <w:rPr>
          <w:lang w:val="es-MX"/>
        </w:rPr>
      </w:pPr>
      <w:r>
        <w:rPr>
          <w:lang w:val="es-MX"/>
        </w:rPr>
        <w:t xml:space="preserve">Prism, American Society for Engineering Education.  September, 2006.  p. 19. Reforma (2004). “Aumentan pedidos de fábricas en E.U.”, Reforma, Sección Negocios, p. 3. </w:t>
      </w:r>
    </w:p>
    <w:p>
      <w:pPr>
        <w:pStyle w:val="References"/>
        <w:rPr>
          <w:lang w:val="es-MX"/>
        </w:rPr>
      </w:pPr>
      <w:r>
        <w:rPr>
          <w:lang w:val="es-MX"/>
        </w:rPr>
        <w:t xml:space="preserve">Romero O., D. Muñoz y S. Romero (2006). Introducción a la Ingeniería.  Un enfoque industrial, México: Thomson. </w:t>
      </w:r>
    </w:p>
    <w:p>
      <w:pPr>
        <w:pStyle w:val="References"/>
        <w:rPr>
          <w:lang w:val="es-MX"/>
        </w:rPr>
      </w:pPr>
      <w:r>
        <w:rPr>
          <w:lang w:val="es-MX"/>
        </w:rPr>
        <w:t xml:space="preserve">Salvendy, G, ed.  (2001). Handbook of Industrial Engineering: Technology and Operations Management.  New York:  McGraw-Hill. </w:t>
      </w:r>
    </w:p>
    <w:p>
      <w:pPr>
        <w:pStyle w:val="References"/>
        <w:rPr>
          <w:lang w:val="es-MX"/>
        </w:rPr>
      </w:pPr>
      <w:r>
        <w:rPr>
          <w:lang w:val="es-MX"/>
        </w:rPr>
        <w:t xml:space="preserve">Shewhart W (1931). Economic Control of Quality Manufactured Product, citado en:  W. J. Kolarik, Creating Quality.  Process Design for Results, New York:  McGraw-Hill, 1999. </w:t>
      </w:r>
    </w:p>
    <w:p>
      <w:pPr>
        <w:pStyle w:val="References"/>
        <w:rPr>
          <w:lang w:val="es-MX"/>
        </w:rPr>
      </w:pPr>
      <w:r>
        <w:rPr>
          <w:lang w:val="es-MX"/>
        </w:rPr>
        <w:t xml:space="preserve">Sierra, M. J. y R. Sordo (2006). Atlas histórico de México. México:  ITAM. </w:t>
      </w:r>
    </w:p>
    <w:p>
      <w:pPr>
        <w:pStyle w:val="References"/>
        <w:rPr>
          <w:lang w:val="es-MX"/>
        </w:rPr>
      </w:pPr>
      <w:r>
        <w:rPr>
          <w:lang w:val="es-MX"/>
        </w:rPr>
        <w:t xml:space="preserve">Turner, W.C., et al. (1993).  Introduction to Industrial and Systems Engineering, 3/e.  Englewood Cliffs, NJ:  Prentice-Hall, Englewood Cliffs. </w:t>
      </w:r>
    </w:p>
    <w:p>
      <w:pPr>
        <w:pStyle w:val="References"/>
        <w:rPr>
          <w:lang w:val="es-MX"/>
        </w:rPr>
      </w:pPr>
      <w:r>
        <w:rPr>
          <w:lang w:val="es-MX"/>
        </w:rPr>
        <w:t xml:space="preserve">Wells, B. y N. Spinks. (1995). Researching and Reporting for Business Decisions. Houston:  Dame Publications, Inc. </w:t>
      </w:r>
    </w:p>
    <w:p>
      <w:pPr>
        <w:pStyle w:val="References"/>
        <w:spacing w:lineRule="auto" w:line="240" w:before="0" w:after="120"/>
        <w:ind w:left="737" w:hanging="737"/>
        <w:jc w:val="left"/>
        <w:rPr>
          <w:lang w:val="es-MX"/>
        </w:rPr>
      </w:pPr>
      <w:r>
        <w:rPr>
          <w:lang w:val="es-MX"/>
        </w:rPr>
        <w:t>Zaid, G. (2004).  “Ventanillas y colas”.  Reforma, 26 diciembre 2004.</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985" w:right="1418" w:gutter="0" w:header="720" w:top="1418" w:footer="1009" w:bottom="1418"/>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ind w:right="360" w:hanging="0"/>
      <w:rPr>
        <w:lang w:val="es-MX"/>
      </w:rPr>
    </w:pPr>
    <w:r>
      <w:rPr>
        <w:lang w:val="es-MX"/>
      </w:rP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14605" cy="14605"/>
              <wp:effectExtent l="0" t="0" r="0" b="0"/>
              <wp:wrapSquare wrapText="bothSides"/>
              <wp:docPr id="9" name="Marco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Piedepgina"/>
                            <w:spacing w:before="240" w:after="120"/>
                            <w:rPr/>
                          </w:pPr>
                          <w:r>
                            <w:rPr>
                              <w:rStyle w:val="Pagenumber"/>
                              <w:color w:val="000000"/>
                              <w:lang w:val="es-MX"/>
                            </w:rPr>
                            <w:fldChar w:fldCharType="begin"/>
                          </w:r>
                          <w:r>
                            <w:rPr>
                              <w:rStyle w:val="Pagenumber"/>
                              <w:color w:val="000000"/>
                              <w:lang w:val="es-MX"/>
                            </w:rPr>
                            <w:instrText xml:space="preserve"> PAGE </w:instrText>
                          </w:r>
                          <w:r>
                            <w:rPr>
                              <w:rStyle w:val="Pagenumber"/>
                              <w:color w:val="000000"/>
                              <w:lang w:val="es-MX"/>
                            </w:rPr>
                            <w:fldChar w:fldCharType="separate"/>
                          </w:r>
                          <w:r>
                            <w:rPr>
                              <w:rStyle w:val="Pagenumber"/>
                              <w:color w:val="000000"/>
                              <w:lang w:val="es-MX"/>
                            </w:rPr>
                            <w:t>0</w:t>
                          </w:r>
                          <w:r>
                            <w:rPr>
                              <w:rStyle w:val="Pagenumber"/>
                              <w:color w:val="000000"/>
                              <w:lang w:val="es-MX"/>
                            </w:rPr>
                            <w:fldChar w:fldCharType="end"/>
                          </w:r>
                        </w:p>
                      </w:txbxContent>
                    </wps:txbx>
                    <wps:bodyPr lIns="0" rIns="0" tIns="0" bIns="0" anchor="t">
                      <a:spAutoFit/>
                    </wps:bodyPr>
                  </wps:wsp>
                </a:graphicData>
              </a:graphic>
            </wp:anchor>
          </w:drawing>
        </mc:Choice>
        <mc:Fallback>
          <w:pict>
            <v:rect id="shape_0" ID="Marco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Piedepgina"/>
                      <w:spacing w:before="240" w:after="120"/>
                      <w:rPr/>
                    </w:pPr>
                    <w:r>
                      <w:rPr>
                        <w:rStyle w:val="Pagenumber"/>
                        <w:color w:val="000000"/>
                        <w:lang w:val="es-MX"/>
                      </w:rPr>
                      <w:fldChar w:fldCharType="begin"/>
                    </w:r>
                    <w:r>
                      <w:rPr>
                        <w:rStyle w:val="Pagenumber"/>
                        <w:color w:val="000000"/>
                        <w:lang w:val="es-MX"/>
                      </w:rPr>
                      <w:instrText xml:space="preserve"> PAGE </w:instrText>
                    </w:r>
                    <w:r>
                      <w:rPr>
                        <w:rStyle w:val="Pagenumber"/>
                        <w:color w:val="000000"/>
                        <w:lang w:val="es-MX"/>
                      </w:rPr>
                      <w:fldChar w:fldCharType="separate"/>
                    </w:r>
                    <w:r>
                      <w:rPr>
                        <w:rStyle w:val="Pagenumber"/>
                        <w:color w:val="000000"/>
                        <w:lang w:val="es-MX"/>
                      </w:rPr>
                      <w:t>0</w:t>
                    </w:r>
                    <w:r>
                      <w:rPr>
                        <w:rStyle w:val="Pagenumber"/>
                        <w:color w:val="000000"/>
                        <w:lang w:val="es-MX"/>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ind w:right="360" w:hanging="0"/>
      <w:rPr>
        <w:lang w:val="es-MX"/>
      </w:rPr>
    </w:pPr>
    <w:r>
      <w:rPr>
        <w:lang w:val="es-MX"/>
      </w:rPr>
      <mc:AlternateContent>
        <mc:Choice Requires="wps">
          <w:drawing>
            <wp:anchor behindDoc="0" distT="0" distB="0" distL="0" distR="0" simplePos="0" locked="0" layoutInCell="0" allowOverlap="1" relativeHeight="66">
              <wp:simplePos x="0" y="0"/>
              <wp:positionH relativeFrom="margin">
                <wp:align>right</wp:align>
              </wp:positionH>
              <wp:positionV relativeFrom="paragraph">
                <wp:posOffset>635</wp:posOffset>
              </wp:positionV>
              <wp:extent cx="113665" cy="267970"/>
              <wp:effectExtent l="0" t="0" r="0" b="0"/>
              <wp:wrapSquare wrapText="bothSides"/>
              <wp:docPr id="11" name="Marco2"/>
              <a:graphic xmlns:a="http://schemas.openxmlformats.org/drawingml/2006/main">
                <a:graphicData uri="http://schemas.microsoft.com/office/word/2010/wordprocessingShape">
                  <wps:wsp>
                    <wps:cNvSpPr/>
                    <wps:spPr>
                      <a:xfrm>
                        <a:off x="0" y="0"/>
                        <a:ext cx="113760" cy="267840"/>
                      </a:xfrm>
                      <a:prstGeom prst="rect">
                        <a:avLst/>
                      </a:prstGeom>
                      <a:noFill/>
                      <a:ln w="0">
                        <a:noFill/>
                      </a:ln>
                    </wps:spPr>
                    <wps:style>
                      <a:lnRef idx="0"/>
                      <a:fillRef idx="0"/>
                      <a:effectRef idx="0"/>
                      <a:fontRef idx="minor"/>
                    </wps:style>
                    <wps:txbx>
                      <w:txbxContent>
                        <w:p>
                          <w:pPr>
                            <w:pStyle w:val="Piedepgina"/>
                            <w:spacing w:before="240" w:after="120"/>
                            <w:rPr/>
                          </w:pPr>
                          <w:r>
                            <w:rPr>
                              <w:rStyle w:val="Pagenumber"/>
                              <w:rFonts w:cs="Arial" w:ascii="Arial" w:hAnsi="Arial"/>
                              <w:color w:val="000000"/>
                              <w:sz w:val="16"/>
                              <w:szCs w:val="16"/>
                              <w:lang w:val="es-MX"/>
                            </w:rPr>
                            <w:fldChar w:fldCharType="begin"/>
                          </w:r>
                          <w:r>
                            <w:rPr>
                              <w:rStyle w:val="Pagenumber"/>
                              <w:sz w:val="16"/>
                              <w:szCs w:val="16"/>
                              <w:rFonts w:cs="Arial" w:ascii="Arial" w:hAnsi="Arial"/>
                              <w:color w:val="000000"/>
                              <w:lang w:val="es-MX"/>
                            </w:rPr>
                            <w:instrText xml:space="preserve"> PAGE </w:instrText>
                          </w:r>
                          <w:r>
                            <w:rPr>
                              <w:rStyle w:val="Pagenumber"/>
                              <w:sz w:val="16"/>
                              <w:szCs w:val="16"/>
                              <w:rFonts w:cs="Arial" w:ascii="Arial" w:hAnsi="Arial"/>
                              <w:color w:val="000000"/>
                              <w:lang w:val="es-MX"/>
                            </w:rPr>
                            <w:fldChar w:fldCharType="separate"/>
                          </w:r>
                          <w:r>
                            <w:rPr>
                              <w:rStyle w:val="Pagenumber"/>
                              <w:sz w:val="16"/>
                              <w:szCs w:val="16"/>
                              <w:rFonts w:cs="Arial" w:ascii="Arial" w:hAnsi="Arial"/>
                              <w:color w:val="000000"/>
                              <w:lang w:val="es-MX"/>
                            </w:rPr>
                            <w:t>31</w:t>
                          </w:r>
                          <w:r>
                            <w:rPr>
                              <w:rStyle w:val="Pagenumber"/>
                              <w:sz w:val="16"/>
                              <w:szCs w:val="16"/>
                              <w:rFonts w:cs="Arial" w:ascii="Arial" w:hAnsi="Arial"/>
                              <w:color w:val="000000"/>
                              <w:lang w:val="es-MX"/>
                            </w:rPr>
                            <w:fldChar w:fldCharType="end"/>
                          </w:r>
                        </w:p>
                      </w:txbxContent>
                    </wps:txbx>
                    <wps:bodyPr lIns="0" rIns="0" tIns="0" bIns="0" anchor="t">
                      <a:spAutoFit/>
                    </wps:bodyPr>
                  </wps:wsp>
                </a:graphicData>
              </a:graphic>
            </wp:anchor>
          </w:drawing>
        </mc:Choice>
        <mc:Fallback>
          <w:pict>
            <v:rect id="shape_0" ID="Marco2" path="m0,0l-2147483645,0l-2147483645,-2147483646l0,-2147483646xe" stroked="f" o:allowincell="f" style="position:absolute;margin-left:432.8pt;margin-top:0.05pt;width:8.9pt;height:21.05pt;mso-wrap-style:square;v-text-anchor:top;mso-position-horizontal:right;mso-position-horizontal-relative:margin">
              <v:fill o:detectmouseclick="t" on="false"/>
              <v:stroke color="#3465a4" joinstyle="round" endcap="flat"/>
              <v:textbox>
                <w:txbxContent>
                  <w:p>
                    <w:pPr>
                      <w:pStyle w:val="Piedepgina"/>
                      <w:spacing w:before="240" w:after="120"/>
                      <w:rPr/>
                    </w:pPr>
                    <w:r>
                      <w:rPr>
                        <w:rStyle w:val="Pagenumber"/>
                        <w:rFonts w:cs="Arial" w:ascii="Arial" w:hAnsi="Arial"/>
                        <w:color w:val="000000"/>
                        <w:sz w:val="16"/>
                        <w:szCs w:val="16"/>
                        <w:lang w:val="es-MX"/>
                      </w:rPr>
                      <w:fldChar w:fldCharType="begin"/>
                    </w:r>
                    <w:r>
                      <w:rPr>
                        <w:rStyle w:val="Pagenumber"/>
                        <w:sz w:val="16"/>
                        <w:szCs w:val="16"/>
                        <w:rFonts w:cs="Arial" w:ascii="Arial" w:hAnsi="Arial"/>
                        <w:color w:val="000000"/>
                        <w:lang w:val="es-MX"/>
                      </w:rPr>
                      <w:instrText xml:space="preserve"> PAGE </w:instrText>
                    </w:r>
                    <w:r>
                      <w:rPr>
                        <w:rStyle w:val="Pagenumber"/>
                        <w:sz w:val="16"/>
                        <w:szCs w:val="16"/>
                        <w:rFonts w:cs="Arial" w:ascii="Arial" w:hAnsi="Arial"/>
                        <w:color w:val="000000"/>
                        <w:lang w:val="es-MX"/>
                      </w:rPr>
                      <w:fldChar w:fldCharType="separate"/>
                    </w:r>
                    <w:r>
                      <w:rPr>
                        <w:rStyle w:val="Pagenumber"/>
                        <w:sz w:val="16"/>
                        <w:szCs w:val="16"/>
                        <w:rFonts w:cs="Arial" w:ascii="Arial" w:hAnsi="Arial"/>
                        <w:color w:val="000000"/>
                        <w:lang w:val="es-MX"/>
                      </w:rPr>
                      <w:t>31</w:t>
                    </w:r>
                    <w:r>
                      <w:rPr>
                        <w:rStyle w:val="Pagenumber"/>
                        <w:sz w:val="16"/>
                        <w:szCs w:val="16"/>
                        <w:rFonts w:cs="Arial" w:ascii="Arial" w:hAnsi="Arial"/>
                        <w:color w:val="000000"/>
                        <w:lang w:val="es-MX"/>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240" w:after="120"/>
      <w:rPr>
        <w:lang w:val="es-MX"/>
      </w:rPr>
    </w:pPr>
    <w:r>
      <w:rPr>
        <w:lang w:val="es-MX"/>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240" w:after="120"/>
      <w:rPr>
        <w:lang w:val="es-MX"/>
      </w:rPr>
    </w:pPr>
    <w:r>
      <w:rPr>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decimal"/>
      <w:lvlText w:val="%1.%2."/>
      <w:lvlJc w:val="left"/>
      <w:pPr>
        <w:tabs>
          <w:tab w:val="num" w:pos="0"/>
        </w:tabs>
        <w:ind w:left="720" w:hanging="0"/>
      </w:pPr>
      <w:rPr/>
    </w:lvl>
    <w:lvl w:ilvl="2">
      <w:start w:val="1"/>
      <w:pStyle w:val="Ttulo3"/>
      <w:numFmt w:val="decimal"/>
      <w:lvlText w:val="%1.%3.%2."/>
      <w:lvlJc w:val="left"/>
      <w:pPr>
        <w:tabs>
          <w:tab w:val="num" w:pos="0"/>
        </w:tabs>
        <w:ind w:left="1440" w:hanging="0"/>
      </w:pPr>
      <w:rPr/>
    </w:lvl>
    <w:lvl w:ilvl="3">
      <w:start w:val="1"/>
      <w:pStyle w:val="Ttulo4"/>
      <w:numFmt w:val="lowerLetter"/>
      <w:lvlText w:val="%4)"/>
      <w:lvlJc w:val="left"/>
      <w:pPr>
        <w:tabs>
          <w:tab w:val="num" w:pos="0"/>
        </w:tabs>
        <w:ind w:left="2160" w:hanging="0"/>
      </w:pPr>
      <w:rPr/>
    </w:lvl>
    <w:lvl w:ilvl="4">
      <w:start w:val="1"/>
      <w:pStyle w:val="Ttulo5"/>
      <w:numFmt w:val="decimal"/>
      <w:lvlText w:val="(%5)"/>
      <w:lvlJc w:val="left"/>
      <w:pPr>
        <w:tabs>
          <w:tab w:val="num" w:pos="0"/>
        </w:tabs>
        <w:ind w:left="2880" w:hanging="0"/>
      </w:pPr>
      <w:rPr/>
    </w:lvl>
    <w:lvl w:ilvl="5">
      <w:start w:val="1"/>
      <w:pStyle w:val="Ttulo6"/>
      <w:numFmt w:val="lowerLetter"/>
      <w:lvlText w:val="(%6)"/>
      <w:lvlJc w:val="left"/>
      <w:pPr>
        <w:tabs>
          <w:tab w:val="num" w:pos="0"/>
        </w:tabs>
        <w:ind w:left="3600" w:hanging="0"/>
      </w:pPr>
      <w:rPr/>
    </w:lvl>
    <w:lvl w:ilvl="6">
      <w:start w:val="1"/>
      <w:pStyle w:val="Ttulo7"/>
      <w:numFmt w:val="lowerRoman"/>
      <w:lvlText w:val="(%7)"/>
      <w:lvlJc w:val="left"/>
      <w:pPr>
        <w:tabs>
          <w:tab w:val="num" w:pos="0"/>
        </w:tabs>
        <w:ind w:left="4320" w:hanging="0"/>
      </w:pPr>
      <w:rPr/>
    </w:lvl>
    <w:lvl w:ilvl="7">
      <w:start w:val="1"/>
      <w:pStyle w:val="Ttulo8"/>
      <w:numFmt w:val="lowerLetter"/>
      <w:lvlText w:val="(%8)"/>
      <w:lvlJc w:val="left"/>
      <w:pPr>
        <w:tabs>
          <w:tab w:val="num" w:pos="0"/>
        </w:tabs>
        <w:ind w:left="5040" w:hanging="0"/>
      </w:pPr>
      <w:rPr/>
    </w:lvl>
    <w:lvl w:ilvl="8">
      <w:start w:val="1"/>
      <w:pStyle w:val="Ttulo9"/>
      <w:numFmt w:val="lowerRoman"/>
      <w:lvlText w:val="(%9)"/>
      <w:lvlJc w:val="left"/>
      <w:pPr>
        <w:tabs>
          <w:tab w:val="num" w:pos="0"/>
        </w:tabs>
        <w:ind w:left="5760" w:hanging="0"/>
      </w:pPr>
      <w:rPr/>
    </w:lvl>
  </w:abstractNum>
  <w:abstractNum w:abstractNumId="2">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6">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7">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8">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9">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0">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1">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2">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3">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4">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5">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6">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7">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8">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19">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0">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1">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2">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23">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0"/>
      </w:pPr>
      <w:rPr/>
    </w:lvl>
    <w:lvl w:ilvl="2">
      <w:start w:val="1"/>
      <w:numFmt w:val="decimal"/>
      <w:lvlText w:val="%1.%3.%2."/>
      <w:lvlJc w:val="left"/>
      <w:pPr>
        <w:tabs>
          <w:tab w:val="num" w:pos="0"/>
        </w:tabs>
        <w:ind w:left="1440" w:hanging="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5"/>
    <w:lvlOverride w:ilvl="0">
      <w:startOverride w:val="1"/>
    </w:lvlOverride>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6137c"/>
    <w:pPr>
      <w:widowControl/>
      <w:suppressAutoHyphens w:val="true"/>
      <w:bidi w:val="0"/>
      <w:spacing w:lineRule="auto" w:line="480" w:before="240" w:after="120"/>
      <w:jc w:val="left"/>
    </w:pPr>
    <w:rPr>
      <w:rFonts w:ascii="Times New Roman" w:hAnsi="Times New Roman" w:eastAsia="Times New Roman" w:cs="Times New Roman"/>
      <w:color w:val="auto"/>
      <w:kern w:val="0"/>
      <w:sz w:val="24"/>
      <w:szCs w:val="20"/>
      <w:lang w:val="es-MX" w:eastAsia="es-ES" w:bidi="ar-SA"/>
    </w:rPr>
  </w:style>
  <w:style w:type="paragraph" w:styleId="Ttulo1">
    <w:name w:val="Heading 1"/>
    <w:basedOn w:val="Normal"/>
    <w:next w:val="Normal"/>
    <w:link w:val="Heading1Char"/>
    <w:autoRedefine/>
    <w:qFormat/>
    <w:rsid w:val="004e3fe2"/>
    <w:pPr>
      <w:keepNext w:val="true"/>
      <w:pageBreakBefor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utlineLvl w:val="0"/>
    </w:pPr>
    <w:rPr>
      <w:b/>
      <w:caps/>
    </w:rPr>
  </w:style>
  <w:style w:type="paragraph" w:styleId="Ttulo2">
    <w:name w:val="Heading 2"/>
    <w:basedOn w:val="Ttulo1"/>
    <w:next w:val="Normal"/>
    <w:autoRedefine/>
    <w:qFormat/>
    <w:rsid w:val="00a14dc9"/>
    <w:pPr>
      <w:pageBreakBefore w:val="false"/>
      <w:numPr>
        <w:ilvl w:val="1"/>
        <w:numId w:val="1"/>
      </w:numPr>
      <w:ind w:left="0" w:hanging="0"/>
      <w:outlineLvl w:val="1"/>
    </w:pPr>
    <w:rPr>
      <w:caps w:val="false"/>
      <w:smallCaps w:val="false"/>
    </w:rPr>
  </w:style>
  <w:style w:type="paragraph" w:styleId="Ttulo3">
    <w:name w:val="Heading 3"/>
    <w:basedOn w:val="Normal"/>
    <w:next w:val="Normal"/>
    <w:autoRedefine/>
    <w:qFormat/>
    <w:rsid w:val="00a14dc9"/>
    <w:pPr>
      <w:keepNext w:val="true"/>
      <w:numPr>
        <w:ilvl w:val="2"/>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0"/>
      <w:ind w:left="0" w:hanging="0"/>
      <w:outlineLvl w:val="2"/>
    </w:pPr>
    <w:rPr/>
  </w:style>
  <w:style w:type="paragraph" w:styleId="Ttulo4">
    <w:name w:val="Heading 4"/>
    <w:basedOn w:val="Normal"/>
    <w:next w:val="Normal"/>
    <w:autoRedefine/>
    <w:qFormat/>
    <w:rsid w:val="00fc20f1"/>
    <w:pPr>
      <w:keepNext w:val="true"/>
      <w:numPr>
        <w:ilvl w:val="3"/>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120"/>
      <w:ind w:left="357" w:right="6" w:hanging="0"/>
      <w:outlineLvl w:val="3"/>
    </w:pPr>
    <w:rPr/>
  </w:style>
  <w:style w:type="paragraph" w:styleId="Ttulo5">
    <w:name w:val="Heading 5"/>
    <w:basedOn w:val="Normal"/>
    <w:next w:val="Normal"/>
    <w:qFormat/>
    <w:rsid w:val="00a14dc9"/>
    <w:pPr>
      <w:keepNext w:val="true"/>
      <w:numPr>
        <w:ilvl w:val="4"/>
        <w:numId w:val="1"/>
      </w:numPr>
      <w:outlineLvl w:val="4"/>
    </w:pPr>
    <w:rPr>
      <w:b/>
      <w:bCs/>
    </w:rPr>
  </w:style>
  <w:style w:type="paragraph" w:styleId="Ttulo6">
    <w:name w:val="Heading 6"/>
    <w:basedOn w:val="Normal"/>
    <w:next w:val="Normal"/>
    <w:qFormat/>
    <w:rsid w:val="00a14dc9"/>
    <w:pPr>
      <w:keepNext w:val="true"/>
      <w:numPr>
        <w:ilvl w:val="5"/>
        <w:numId w:val="1"/>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outlineLvl w:val="5"/>
    </w:pPr>
    <w:rPr>
      <w:b/>
      <w:bCs/>
    </w:rPr>
  </w:style>
  <w:style w:type="paragraph" w:styleId="Ttulo7">
    <w:name w:val="Heading 7"/>
    <w:basedOn w:val="Normal"/>
    <w:next w:val="Normal"/>
    <w:autoRedefine/>
    <w:qFormat/>
    <w:rsid w:val="001e692e"/>
    <w:pPr>
      <w:keepNext w:val="true"/>
      <w:numPr>
        <w:ilvl w:val="6"/>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outlineLvl w:val="6"/>
    </w:pPr>
    <w:rPr>
      <w:sz w:val="20"/>
    </w:rPr>
  </w:style>
  <w:style w:type="paragraph" w:styleId="Ttulo8">
    <w:name w:val="Heading 8"/>
    <w:basedOn w:val="Normal"/>
    <w:next w:val="Normal"/>
    <w:qFormat/>
    <w:rsid w:val="00a14dc9"/>
    <w:pPr>
      <w:keepNext w:val="true"/>
      <w:numPr>
        <w:ilvl w:val="7"/>
        <w:numId w:val="1"/>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jc w:val="center"/>
      <w:outlineLvl w:val="7"/>
    </w:pPr>
    <w:rPr>
      <w:b/>
      <w:bCs/>
    </w:rPr>
  </w:style>
  <w:style w:type="paragraph" w:styleId="Ttulo9">
    <w:name w:val="Heading 9"/>
    <w:basedOn w:val="Normal"/>
    <w:next w:val="Normal"/>
    <w:qFormat/>
    <w:rsid w:val="00a14dc9"/>
    <w:pPr>
      <w:keepNext w:val="true"/>
      <w:numPr>
        <w:ilvl w:val="8"/>
        <w:numId w:val="1"/>
      </w:numPr>
      <w:jc w:val="center"/>
      <w:outlineLvl w:val="8"/>
    </w:pPr>
    <w:rPr>
      <w:b/>
      <w:bCs/>
      <w:color w:val="FF0000"/>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f910b7"/>
    <w:rPr/>
  </w:style>
  <w:style w:type="character" w:styleId="EnlacedeInternet">
    <w:name w:val="Hyperlink"/>
    <w:basedOn w:val="DefaultParagraphFont"/>
    <w:uiPriority w:val="99"/>
    <w:rsid w:val="00f910b7"/>
    <w:rPr>
      <w:color w:val="0000FF"/>
      <w:u w:val="single"/>
    </w:rPr>
  </w:style>
  <w:style w:type="character" w:styleId="BalloonTextChar" w:customStyle="1">
    <w:name w:val="Balloon Text Char"/>
    <w:basedOn w:val="DefaultParagraphFont"/>
    <w:link w:val="BalloonText"/>
    <w:qFormat/>
    <w:rsid w:val="002478ae"/>
    <w:rPr>
      <w:rFonts w:ascii="Tahoma" w:hAnsi="Tahoma" w:cs="Tahoma"/>
      <w:sz w:val="16"/>
      <w:szCs w:val="16"/>
      <w:lang w:eastAsia="es-ES"/>
    </w:rPr>
  </w:style>
  <w:style w:type="character" w:styleId="HeaderChar" w:customStyle="1">
    <w:name w:val="Header Char"/>
    <w:basedOn w:val="DefaultParagraphFont"/>
    <w:qFormat/>
    <w:rsid w:val="00474e9c"/>
    <w:rPr>
      <w:lang w:eastAsia="es-ES"/>
    </w:rPr>
  </w:style>
  <w:style w:type="character" w:styleId="TitleChar" w:customStyle="1">
    <w:name w:val="Title Char"/>
    <w:basedOn w:val="DefaultParagraphFont"/>
    <w:qFormat/>
    <w:rsid w:val="001e692e"/>
    <w:rPr>
      <w:rFonts w:eastAsia="" w:cs="Times New Roman (Headings CS)" w:eastAsiaTheme="majorEastAsia"/>
      <w:b/>
      <w:caps/>
      <w:spacing w:val="-10"/>
      <w:kern w:val="2"/>
      <w:sz w:val="40"/>
      <w:szCs w:val="56"/>
      <w:lang w:eastAsia="es-ES"/>
    </w:rPr>
  </w:style>
  <w:style w:type="character" w:styleId="SubtitleChar" w:customStyle="1">
    <w:name w:val="Subtitle Char"/>
    <w:basedOn w:val="DefaultParagraphFont"/>
    <w:qFormat/>
    <w:rsid w:val="001e692e"/>
    <w:rPr>
      <w:rFonts w:eastAsia="" w:cs="" w:cstheme="minorBidi" w:eastAsiaTheme="minorEastAsia"/>
      <w:caps/>
      <w:color w:val="5A5A5A" w:themeColor="text1" w:themeTint="a5"/>
      <w:spacing w:val="15"/>
      <w:kern w:val="2"/>
      <w:sz w:val="40"/>
      <w:szCs w:val="22"/>
      <w:lang w:eastAsia="es-ES"/>
    </w:rPr>
  </w:style>
  <w:style w:type="character" w:styleId="Heading1Char" w:customStyle="1">
    <w:name w:val="Heading 1 Char"/>
    <w:basedOn w:val="DefaultParagraphFont"/>
    <w:qFormat/>
    <w:rsid w:val="004e3fe2"/>
    <w:rPr>
      <w:b/>
      <w:caps/>
      <w:sz w:val="24"/>
      <w:lang w:eastAsia="es-ES"/>
    </w:rPr>
  </w:style>
  <w:style w:type="character" w:styleId="FormatvorlageIndexZchn" w:customStyle="1">
    <w:name w:val="Formatvorlage_Index Zchn"/>
    <w:basedOn w:val="Heading1Char"/>
    <w:link w:val="FormatvorlageIndex"/>
    <w:qFormat/>
    <w:rsid w:val="004e3fe2"/>
    <w:rPr>
      <w:b/>
      <w:caps/>
      <w:sz w:val="24"/>
      <w:lang w:eastAsia="es-ES"/>
    </w:rPr>
  </w:style>
  <w:style w:type="character" w:styleId="Enlacedelndice">
    <w:name w:val="Enlace del índice"/>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Caracteresdenotafinal">
    <w:name w:val="Caracteres de nota final"/>
    <w:qFormat/>
    <w:rPr/>
  </w:style>
  <w:style w:type="character" w:styleId="Ancladenotafinal">
    <w:name w:val="Endnote Reference"/>
    <w:rPr>
      <w:vertAlign w:val="superscript"/>
    </w:rPr>
  </w:style>
  <w:style w:type="character" w:styleId="EndnoteCharacters">
    <w:name w:val="Endnote Characters"/>
    <w:qFormat/>
    <w:rPr>
      <w:vertAlign w:val="superscrip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Caracteresdenotaalpie">
    <w:name w:val="Caracteres de nota al pi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rsid w:val="00f910b7"/>
    <w:p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eastAsia="zxx" w:bidi="zxx"/>
    </w:rPr>
  </w:style>
  <w:style w:type="paragraph" w:styleId="Cabeceraypie">
    <w:name w:val="Cabecera y pie"/>
    <w:basedOn w:val="Normal"/>
    <w:qFormat/>
    <w:pPr/>
    <w:rPr/>
  </w:style>
  <w:style w:type="paragraph" w:styleId="Piedepgina">
    <w:name w:val="Footer"/>
    <w:basedOn w:val="Normal"/>
    <w:rsid w:val="00f910b7"/>
    <w:pPr>
      <w:tabs>
        <w:tab w:val="clear" w:pos="720"/>
        <w:tab w:val="center" w:pos="4320" w:leader="none"/>
        <w:tab w:val="right" w:pos="8640" w:leader="none"/>
      </w:tabs>
    </w:pPr>
    <w:rPr/>
  </w:style>
  <w:style w:type="paragraph" w:styleId="BlockText">
    <w:name w:val="Block Text"/>
    <w:basedOn w:val="Normal"/>
    <w:qFormat/>
    <w:rsid w:val="00f910b7"/>
    <w:p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60" w:right="4" w:hanging="0"/>
    </w:pPr>
    <w:rPr/>
  </w:style>
  <w:style w:type="paragraph" w:styleId="BalloonText">
    <w:name w:val="Balloon Text"/>
    <w:basedOn w:val="Normal"/>
    <w:link w:val="BalloonTextChar"/>
    <w:qFormat/>
    <w:rsid w:val="002478ae"/>
    <w:pPr/>
    <w:rPr>
      <w:rFonts w:ascii="Tahoma" w:hAnsi="Tahoma" w:cs="Tahoma"/>
      <w:sz w:val="16"/>
      <w:szCs w:val="16"/>
    </w:rPr>
  </w:style>
  <w:style w:type="paragraph" w:styleId="Cabecera">
    <w:name w:val="Header"/>
    <w:basedOn w:val="Normal"/>
    <w:link w:val="HeaderChar"/>
    <w:rsid w:val="00474e9c"/>
    <w:pPr>
      <w:tabs>
        <w:tab w:val="clear" w:pos="720"/>
        <w:tab w:val="center" w:pos="4419" w:leader="none"/>
        <w:tab w:val="right" w:pos="8838" w:leader="none"/>
      </w:tabs>
    </w:pPr>
    <w:rPr/>
  </w:style>
  <w:style w:type="paragraph" w:styleId="Ttulogeneral">
    <w:name w:val="Title"/>
    <w:basedOn w:val="Normal"/>
    <w:next w:val="Normal"/>
    <w:link w:val="TitleChar"/>
    <w:autoRedefine/>
    <w:qFormat/>
    <w:rsid w:val="001e692e"/>
    <w:pPr>
      <w:spacing w:before="240" w:after="120"/>
      <w:contextualSpacing/>
      <w:jc w:val="center"/>
    </w:pPr>
    <w:rPr>
      <w:rFonts w:eastAsia="" w:cs="Times New Roman (Headings CS)" w:eastAsiaTheme="majorEastAsia"/>
      <w:b/>
      <w:caps/>
      <w:spacing w:val="-10"/>
      <w:kern w:val="2"/>
      <w:sz w:val="40"/>
      <w:szCs w:val="56"/>
    </w:rPr>
  </w:style>
  <w:style w:type="paragraph" w:styleId="Caption">
    <w:name w:val="caption"/>
    <w:basedOn w:val="Normal"/>
    <w:next w:val="Normal"/>
    <w:autoRedefine/>
    <w:unhideWhenUsed/>
    <w:qFormat/>
    <w:rsid w:val="003f32a4"/>
    <w:pPr>
      <w:spacing w:lineRule="auto" w:line="240" w:before="0" w:after="200"/>
      <w:jc w:val="center"/>
    </w:pPr>
    <w:rPr>
      <w:b/>
      <w:iCs/>
      <w:caps/>
      <w:color w:val="000000" w:themeColor="text1"/>
      <w:sz w:val="40"/>
      <w:szCs w:val="18"/>
    </w:rPr>
  </w:style>
  <w:style w:type="paragraph" w:styleId="Subttulo">
    <w:name w:val="Subtitle"/>
    <w:basedOn w:val="Ttulogeneral"/>
    <w:next w:val="Normal"/>
    <w:link w:val="SubtitleChar"/>
    <w:qFormat/>
    <w:rsid w:val="001e692e"/>
    <w:pPr>
      <w:spacing w:before="240" w:after="160"/>
      <w:contextualSpacing/>
    </w:pPr>
    <w:rPr>
      <w:rFonts w:eastAsia="" w:cs="" w:cstheme="minorBidi" w:eastAsiaTheme="minorEastAsia"/>
      <w:b w:val="false"/>
      <w:color w:val="5A5A5A" w:themeColor="text1" w:themeTint="a5"/>
      <w:spacing w:val="15"/>
      <w:szCs w:val="22"/>
    </w:rPr>
  </w:style>
  <w:style w:type="paragraph" w:styleId="Autor" w:customStyle="1">
    <w:name w:val="Autor"/>
    <w:basedOn w:val="Normal"/>
    <w:autoRedefine/>
    <w:qFormat/>
    <w:rsid w:val="003f32a4"/>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 w:hanging="0"/>
    </w:pPr>
    <w:rPr/>
  </w:style>
  <w:style w:type="paragraph" w:styleId="FiguresTables" w:customStyle="1">
    <w:name w:val="figures_Tables"/>
    <w:basedOn w:val="Normal"/>
    <w:autoRedefine/>
    <w:qFormat/>
    <w:rsid w:val="003f32a4"/>
    <w:pPr>
      <w:jc w:val="center"/>
    </w:pPr>
    <w:rPr>
      <w:sz w:val="20"/>
    </w:rPr>
  </w:style>
  <w:style w:type="paragraph" w:styleId="Enumeracion" w:customStyle="1">
    <w:name w:val="Enumeracion"/>
    <w:basedOn w:val="Normal"/>
    <w:autoRedefine/>
    <w:qFormat/>
    <w:rsid w:val="0076137c"/>
    <w:pPr>
      <w:numPr>
        <w:ilvl w:val="0"/>
        <w:numId w:val="2"/>
      </w:numPr>
      <w:tabs>
        <w:tab w:val="clear" w:pos="720"/>
        <w:tab w:val="left" w:pos="709"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120" w:after="120"/>
      <w:ind w:left="357" w:hanging="357"/>
    </w:pPr>
    <w:rPr/>
  </w:style>
  <w:style w:type="paragraph" w:styleId="Resumen" w:customStyle="1">
    <w:name w:val="Resumen"/>
    <w:basedOn w:val="Normal"/>
    <w:autoRedefine/>
    <w:qFormat/>
    <w:rsid w:val="0076137c"/>
    <w:pPr>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pPr>
    <w:rPr>
      <w:b/>
    </w:rPr>
  </w:style>
  <w:style w:type="paragraph" w:styleId="Tableoffigures">
    <w:name w:val="table of figures"/>
    <w:basedOn w:val="Normal"/>
    <w:next w:val="Normal"/>
    <w:uiPriority w:val="99"/>
    <w:unhideWhenUsed/>
    <w:qFormat/>
    <w:rsid w:val="0042619d"/>
    <w:pPr>
      <w:spacing w:before="240" w:after="0"/>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42619d"/>
    <w:pPr>
      <w:keepLines/>
      <w:pageBreakBefore w:val="false"/>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Rule="auto" w:line="276" w:before="480" w:after="0"/>
      <w:jc w:val="left"/>
      <w:outlineLvl w:val="9"/>
    </w:pPr>
    <w:rPr>
      <w:rFonts w:ascii="Cambria" w:hAnsi="Cambria" w:eastAsia="" w:cs="" w:asciiTheme="majorHAnsi" w:cstheme="majorBidi" w:eastAsiaTheme="majorEastAsia" w:hAnsiTheme="majorHAnsi"/>
      <w:bCs/>
      <w:caps w:val="false"/>
      <w:smallCaps w:val="false"/>
      <w:color w:val="365F91" w:themeColor="accent1" w:themeShade="bf"/>
      <w:sz w:val="28"/>
      <w:szCs w:val="28"/>
      <w:lang w:eastAsia="en-US"/>
    </w:rPr>
  </w:style>
  <w:style w:type="paragraph" w:styleId="Sumario1">
    <w:name w:val="TOC 1"/>
    <w:basedOn w:val="Normal"/>
    <w:next w:val="Normal"/>
    <w:autoRedefine/>
    <w:uiPriority w:val="39"/>
    <w:unhideWhenUsed/>
    <w:rsid w:val="0042619d"/>
    <w:pPr>
      <w:spacing w:before="120" w:after="0"/>
      <w:jc w:val="left"/>
    </w:pPr>
    <w:rPr>
      <w:rFonts w:ascii="Calibri" w:hAnsi="Calibri" w:cs="Calibri" w:asciiTheme="minorHAnsi" w:cstheme="minorHAnsi" w:hAnsiTheme="minorHAnsi"/>
      <w:b/>
      <w:bCs/>
      <w:i/>
      <w:iCs/>
      <w:szCs w:val="24"/>
    </w:rPr>
  </w:style>
  <w:style w:type="paragraph" w:styleId="Sumario2">
    <w:name w:val="TOC 2"/>
    <w:basedOn w:val="Normal"/>
    <w:next w:val="Normal"/>
    <w:autoRedefine/>
    <w:uiPriority w:val="39"/>
    <w:unhideWhenUsed/>
    <w:rsid w:val="0042619d"/>
    <w:pPr>
      <w:spacing w:before="120" w:after="0"/>
      <w:ind w:left="240" w:hanging="0"/>
      <w:jc w:val="left"/>
    </w:pPr>
    <w:rPr>
      <w:rFonts w:ascii="Calibri" w:hAnsi="Calibri" w:cs="Calibri" w:asciiTheme="minorHAnsi" w:cstheme="minorHAnsi" w:hAnsiTheme="minorHAnsi"/>
      <w:b/>
      <w:bCs/>
      <w:sz w:val="22"/>
      <w:szCs w:val="22"/>
    </w:rPr>
  </w:style>
  <w:style w:type="paragraph" w:styleId="Sumario3">
    <w:name w:val="TOC 3"/>
    <w:basedOn w:val="Normal"/>
    <w:next w:val="Normal"/>
    <w:autoRedefine/>
    <w:uiPriority w:val="39"/>
    <w:unhideWhenUsed/>
    <w:rsid w:val="0042619d"/>
    <w:pPr>
      <w:spacing w:before="0" w:after="0"/>
      <w:ind w:left="480" w:hanging="0"/>
      <w:jc w:val="left"/>
    </w:pPr>
    <w:rPr>
      <w:rFonts w:ascii="Calibri" w:hAnsi="Calibri" w:cs="Calibri" w:asciiTheme="minorHAnsi" w:cstheme="minorHAnsi" w:hAnsiTheme="minorHAnsi"/>
      <w:sz w:val="20"/>
    </w:rPr>
  </w:style>
  <w:style w:type="paragraph" w:styleId="Sumario4">
    <w:name w:val="TOC 4"/>
    <w:basedOn w:val="Normal"/>
    <w:next w:val="Normal"/>
    <w:autoRedefine/>
    <w:semiHidden/>
    <w:unhideWhenUsed/>
    <w:rsid w:val="0042619d"/>
    <w:pPr>
      <w:spacing w:before="0" w:after="0"/>
      <w:ind w:left="720" w:hanging="0"/>
      <w:jc w:val="left"/>
    </w:pPr>
    <w:rPr>
      <w:rFonts w:ascii="Calibri" w:hAnsi="Calibri" w:cs="Calibri" w:asciiTheme="minorHAnsi" w:cstheme="minorHAnsi" w:hAnsiTheme="minorHAnsi"/>
      <w:sz w:val="20"/>
    </w:rPr>
  </w:style>
  <w:style w:type="paragraph" w:styleId="Sumario5">
    <w:name w:val="TOC 5"/>
    <w:basedOn w:val="Normal"/>
    <w:next w:val="Normal"/>
    <w:autoRedefine/>
    <w:semiHidden/>
    <w:unhideWhenUsed/>
    <w:rsid w:val="0042619d"/>
    <w:pPr>
      <w:spacing w:before="0" w:after="0"/>
      <w:ind w:left="960" w:hanging="0"/>
      <w:jc w:val="left"/>
    </w:pPr>
    <w:rPr>
      <w:rFonts w:ascii="Calibri" w:hAnsi="Calibri" w:cs="Calibri" w:asciiTheme="minorHAnsi" w:cstheme="minorHAnsi" w:hAnsiTheme="minorHAnsi"/>
      <w:sz w:val="20"/>
    </w:rPr>
  </w:style>
  <w:style w:type="paragraph" w:styleId="Sumario6">
    <w:name w:val="TOC 6"/>
    <w:basedOn w:val="Normal"/>
    <w:next w:val="Normal"/>
    <w:autoRedefine/>
    <w:semiHidden/>
    <w:unhideWhenUsed/>
    <w:rsid w:val="0042619d"/>
    <w:pPr>
      <w:spacing w:before="0" w:after="0"/>
      <w:ind w:left="1200" w:hanging="0"/>
      <w:jc w:val="left"/>
    </w:pPr>
    <w:rPr>
      <w:rFonts w:ascii="Calibri" w:hAnsi="Calibri" w:cs="Calibri" w:asciiTheme="minorHAnsi" w:cstheme="minorHAnsi" w:hAnsiTheme="minorHAnsi"/>
      <w:sz w:val="20"/>
    </w:rPr>
  </w:style>
  <w:style w:type="paragraph" w:styleId="Sumario7">
    <w:name w:val="TOC 7"/>
    <w:basedOn w:val="Normal"/>
    <w:next w:val="Normal"/>
    <w:autoRedefine/>
    <w:semiHidden/>
    <w:unhideWhenUsed/>
    <w:rsid w:val="0042619d"/>
    <w:pPr>
      <w:spacing w:before="0" w:after="0"/>
      <w:ind w:left="1440" w:hanging="0"/>
      <w:jc w:val="left"/>
    </w:pPr>
    <w:rPr>
      <w:rFonts w:ascii="Calibri" w:hAnsi="Calibri" w:cs="Calibri" w:asciiTheme="minorHAnsi" w:cstheme="minorHAnsi" w:hAnsiTheme="minorHAnsi"/>
      <w:sz w:val="20"/>
    </w:rPr>
  </w:style>
  <w:style w:type="paragraph" w:styleId="Sumario8">
    <w:name w:val="TOC 8"/>
    <w:basedOn w:val="Normal"/>
    <w:next w:val="Normal"/>
    <w:autoRedefine/>
    <w:semiHidden/>
    <w:unhideWhenUsed/>
    <w:rsid w:val="0042619d"/>
    <w:pPr>
      <w:spacing w:before="0" w:after="0"/>
      <w:ind w:left="1680" w:hanging="0"/>
      <w:jc w:val="left"/>
    </w:pPr>
    <w:rPr>
      <w:rFonts w:ascii="Calibri" w:hAnsi="Calibri" w:cs="Calibri" w:asciiTheme="minorHAnsi" w:cstheme="minorHAnsi" w:hAnsiTheme="minorHAnsi"/>
      <w:sz w:val="20"/>
    </w:rPr>
  </w:style>
  <w:style w:type="paragraph" w:styleId="Sumario9">
    <w:name w:val="TOC 9"/>
    <w:basedOn w:val="Normal"/>
    <w:next w:val="Normal"/>
    <w:autoRedefine/>
    <w:semiHidden/>
    <w:unhideWhenUsed/>
    <w:rsid w:val="0042619d"/>
    <w:pPr>
      <w:spacing w:before="0" w:after="0"/>
      <w:ind w:left="1920" w:hanging="0"/>
      <w:jc w:val="left"/>
    </w:pPr>
    <w:rPr>
      <w:rFonts w:ascii="Calibri" w:hAnsi="Calibri" w:cs="Calibri" w:asciiTheme="minorHAnsi" w:cstheme="minorHAnsi" w:hAnsiTheme="minorHAnsi"/>
      <w:sz w:val="20"/>
    </w:rPr>
  </w:style>
  <w:style w:type="paragraph" w:styleId="References" w:customStyle="1">
    <w:name w:val="References"/>
    <w:basedOn w:val="Normal"/>
    <w:autoRedefine/>
    <w:qFormat/>
    <w:rsid w:val="005d215c"/>
    <w:pPr>
      <w:tabs>
        <w:tab w:val="clear" w:pos="720"/>
        <w:tab w:val="left" w:pos="1134" w:leader="none"/>
      </w:tabs>
      <w:spacing w:lineRule="auto" w:line="240" w:before="0" w:after="120"/>
      <w:ind w:left="737" w:hanging="737"/>
      <w:jc w:val="left"/>
    </w:pPr>
    <w:rPr/>
  </w:style>
  <w:style w:type="paragraph" w:styleId="FormatvorlageIndex" w:customStyle="1">
    <w:name w:val="Formatvorlage_Index"/>
    <w:basedOn w:val="Ttulo1"/>
    <w:link w:val="FormatvorlageIndexZchn"/>
    <w:qFormat/>
    <w:rsid w:val="004e3fe2"/>
    <w:pPr>
      <w:numPr>
        <w:ilvl w:val="0"/>
        <w:numId w:val="0"/>
      </w:numPr>
    </w:pPr>
    <w:rPr/>
  </w:style>
  <w:style w:type="paragraph" w:styleId="ListParagraph">
    <w:name w:val="List Paragraph"/>
    <w:basedOn w:val="Normal"/>
    <w:uiPriority w:val="34"/>
    <w:qFormat/>
    <w:rsid w:val="00536308"/>
    <w:pPr>
      <w:spacing w:before="240" w:after="120"/>
      <w:ind w:left="720" w:hanging="0"/>
      <w:contextualSpacing/>
    </w:pPr>
    <w:rPr/>
  </w:style>
  <w:style w:type="paragraph" w:styleId="Contenidodelmarco">
    <w:name w:val="Contenido del marco"/>
    <w:basedOn w:val="Normal"/>
    <w:qFormat/>
    <w:pPr/>
    <w:rPr/>
  </w:style>
  <w:style w:type="paragraph" w:styleId="Notafinal">
    <w:name w:val="Endnote Text"/>
    <w:basedOn w:val="Normal"/>
    <w:pPr>
      <w:suppressLineNumbers/>
      <w:ind w:left="340" w:hanging="340"/>
    </w:pPr>
    <w:rPr>
      <w:sz w:val="20"/>
      <w:szCs w:val="20"/>
    </w:rPr>
  </w:style>
  <w:style w:type="paragraph" w:styleId="Ttulo10">
    <w:name w:val="Título 10"/>
    <w:basedOn w:val="Ttulo"/>
    <w:next w:val="Cuerpodetexto"/>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CurrentList1" w:customStyle="1">
    <w:name w:val="Current List1"/>
    <w:uiPriority w:val="99"/>
    <w:qFormat/>
    <w:rsid w:val="001c7293"/>
  </w:style>
  <w:style w:type="numbering" w:styleId="CurrentList2" w:customStyle="1">
    <w:name w:val="Current List2"/>
    <w:uiPriority w:val="99"/>
    <w:qFormat/>
    <w:rsid w:val="0020485d"/>
  </w:style>
  <w:style w:type="numbering" w:styleId="CurrentList3" w:customStyle="1">
    <w:name w:val="Current List3"/>
    <w:uiPriority w:val="99"/>
    <w:qFormat/>
    <w:rsid w:val="0020485d"/>
  </w:style>
  <w:style w:type="numbering" w:styleId="CurrentList4" w:customStyle="1">
    <w:name w:val="Current List4"/>
    <w:uiPriority w:val="99"/>
    <w:qFormat/>
    <w:rsid w:val="0020485d"/>
  </w:style>
  <w:style w:type="numbering" w:styleId="CurrentList5" w:customStyle="1">
    <w:name w:val="Current List5"/>
    <w:uiPriority w:val="99"/>
    <w:qFormat/>
    <w:rsid w:val="0020485d"/>
  </w:style>
  <w:style w:type="numbering" w:styleId="OutlineList2">
    <w:name w:val="Outline List 2"/>
    <w:semiHidden/>
    <w:unhideWhenUsed/>
    <w:qFormat/>
    <w:rsid w:val="0020485d"/>
  </w:style>
  <w:style w:type="numbering" w:styleId="CurrentList6" w:customStyle="1">
    <w:name w:val="Current List6"/>
    <w:uiPriority w:val="99"/>
    <w:qFormat/>
    <w:rsid w:val="0020485d"/>
  </w:style>
  <w:style w:type="numbering" w:styleId="CurrentList7" w:customStyle="1">
    <w:name w:val="Current List7"/>
    <w:uiPriority w:val="99"/>
    <w:qFormat/>
    <w:rsid w:val="005825f6"/>
  </w:style>
  <w:style w:type="numbering" w:styleId="CurrentList8" w:customStyle="1">
    <w:name w:val="Current List8"/>
    <w:uiPriority w:val="99"/>
    <w:qFormat/>
    <w:rsid w:val="00a14dc9"/>
  </w:style>
  <w:style w:type="numbering" w:styleId="CurrentList9" w:customStyle="1">
    <w:name w:val="Current List9"/>
    <w:uiPriority w:val="99"/>
    <w:qFormat/>
    <w:rsid w:val="0076137c"/>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033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doi.org/10.1016/j.asoc.2020.106792" TargetMode="External"/><Relationship Id="rId5" Type="http://schemas.openxmlformats.org/officeDocument/2006/relationships/hyperlink" Target="https://doi.org/10.1007/978-1-4419-7961-2" TargetMode="External"/><Relationship Id="rId6" Type="http://schemas.openxmlformats.org/officeDocument/2006/relationships/hyperlink" Target="https://covid.ourworldindata.org/" TargetMode="External"/><Relationship Id="rId7" Type="http://schemas.openxmlformats.org/officeDocument/2006/relationships/hyperlink" Target="https://doi.org/10.1016/j.eswa.2022.118362" TargetMode="Externa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6A80E0FF88B94CA19D148B6E0A3760" ma:contentTypeVersion="6" ma:contentTypeDescription="Crear nuevo documento." ma:contentTypeScope="" ma:versionID="0d33f6f3c120608d9db56cce3b203ccc">
  <xsd:schema xmlns:xsd="http://www.w3.org/2001/XMLSchema" xmlns:xs="http://www.w3.org/2001/XMLSchema" xmlns:p="http://schemas.microsoft.com/office/2006/metadata/properties" xmlns:ns2="26c592bc-da0f-43f8-a572-8894229951ae" xmlns:ns3="f4d674fd-84cb-4f02-84db-7022d1d1dfbe" targetNamespace="http://schemas.microsoft.com/office/2006/metadata/properties" ma:root="true" ma:fieldsID="527daca489638db1fed9847ddf78cfc1" ns2:_="" ns3:_="">
    <xsd:import namespace="26c592bc-da0f-43f8-a572-8894229951ae"/>
    <xsd:import namespace="f4d674fd-84cb-4f02-84db-7022d1d1df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c592bc-da0f-43f8-a572-889422995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d674fd-84cb-4f02-84db-7022d1d1dfb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C6542B-5B06-47CB-874C-A620C0925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c592bc-da0f-43f8-a572-8894229951ae"/>
    <ds:schemaRef ds:uri="f4d674fd-84cb-4f02-84db-7022d1d1d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DBDDA-0BF7-4321-B180-9C6A7E3651AA}">
  <ds:schemaRefs>
    <ds:schemaRef ds:uri="f4d674fd-84cb-4f02-84db-7022d1d1dfbe"/>
    <ds:schemaRef ds:uri="http://www.w3.org/XML/1998/namespace"/>
    <ds:schemaRef ds:uri="http://schemas.openxmlformats.org/package/2006/metadata/core-properties"/>
    <ds:schemaRef ds:uri="http://schemas.microsoft.com/office/2006/documentManagement/types"/>
    <ds:schemaRef ds:uri="26c592bc-da0f-43f8-a572-8894229951ae"/>
    <ds:schemaRef ds:uri="http://purl.org/dc/elements/1.1/"/>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798C7C39-C74C-5C46-93D1-749FA6B1DDAD}">
  <ds:schemaRefs>
    <ds:schemaRef ds:uri="http://schemas.openxmlformats.org/officeDocument/2006/bibliography"/>
  </ds:schemaRefs>
</ds:datastoreItem>
</file>

<file path=customXml/itemProps4.xml><?xml version="1.0" encoding="utf-8"?>
<ds:datastoreItem xmlns:ds="http://schemas.openxmlformats.org/officeDocument/2006/customXml" ds:itemID="{CAD78625-4C89-47F2-A961-BE984EFC5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2023_template_tesis_tesina</Template>
  <TotalTime>1604</TotalTime>
  <Application>LibreOffice/7.4.1.2$Windows_X86_64 LibreOffice_project/3c58a8f3a960df8bc8fd77b461821e42c061c5f0</Application>
  <AppVersion>15.0000</AppVersion>
  <Pages>32</Pages>
  <Words>4429</Words>
  <Characters>24268</Characters>
  <CharactersWithSpaces>28550</CharactersWithSpaces>
  <Paragraphs>226</Paragraphs>
  <Company>I.T.A.M.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2023-06-14T14:44:17Z</dcterms:created>
  <dc:creator/>
  <dc:description/>
  <dc:language>en-GB</dc:language>
  <cp:lastModifiedBy/>
  <cp:lastPrinted>2007-09-27T21:20:00Z</cp:lastPrinted>
  <dcterms:modified xsi:type="dcterms:W3CDTF">2023-12-08T16:16:01Z</dcterms:modified>
  <cp:revision>14</cp:revision>
  <dc:subject>Lineamientos de formatos de trabajo de titulación</dc:subject>
  <dc:title>Lineamientos de formatos de trabajo de titulación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0x010100AD6A80E0FF88B94CA19D148B6E0A3760</vt:lpwstr>
  </property>
</Properties>
</file>